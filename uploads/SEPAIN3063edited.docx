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F42" w:rsidRPr="00296FFB" w:rsidRDefault="00950F42">
      <w:pPr>
        <w:rPr>
          <w:lang w:val="en-GB"/>
        </w:rPr>
      </w:pPr>
    </w:p>
    <w:p w:rsidR="003449B0" w:rsidRPr="00296FFB" w:rsidRDefault="003449B0">
      <w:pPr>
        <w:rPr>
          <w:lang w:val="en-GB"/>
        </w:rPr>
      </w:pPr>
    </w:p>
    <w:p w:rsidR="003449B0" w:rsidRPr="00296FFB" w:rsidRDefault="003449B0">
      <w:pPr>
        <w:rPr>
          <w:lang w:val="en-GB"/>
        </w:rPr>
      </w:pPr>
    </w:p>
    <w:p w:rsidR="003449B0" w:rsidRPr="00296FFB" w:rsidRDefault="003449B0">
      <w:pPr>
        <w:rPr>
          <w:lang w:val="en-GB"/>
        </w:rPr>
      </w:pPr>
    </w:p>
    <w:p w:rsidR="003449B0" w:rsidRPr="00296FFB" w:rsidRDefault="003449B0">
      <w:pPr>
        <w:rPr>
          <w:lang w:val="en-GB"/>
        </w:rPr>
      </w:pPr>
    </w:p>
    <w:p w:rsidR="003449B0" w:rsidRPr="00296FFB" w:rsidRDefault="003449B0">
      <w:pPr>
        <w:rPr>
          <w:lang w:val="en-GB"/>
        </w:rPr>
      </w:pPr>
    </w:p>
    <w:p w:rsidR="003449B0" w:rsidRPr="00296FFB" w:rsidRDefault="003449B0">
      <w:pPr>
        <w:rPr>
          <w:lang w:val="en-GB"/>
        </w:rPr>
      </w:pPr>
    </w:p>
    <w:p w:rsidR="003449B0" w:rsidRPr="00296FFB" w:rsidRDefault="003449B0">
      <w:pPr>
        <w:rPr>
          <w:lang w:val="en-GB"/>
        </w:rPr>
      </w:pPr>
    </w:p>
    <w:p w:rsidR="003449B0" w:rsidRPr="00296FFB" w:rsidRDefault="003449B0">
      <w:pPr>
        <w:rPr>
          <w:lang w:val="en-GB"/>
        </w:rPr>
      </w:pPr>
    </w:p>
    <w:p w:rsidR="003449B0" w:rsidRPr="00296FFB" w:rsidRDefault="003449B0">
      <w:pPr>
        <w:rPr>
          <w:lang w:val="en-GB"/>
        </w:rPr>
      </w:pPr>
    </w:p>
    <w:p w:rsidR="003449B0" w:rsidRPr="00296FFB" w:rsidRDefault="003449B0">
      <w:pPr>
        <w:rPr>
          <w:lang w:val="en-GB"/>
        </w:rPr>
      </w:pPr>
    </w:p>
    <w:p w:rsidR="000530B6" w:rsidRPr="00296FFB" w:rsidRDefault="00017404" w:rsidP="000530B6">
      <w:pPr>
        <w:pStyle w:val="normal0"/>
        <w:jc w:val="center"/>
        <w:rPr>
          <w:b/>
          <w:sz w:val="32"/>
          <w:szCs w:val="32"/>
          <w:lang w:val="en-GB"/>
        </w:rPr>
      </w:pPr>
      <w:r w:rsidRPr="00296FFB">
        <w:rPr>
          <w:b/>
          <w:sz w:val="32"/>
          <w:szCs w:val="32"/>
          <w:lang w:val="en-GB"/>
        </w:rPr>
        <w:t>COURSEWORK 2 (CW2) - INDIVIDUAL PROJECT REPORT</w:t>
      </w:r>
    </w:p>
    <w:p w:rsidR="003449B0" w:rsidRPr="00296FFB" w:rsidRDefault="00017404">
      <w:pPr>
        <w:rPr>
          <w:lang w:val="en-GB"/>
        </w:rPr>
      </w:pPr>
      <w:r w:rsidRPr="00296FFB">
        <w:rPr>
          <w:lang w:val="en-GB"/>
        </w:rPr>
        <w:br w:type="page"/>
      </w:r>
    </w:p>
    <w:p w:rsidR="003449B0" w:rsidRPr="00296FFB" w:rsidRDefault="00017404" w:rsidP="003449B0">
      <w:pPr>
        <w:pStyle w:val="NoSpacing"/>
        <w:rPr>
          <w:lang w:val="en-GB"/>
        </w:rPr>
      </w:pPr>
      <w:r w:rsidRPr="00296FFB">
        <w:rPr>
          <w:lang w:val="en-GB"/>
        </w:rPr>
        <w:lastRenderedPageBreak/>
        <w:t>Executive Summary</w:t>
      </w:r>
    </w:p>
    <w:p w:rsidR="000530B6" w:rsidRPr="00296FFB" w:rsidRDefault="00017404" w:rsidP="000530B6">
      <w:pPr>
        <w:pStyle w:val="normal0"/>
        <w:rPr>
          <w:lang w:val="en-GB"/>
        </w:rPr>
      </w:pPr>
      <w:r w:rsidRPr="00296FFB">
        <w:rPr>
          <w:lang w:val="en-GB"/>
        </w:rPr>
        <w:t>The report provides a discussion on the project of creating a YouTube channel featuring videos on the development of a POS system for the business operations of Mart. The report provides a critical evaluation of the project management methodologies along with a review of the project to identify the areas that could have been improved. Further, there is a critical reflection on the report followed by recommendations to improve the management of future projects.</w:t>
      </w:r>
    </w:p>
    <w:p w:rsidR="003449B0" w:rsidRPr="00296FFB" w:rsidRDefault="003449B0" w:rsidP="003449B0">
      <w:pPr>
        <w:pStyle w:val="NoSpacing"/>
        <w:rPr>
          <w:lang w:val="en-GB"/>
        </w:rPr>
      </w:pPr>
    </w:p>
    <w:p w:rsidR="003449B0" w:rsidRPr="00296FFB" w:rsidRDefault="00017404">
      <w:pPr>
        <w:spacing w:line="276" w:lineRule="auto"/>
        <w:jc w:val="left"/>
        <w:rPr>
          <w:b/>
          <w:lang w:val="en-GB"/>
        </w:rPr>
      </w:pPr>
      <w:r w:rsidRPr="00296FFB">
        <w:rPr>
          <w:lang w:val="en-GB"/>
        </w:rPr>
        <w:br w:type="page"/>
      </w:r>
    </w:p>
    <w:sdt>
      <w:sdtPr>
        <w:rPr>
          <w:rFonts w:ascii="Times New Roman" w:eastAsiaTheme="minorHAnsi" w:hAnsi="Times New Roman" w:cstheme="minorBidi"/>
          <w:b w:val="0"/>
          <w:bCs w:val="0"/>
          <w:color w:val="auto"/>
          <w:sz w:val="24"/>
          <w:szCs w:val="22"/>
          <w:lang w:val="en-GB"/>
        </w:rPr>
        <w:id w:val="24770728"/>
        <w:docPartObj>
          <w:docPartGallery w:val="Table of Contents"/>
          <w:docPartUnique/>
        </w:docPartObj>
      </w:sdtPr>
      <w:sdtContent>
        <w:p w:rsidR="003449B0" w:rsidRPr="00296FFB" w:rsidRDefault="00017404" w:rsidP="00467234">
          <w:pPr>
            <w:pStyle w:val="TOCHeading"/>
            <w:jc w:val="center"/>
            <w:rPr>
              <w:lang w:val="en-GB"/>
            </w:rPr>
          </w:pPr>
          <w:r w:rsidRPr="00296FFB">
            <w:rPr>
              <w:rFonts w:ascii="Times New Roman" w:hAnsi="Times New Roman" w:cs="Times New Roman"/>
              <w:color w:val="auto"/>
              <w:sz w:val="24"/>
              <w:szCs w:val="24"/>
              <w:lang w:val="en-GB"/>
            </w:rPr>
            <w:t>Table of Contents</w:t>
          </w:r>
        </w:p>
        <w:p w:rsidR="000530B6" w:rsidRPr="00296FFB" w:rsidRDefault="0064316C">
          <w:pPr>
            <w:pStyle w:val="TOC1"/>
            <w:tabs>
              <w:tab w:val="right" w:leader="dot" w:pos="9350"/>
            </w:tabs>
            <w:rPr>
              <w:rFonts w:asciiTheme="minorHAnsi" w:eastAsiaTheme="minorEastAsia" w:hAnsiTheme="minorHAnsi"/>
              <w:sz w:val="22"/>
              <w:lang w:val="en-GB"/>
            </w:rPr>
          </w:pPr>
          <w:r w:rsidRPr="00296FFB">
            <w:rPr>
              <w:lang w:val="en-GB"/>
            </w:rPr>
            <w:fldChar w:fldCharType="begin"/>
          </w:r>
          <w:r w:rsidR="00E66B66" w:rsidRPr="00296FFB">
            <w:rPr>
              <w:lang w:val="en-GB"/>
            </w:rPr>
            <w:instrText xml:space="preserve"> TOC \o "1-3" \h \z \u </w:instrText>
          </w:r>
          <w:r w:rsidRPr="00296FFB">
            <w:rPr>
              <w:lang w:val="en-GB"/>
            </w:rPr>
            <w:fldChar w:fldCharType="separate"/>
          </w:r>
          <w:hyperlink w:anchor="_Toc132035309" w:history="1">
            <w:r w:rsidR="00017404" w:rsidRPr="00296FFB">
              <w:rPr>
                <w:rStyle w:val="Hyperlink"/>
                <w:lang w:val="en-GB"/>
              </w:rPr>
              <w:t>Introduction</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_Toc132035309 \h </w:instrText>
            </w:r>
            <w:r w:rsidRPr="00296FFB">
              <w:rPr>
                <w:webHidden/>
                <w:lang w:val="en-GB"/>
              </w:rPr>
            </w:r>
            <w:r w:rsidRPr="00296FFB">
              <w:rPr>
                <w:webHidden/>
                <w:lang w:val="en-GB"/>
              </w:rPr>
              <w:fldChar w:fldCharType="separate"/>
            </w:r>
            <w:r w:rsidR="00017404" w:rsidRPr="00296FFB">
              <w:rPr>
                <w:webHidden/>
                <w:lang w:val="en-GB"/>
              </w:rPr>
              <w:t>3</w:t>
            </w:r>
            <w:r w:rsidRPr="00296FFB">
              <w:rPr>
                <w:webHidden/>
                <w:lang w:val="en-GB"/>
              </w:rPr>
              <w:fldChar w:fldCharType="end"/>
            </w:r>
          </w:hyperlink>
        </w:p>
        <w:p w:rsidR="000530B6" w:rsidRPr="00296FFB" w:rsidRDefault="0064316C">
          <w:pPr>
            <w:pStyle w:val="TOC1"/>
            <w:tabs>
              <w:tab w:val="right" w:leader="dot" w:pos="9350"/>
            </w:tabs>
            <w:rPr>
              <w:rFonts w:asciiTheme="minorHAnsi" w:eastAsiaTheme="minorEastAsia" w:hAnsiTheme="minorHAnsi"/>
              <w:sz w:val="22"/>
              <w:lang w:val="en-GB"/>
            </w:rPr>
          </w:pPr>
          <w:hyperlink w:anchor="_Toc132035310" w:history="1">
            <w:r w:rsidR="00017404" w:rsidRPr="00296FFB">
              <w:rPr>
                <w:rStyle w:val="Hyperlink"/>
                <w:lang w:val="en-GB"/>
              </w:rPr>
              <w:t>Critical evaluation of project management methodologies</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_Toc132035310 \h </w:instrText>
            </w:r>
            <w:r w:rsidRPr="00296FFB">
              <w:rPr>
                <w:webHidden/>
                <w:lang w:val="en-GB"/>
              </w:rPr>
            </w:r>
            <w:r w:rsidRPr="00296FFB">
              <w:rPr>
                <w:webHidden/>
                <w:lang w:val="en-GB"/>
              </w:rPr>
              <w:fldChar w:fldCharType="separate"/>
            </w:r>
            <w:r w:rsidR="00017404" w:rsidRPr="00296FFB">
              <w:rPr>
                <w:webHidden/>
                <w:lang w:val="en-GB"/>
              </w:rPr>
              <w:t>3</w:t>
            </w:r>
            <w:r w:rsidRPr="00296FFB">
              <w:rPr>
                <w:webHidden/>
                <w:lang w:val="en-GB"/>
              </w:rPr>
              <w:fldChar w:fldCharType="end"/>
            </w:r>
          </w:hyperlink>
        </w:p>
        <w:p w:rsidR="000530B6" w:rsidRPr="00296FFB" w:rsidRDefault="0064316C">
          <w:pPr>
            <w:pStyle w:val="TOC1"/>
            <w:tabs>
              <w:tab w:val="right" w:leader="dot" w:pos="9350"/>
            </w:tabs>
            <w:rPr>
              <w:rFonts w:asciiTheme="minorHAnsi" w:eastAsiaTheme="minorEastAsia" w:hAnsiTheme="minorHAnsi"/>
              <w:sz w:val="22"/>
              <w:lang w:val="en-GB"/>
            </w:rPr>
          </w:pPr>
          <w:hyperlink w:anchor="_Toc132035311" w:history="1">
            <w:r w:rsidR="00017404" w:rsidRPr="00296FFB">
              <w:rPr>
                <w:rStyle w:val="Hyperlink"/>
                <w:lang w:val="en-GB"/>
              </w:rPr>
              <w:t>Review of Project</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_Toc132035311 \h </w:instrText>
            </w:r>
            <w:r w:rsidRPr="00296FFB">
              <w:rPr>
                <w:webHidden/>
                <w:lang w:val="en-GB"/>
              </w:rPr>
            </w:r>
            <w:r w:rsidRPr="00296FFB">
              <w:rPr>
                <w:webHidden/>
                <w:lang w:val="en-GB"/>
              </w:rPr>
              <w:fldChar w:fldCharType="separate"/>
            </w:r>
            <w:r w:rsidR="00017404" w:rsidRPr="00296FFB">
              <w:rPr>
                <w:webHidden/>
                <w:lang w:val="en-GB"/>
              </w:rPr>
              <w:t>4</w:t>
            </w:r>
            <w:r w:rsidRPr="00296FFB">
              <w:rPr>
                <w:webHidden/>
                <w:lang w:val="en-GB"/>
              </w:rPr>
              <w:fldChar w:fldCharType="end"/>
            </w:r>
          </w:hyperlink>
        </w:p>
        <w:p w:rsidR="000530B6" w:rsidRPr="00296FFB" w:rsidRDefault="0064316C">
          <w:pPr>
            <w:pStyle w:val="TOC2"/>
            <w:tabs>
              <w:tab w:val="right" w:leader="dot" w:pos="9350"/>
            </w:tabs>
            <w:rPr>
              <w:lang w:val="en-GB"/>
            </w:rPr>
          </w:pPr>
          <w:hyperlink w:anchor="_Toc132035312" w:history="1">
            <w:r w:rsidR="00017404" w:rsidRPr="00296FFB">
              <w:rPr>
                <w:rStyle w:val="Hyperlink"/>
                <w:lang w:val="en-GB"/>
              </w:rPr>
              <w:t>Project Scope</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_Toc132035312 \h </w:instrText>
            </w:r>
            <w:r w:rsidRPr="00296FFB">
              <w:rPr>
                <w:webHidden/>
                <w:lang w:val="en-GB"/>
              </w:rPr>
            </w:r>
            <w:r w:rsidRPr="00296FFB">
              <w:rPr>
                <w:webHidden/>
                <w:lang w:val="en-GB"/>
              </w:rPr>
              <w:fldChar w:fldCharType="separate"/>
            </w:r>
            <w:r w:rsidR="00017404" w:rsidRPr="00296FFB">
              <w:rPr>
                <w:webHidden/>
                <w:lang w:val="en-GB"/>
              </w:rPr>
              <w:t>4</w:t>
            </w:r>
            <w:r w:rsidRPr="00296FFB">
              <w:rPr>
                <w:webHidden/>
                <w:lang w:val="en-GB"/>
              </w:rPr>
              <w:fldChar w:fldCharType="end"/>
            </w:r>
          </w:hyperlink>
        </w:p>
        <w:p w:rsidR="000530B6" w:rsidRPr="00296FFB" w:rsidRDefault="0064316C">
          <w:pPr>
            <w:pStyle w:val="TOC2"/>
            <w:tabs>
              <w:tab w:val="right" w:leader="dot" w:pos="9350"/>
            </w:tabs>
            <w:rPr>
              <w:lang w:val="en-GB"/>
            </w:rPr>
          </w:pPr>
          <w:hyperlink w:anchor="_Toc132035313" w:history="1">
            <w:r w:rsidR="00017404" w:rsidRPr="00296FFB">
              <w:rPr>
                <w:rStyle w:val="Hyperlink"/>
                <w:lang w:val="en-GB"/>
              </w:rPr>
              <w:t>Project Strategy</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_Toc132035313 \h </w:instrText>
            </w:r>
            <w:r w:rsidRPr="00296FFB">
              <w:rPr>
                <w:webHidden/>
                <w:lang w:val="en-GB"/>
              </w:rPr>
            </w:r>
            <w:r w:rsidRPr="00296FFB">
              <w:rPr>
                <w:webHidden/>
                <w:lang w:val="en-GB"/>
              </w:rPr>
              <w:fldChar w:fldCharType="separate"/>
            </w:r>
            <w:r w:rsidR="00017404" w:rsidRPr="00296FFB">
              <w:rPr>
                <w:webHidden/>
                <w:lang w:val="en-GB"/>
              </w:rPr>
              <w:t>4</w:t>
            </w:r>
            <w:r w:rsidRPr="00296FFB">
              <w:rPr>
                <w:webHidden/>
                <w:lang w:val="en-GB"/>
              </w:rPr>
              <w:fldChar w:fldCharType="end"/>
            </w:r>
          </w:hyperlink>
        </w:p>
        <w:p w:rsidR="000530B6" w:rsidRPr="00296FFB" w:rsidRDefault="0064316C">
          <w:pPr>
            <w:pStyle w:val="TOC2"/>
            <w:tabs>
              <w:tab w:val="right" w:leader="dot" w:pos="9350"/>
            </w:tabs>
            <w:rPr>
              <w:lang w:val="en-GB"/>
            </w:rPr>
          </w:pPr>
          <w:hyperlink w:anchor="_Toc132035314" w:history="1">
            <w:r w:rsidR="00017404" w:rsidRPr="00296FFB">
              <w:rPr>
                <w:rStyle w:val="Hyperlink"/>
                <w:lang w:val="en-GB"/>
              </w:rPr>
              <w:t>Work Breakdown Structure</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_Toc132035314 \h </w:instrText>
            </w:r>
            <w:r w:rsidRPr="00296FFB">
              <w:rPr>
                <w:webHidden/>
                <w:lang w:val="en-GB"/>
              </w:rPr>
            </w:r>
            <w:r w:rsidRPr="00296FFB">
              <w:rPr>
                <w:webHidden/>
                <w:lang w:val="en-GB"/>
              </w:rPr>
              <w:fldChar w:fldCharType="separate"/>
            </w:r>
            <w:r w:rsidR="00017404" w:rsidRPr="00296FFB">
              <w:rPr>
                <w:webHidden/>
                <w:lang w:val="en-GB"/>
              </w:rPr>
              <w:t>5</w:t>
            </w:r>
            <w:r w:rsidRPr="00296FFB">
              <w:rPr>
                <w:webHidden/>
                <w:lang w:val="en-GB"/>
              </w:rPr>
              <w:fldChar w:fldCharType="end"/>
            </w:r>
          </w:hyperlink>
        </w:p>
        <w:p w:rsidR="000530B6" w:rsidRPr="00296FFB" w:rsidRDefault="0064316C">
          <w:pPr>
            <w:pStyle w:val="TOC2"/>
            <w:tabs>
              <w:tab w:val="right" w:leader="dot" w:pos="9350"/>
            </w:tabs>
            <w:rPr>
              <w:lang w:val="en-GB"/>
            </w:rPr>
          </w:pPr>
          <w:hyperlink w:anchor="_Toc132035315" w:history="1">
            <w:r w:rsidR="00017404" w:rsidRPr="00296FFB">
              <w:rPr>
                <w:rStyle w:val="Hyperlink"/>
                <w:lang w:val="en-GB"/>
              </w:rPr>
              <w:t>Network Diagram</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_Toc132035315 \h </w:instrText>
            </w:r>
            <w:r w:rsidRPr="00296FFB">
              <w:rPr>
                <w:webHidden/>
                <w:lang w:val="en-GB"/>
              </w:rPr>
            </w:r>
            <w:r w:rsidRPr="00296FFB">
              <w:rPr>
                <w:webHidden/>
                <w:lang w:val="en-GB"/>
              </w:rPr>
              <w:fldChar w:fldCharType="separate"/>
            </w:r>
            <w:r w:rsidR="00017404" w:rsidRPr="00296FFB">
              <w:rPr>
                <w:webHidden/>
                <w:lang w:val="en-GB"/>
              </w:rPr>
              <w:t>5</w:t>
            </w:r>
            <w:r w:rsidRPr="00296FFB">
              <w:rPr>
                <w:webHidden/>
                <w:lang w:val="en-GB"/>
              </w:rPr>
              <w:fldChar w:fldCharType="end"/>
            </w:r>
          </w:hyperlink>
        </w:p>
        <w:p w:rsidR="000530B6" w:rsidRPr="00296FFB" w:rsidRDefault="0064316C">
          <w:pPr>
            <w:pStyle w:val="TOC2"/>
            <w:tabs>
              <w:tab w:val="right" w:leader="dot" w:pos="9350"/>
            </w:tabs>
            <w:rPr>
              <w:lang w:val="en-GB"/>
            </w:rPr>
          </w:pPr>
          <w:hyperlink w:anchor="_Toc132035316" w:history="1">
            <w:r w:rsidR="00017404" w:rsidRPr="00296FFB">
              <w:rPr>
                <w:rStyle w:val="Hyperlink"/>
                <w:lang w:val="en-GB"/>
              </w:rPr>
              <w:t>Gantt Chart</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_Toc132035316 \h </w:instrText>
            </w:r>
            <w:r w:rsidRPr="00296FFB">
              <w:rPr>
                <w:webHidden/>
                <w:lang w:val="en-GB"/>
              </w:rPr>
            </w:r>
            <w:r w:rsidRPr="00296FFB">
              <w:rPr>
                <w:webHidden/>
                <w:lang w:val="en-GB"/>
              </w:rPr>
              <w:fldChar w:fldCharType="separate"/>
            </w:r>
            <w:r w:rsidR="00017404" w:rsidRPr="00296FFB">
              <w:rPr>
                <w:webHidden/>
                <w:lang w:val="en-GB"/>
              </w:rPr>
              <w:t>7</w:t>
            </w:r>
            <w:r w:rsidRPr="00296FFB">
              <w:rPr>
                <w:webHidden/>
                <w:lang w:val="en-GB"/>
              </w:rPr>
              <w:fldChar w:fldCharType="end"/>
            </w:r>
          </w:hyperlink>
        </w:p>
        <w:p w:rsidR="000530B6" w:rsidRPr="00296FFB" w:rsidRDefault="0064316C">
          <w:pPr>
            <w:pStyle w:val="TOC1"/>
            <w:tabs>
              <w:tab w:val="right" w:leader="dot" w:pos="9350"/>
            </w:tabs>
            <w:rPr>
              <w:rFonts w:asciiTheme="minorHAnsi" w:eastAsiaTheme="minorEastAsia" w:hAnsiTheme="minorHAnsi"/>
              <w:sz w:val="22"/>
              <w:lang w:val="en-GB"/>
            </w:rPr>
          </w:pPr>
          <w:hyperlink w:anchor="_Toc132035317" w:history="1">
            <w:r w:rsidR="00017404" w:rsidRPr="00296FFB">
              <w:rPr>
                <w:rStyle w:val="Hyperlink"/>
                <w:lang w:val="en-GB"/>
              </w:rPr>
              <w:t>Critical presentation of the Communication Plan</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_Toc132035317 \h </w:instrText>
            </w:r>
            <w:r w:rsidRPr="00296FFB">
              <w:rPr>
                <w:webHidden/>
                <w:lang w:val="en-GB"/>
              </w:rPr>
            </w:r>
            <w:r w:rsidRPr="00296FFB">
              <w:rPr>
                <w:webHidden/>
                <w:lang w:val="en-GB"/>
              </w:rPr>
              <w:fldChar w:fldCharType="separate"/>
            </w:r>
            <w:r w:rsidR="00017404" w:rsidRPr="00296FFB">
              <w:rPr>
                <w:webHidden/>
                <w:lang w:val="en-GB"/>
              </w:rPr>
              <w:t>8</w:t>
            </w:r>
            <w:r w:rsidRPr="00296FFB">
              <w:rPr>
                <w:webHidden/>
                <w:lang w:val="en-GB"/>
              </w:rPr>
              <w:fldChar w:fldCharType="end"/>
            </w:r>
          </w:hyperlink>
        </w:p>
        <w:p w:rsidR="000530B6" w:rsidRPr="00296FFB" w:rsidRDefault="0064316C">
          <w:pPr>
            <w:pStyle w:val="TOC1"/>
            <w:tabs>
              <w:tab w:val="right" w:leader="dot" w:pos="9350"/>
            </w:tabs>
            <w:rPr>
              <w:rFonts w:asciiTheme="minorHAnsi" w:eastAsiaTheme="minorEastAsia" w:hAnsiTheme="minorHAnsi"/>
              <w:sz w:val="22"/>
              <w:lang w:val="en-GB"/>
            </w:rPr>
          </w:pPr>
          <w:hyperlink w:anchor="_Toc132035318" w:history="1">
            <w:r w:rsidR="00017404" w:rsidRPr="00296FFB">
              <w:rPr>
                <w:rStyle w:val="Hyperlink"/>
                <w:lang w:val="en-GB"/>
              </w:rPr>
              <w:t>Comprehensive Risk Management Plan</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_Toc132035318 \h </w:instrText>
            </w:r>
            <w:r w:rsidRPr="00296FFB">
              <w:rPr>
                <w:webHidden/>
                <w:lang w:val="en-GB"/>
              </w:rPr>
            </w:r>
            <w:r w:rsidRPr="00296FFB">
              <w:rPr>
                <w:webHidden/>
                <w:lang w:val="en-GB"/>
              </w:rPr>
              <w:fldChar w:fldCharType="separate"/>
            </w:r>
            <w:r w:rsidR="00017404" w:rsidRPr="00296FFB">
              <w:rPr>
                <w:webHidden/>
                <w:lang w:val="en-GB"/>
              </w:rPr>
              <w:t>10</w:t>
            </w:r>
            <w:r w:rsidRPr="00296FFB">
              <w:rPr>
                <w:webHidden/>
                <w:lang w:val="en-GB"/>
              </w:rPr>
              <w:fldChar w:fldCharType="end"/>
            </w:r>
          </w:hyperlink>
        </w:p>
        <w:p w:rsidR="000530B6" w:rsidRPr="00296FFB" w:rsidRDefault="0064316C">
          <w:pPr>
            <w:pStyle w:val="TOC1"/>
            <w:tabs>
              <w:tab w:val="right" w:leader="dot" w:pos="9350"/>
            </w:tabs>
            <w:rPr>
              <w:rFonts w:asciiTheme="minorHAnsi" w:eastAsiaTheme="minorEastAsia" w:hAnsiTheme="minorHAnsi"/>
              <w:sz w:val="22"/>
              <w:lang w:val="en-GB"/>
            </w:rPr>
          </w:pPr>
          <w:hyperlink w:anchor="_Toc132035319" w:history="1">
            <w:r w:rsidR="00017404" w:rsidRPr="00296FFB">
              <w:rPr>
                <w:rStyle w:val="Hyperlink"/>
                <w:lang w:val="en-GB"/>
              </w:rPr>
              <w:t>Critical presentation of Resource and Cost allocation</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_Toc132035319 \h </w:instrText>
            </w:r>
            <w:r w:rsidRPr="00296FFB">
              <w:rPr>
                <w:webHidden/>
                <w:lang w:val="en-GB"/>
              </w:rPr>
            </w:r>
            <w:r w:rsidRPr="00296FFB">
              <w:rPr>
                <w:webHidden/>
                <w:lang w:val="en-GB"/>
              </w:rPr>
              <w:fldChar w:fldCharType="separate"/>
            </w:r>
            <w:r w:rsidR="00017404" w:rsidRPr="00296FFB">
              <w:rPr>
                <w:webHidden/>
                <w:lang w:val="en-GB"/>
              </w:rPr>
              <w:t>11</w:t>
            </w:r>
            <w:r w:rsidRPr="00296FFB">
              <w:rPr>
                <w:webHidden/>
                <w:lang w:val="en-GB"/>
              </w:rPr>
              <w:fldChar w:fldCharType="end"/>
            </w:r>
          </w:hyperlink>
        </w:p>
        <w:p w:rsidR="000530B6" w:rsidRPr="00296FFB" w:rsidRDefault="0064316C">
          <w:pPr>
            <w:pStyle w:val="TOC1"/>
            <w:tabs>
              <w:tab w:val="right" w:leader="dot" w:pos="9350"/>
            </w:tabs>
            <w:rPr>
              <w:rFonts w:asciiTheme="minorHAnsi" w:eastAsiaTheme="minorEastAsia" w:hAnsiTheme="minorHAnsi"/>
              <w:sz w:val="22"/>
              <w:lang w:val="en-GB"/>
            </w:rPr>
          </w:pPr>
          <w:hyperlink w:anchor="_Toc132035320" w:history="1">
            <w:r w:rsidR="00017404" w:rsidRPr="00296FFB">
              <w:rPr>
                <w:rStyle w:val="Hyperlink"/>
                <w:lang w:val="en-GB"/>
              </w:rPr>
              <w:t>Critical discussion on the project control System</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_Toc132035320 \h </w:instrText>
            </w:r>
            <w:r w:rsidRPr="00296FFB">
              <w:rPr>
                <w:webHidden/>
                <w:lang w:val="en-GB"/>
              </w:rPr>
            </w:r>
            <w:r w:rsidRPr="00296FFB">
              <w:rPr>
                <w:webHidden/>
                <w:lang w:val="en-GB"/>
              </w:rPr>
              <w:fldChar w:fldCharType="separate"/>
            </w:r>
            <w:r w:rsidR="00017404" w:rsidRPr="00296FFB">
              <w:rPr>
                <w:webHidden/>
                <w:lang w:val="en-GB"/>
              </w:rPr>
              <w:t>12</w:t>
            </w:r>
            <w:r w:rsidRPr="00296FFB">
              <w:rPr>
                <w:webHidden/>
                <w:lang w:val="en-GB"/>
              </w:rPr>
              <w:fldChar w:fldCharType="end"/>
            </w:r>
          </w:hyperlink>
        </w:p>
        <w:p w:rsidR="000530B6" w:rsidRPr="00296FFB" w:rsidRDefault="0064316C">
          <w:pPr>
            <w:pStyle w:val="TOC1"/>
            <w:tabs>
              <w:tab w:val="right" w:leader="dot" w:pos="9350"/>
            </w:tabs>
            <w:rPr>
              <w:rFonts w:asciiTheme="minorHAnsi" w:eastAsiaTheme="minorEastAsia" w:hAnsiTheme="minorHAnsi"/>
              <w:sz w:val="22"/>
              <w:lang w:val="en-GB"/>
            </w:rPr>
          </w:pPr>
          <w:hyperlink w:anchor="_Toc132035321" w:history="1">
            <w:r w:rsidR="00017404" w:rsidRPr="00296FFB">
              <w:rPr>
                <w:rStyle w:val="Hyperlink"/>
                <w:lang w:val="en-GB"/>
              </w:rPr>
              <w:t>Evaluation and critical reflection on the Performance of Project</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_Toc132035321 \h </w:instrText>
            </w:r>
            <w:r w:rsidRPr="00296FFB">
              <w:rPr>
                <w:webHidden/>
                <w:lang w:val="en-GB"/>
              </w:rPr>
            </w:r>
            <w:r w:rsidRPr="00296FFB">
              <w:rPr>
                <w:webHidden/>
                <w:lang w:val="en-GB"/>
              </w:rPr>
              <w:fldChar w:fldCharType="separate"/>
            </w:r>
            <w:r w:rsidR="00017404" w:rsidRPr="00296FFB">
              <w:rPr>
                <w:webHidden/>
                <w:lang w:val="en-GB"/>
              </w:rPr>
              <w:t>13</w:t>
            </w:r>
            <w:r w:rsidRPr="00296FFB">
              <w:rPr>
                <w:webHidden/>
                <w:lang w:val="en-GB"/>
              </w:rPr>
              <w:fldChar w:fldCharType="end"/>
            </w:r>
          </w:hyperlink>
        </w:p>
        <w:p w:rsidR="000530B6" w:rsidRPr="00296FFB" w:rsidRDefault="0064316C">
          <w:pPr>
            <w:pStyle w:val="TOC1"/>
            <w:tabs>
              <w:tab w:val="right" w:leader="dot" w:pos="9350"/>
            </w:tabs>
            <w:rPr>
              <w:rFonts w:asciiTheme="minorHAnsi" w:eastAsiaTheme="minorEastAsia" w:hAnsiTheme="minorHAnsi"/>
              <w:sz w:val="22"/>
              <w:lang w:val="en-GB"/>
            </w:rPr>
          </w:pPr>
          <w:hyperlink w:anchor="_Toc132035322" w:history="1">
            <w:r w:rsidR="00017404" w:rsidRPr="00296FFB">
              <w:rPr>
                <w:rStyle w:val="Hyperlink"/>
                <w:lang w:val="en-GB"/>
              </w:rPr>
              <w:t>Critical Reflection on the Management of Project</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_Toc132035322 \h </w:instrText>
            </w:r>
            <w:r w:rsidRPr="00296FFB">
              <w:rPr>
                <w:webHidden/>
                <w:lang w:val="en-GB"/>
              </w:rPr>
            </w:r>
            <w:r w:rsidRPr="00296FFB">
              <w:rPr>
                <w:webHidden/>
                <w:lang w:val="en-GB"/>
              </w:rPr>
              <w:fldChar w:fldCharType="separate"/>
            </w:r>
            <w:r w:rsidR="00017404" w:rsidRPr="00296FFB">
              <w:rPr>
                <w:webHidden/>
                <w:lang w:val="en-GB"/>
              </w:rPr>
              <w:t>15</w:t>
            </w:r>
            <w:r w:rsidRPr="00296FFB">
              <w:rPr>
                <w:webHidden/>
                <w:lang w:val="en-GB"/>
              </w:rPr>
              <w:fldChar w:fldCharType="end"/>
            </w:r>
          </w:hyperlink>
        </w:p>
        <w:p w:rsidR="000530B6" w:rsidRPr="00296FFB" w:rsidRDefault="0064316C">
          <w:pPr>
            <w:pStyle w:val="TOC2"/>
            <w:tabs>
              <w:tab w:val="right" w:leader="dot" w:pos="9350"/>
            </w:tabs>
            <w:rPr>
              <w:lang w:val="en-GB"/>
            </w:rPr>
          </w:pPr>
          <w:hyperlink w:anchor="_Toc132035323" w:history="1">
            <w:r w:rsidR="00017404" w:rsidRPr="00296FFB">
              <w:rPr>
                <w:rStyle w:val="Hyperlink"/>
                <w:lang w:val="en-GB"/>
              </w:rPr>
              <w:t>Future Recommendations</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_Toc132035323 \h </w:instrText>
            </w:r>
            <w:r w:rsidRPr="00296FFB">
              <w:rPr>
                <w:webHidden/>
                <w:lang w:val="en-GB"/>
              </w:rPr>
            </w:r>
            <w:r w:rsidRPr="00296FFB">
              <w:rPr>
                <w:webHidden/>
                <w:lang w:val="en-GB"/>
              </w:rPr>
              <w:fldChar w:fldCharType="separate"/>
            </w:r>
            <w:r w:rsidR="00017404" w:rsidRPr="00296FFB">
              <w:rPr>
                <w:webHidden/>
                <w:lang w:val="en-GB"/>
              </w:rPr>
              <w:t>15</w:t>
            </w:r>
            <w:r w:rsidRPr="00296FFB">
              <w:rPr>
                <w:webHidden/>
                <w:lang w:val="en-GB"/>
              </w:rPr>
              <w:fldChar w:fldCharType="end"/>
            </w:r>
          </w:hyperlink>
        </w:p>
        <w:p w:rsidR="000530B6" w:rsidRPr="00296FFB" w:rsidRDefault="0064316C">
          <w:pPr>
            <w:pStyle w:val="TOC1"/>
            <w:tabs>
              <w:tab w:val="right" w:leader="dot" w:pos="9350"/>
            </w:tabs>
            <w:rPr>
              <w:rFonts w:asciiTheme="minorHAnsi" w:eastAsiaTheme="minorEastAsia" w:hAnsiTheme="minorHAnsi"/>
              <w:sz w:val="22"/>
              <w:lang w:val="en-GB"/>
            </w:rPr>
          </w:pPr>
          <w:hyperlink w:anchor="_Toc132035324" w:history="1">
            <w:r w:rsidR="00017404" w:rsidRPr="00296FFB">
              <w:rPr>
                <w:rStyle w:val="Hyperlink"/>
                <w:lang w:val="en-GB"/>
              </w:rPr>
              <w:t>Conclusion</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_Toc132035324 \h </w:instrText>
            </w:r>
            <w:r w:rsidRPr="00296FFB">
              <w:rPr>
                <w:webHidden/>
                <w:lang w:val="en-GB"/>
              </w:rPr>
            </w:r>
            <w:r w:rsidRPr="00296FFB">
              <w:rPr>
                <w:webHidden/>
                <w:lang w:val="en-GB"/>
              </w:rPr>
              <w:fldChar w:fldCharType="separate"/>
            </w:r>
            <w:r w:rsidR="00017404" w:rsidRPr="00296FFB">
              <w:rPr>
                <w:webHidden/>
                <w:lang w:val="en-GB"/>
              </w:rPr>
              <w:t>16</w:t>
            </w:r>
            <w:r w:rsidRPr="00296FFB">
              <w:rPr>
                <w:webHidden/>
                <w:lang w:val="en-GB"/>
              </w:rPr>
              <w:fldChar w:fldCharType="end"/>
            </w:r>
          </w:hyperlink>
        </w:p>
        <w:p w:rsidR="000530B6" w:rsidRPr="00296FFB" w:rsidRDefault="0064316C">
          <w:pPr>
            <w:pStyle w:val="TOC1"/>
            <w:tabs>
              <w:tab w:val="right" w:leader="dot" w:pos="9350"/>
            </w:tabs>
            <w:rPr>
              <w:rFonts w:asciiTheme="minorHAnsi" w:eastAsiaTheme="minorEastAsia" w:hAnsiTheme="minorHAnsi"/>
              <w:sz w:val="22"/>
              <w:lang w:val="en-GB"/>
            </w:rPr>
          </w:pPr>
          <w:hyperlink w:anchor="_Toc132035325" w:history="1">
            <w:r w:rsidR="00017404" w:rsidRPr="00296FFB">
              <w:rPr>
                <w:rStyle w:val="Hyperlink"/>
                <w:lang w:val="en-GB"/>
              </w:rPr>
              <w:t>Reference List</w:t>
            </w:r>
            <w:r w:rsidR="00017404" w:rsidRPr="00296FFB">
              <w:rPr>
                <w:webHidden/>
                <w:lang w:val="en-GB"/>
              </w:rPr>
              <w:tab/>
            </w:r>
            <w:r w:rsidRPr="00296FFB">
              <w:rPr>
                <w:webHidden/>
                <w:lang w:val="en-GB"/>
              </w:rPr>
              <w:fldChar w:fldCharType="begin"/>
            </w:r>
            <w:r w:rsidR="00017404" w:rsidRPr="00296FFB">
              <w:rPr>
                <w:webHidden/>
                <w:lang w:val="en-GB"/>
              </w:rPr>
              <w:instrText xml:space="preserve"> PAGEREF _Toc132035325 \h </w:instrText>
            </w:r>
            <w:r w:rsidRPr="00296FFB">
              <w:rPr>
                <w:webHidden/>
                <w:lang w:val="en-GB"/>
              </w:rPr>
            </w:r>
            <w:r w:rsidRPr="00296FFB">
              <w:rPr>
                <w:webHidden/>
                <w:lang w:val="en-GB"/>
              </w:rPr>
              <w:fldChar w:fldCharType="separate"/>
            </w:r>
            <w:r w:rsidR="00017404" w:rsidRPr="00296FFB">
              <w:rPr>
                <w:webHidden/>
                <w:lang w:val="en-GB"/>
              </w:rPr>
              <w:t>17</w:t>
            </w:r>
            <w:r w:rsidRPr="00296FFB">
              <w:rPr>
                <w:webHidden/>
                <w:lang w:val="en-GB"/>
              </w:rPr>
              <w:fldChar w:fldCharType="end"/>
            </w:r>
          </w:hyperlink>
        </w:p>
        <w:p w:rsidR="003449B0" w:rsidRPr="00296FFB" w:rsidRDefault="0064316C">
          <w:pPr>
            <w:rPr>
              <w:lang w:val="en-GB"/>
            </w:rPr>
          </w:pPr>
          <w:r w:rsidRPr="00296FFB">
            <w:rPr>
              <w:lang w:val="en-GB"/>
            </w:rPr>
            <w:fldChar w:fldCharType="end"/>
          </w:r>
        </w:p>
      </w:sdtContent>
    </w:sdt>
    <w:p w:rsidR="003449B0" w:rsidRPr="00296FFB" w:rsidRDefault="00017404">
      <w:pPr>
        <w:spacing w:line="276" w:lineRule="auto"/>
        <w:jc w:val="left"/>
        <w:rPr>
          <w:b/>
          <w:lang w:val="en-GB"/>
        </w:rPr>
      </w:pPr>
      <w:r w:rsidRPr="00296FFB">
        <w:rPr>
          <w:lang w:val="en-GB"/>
        </w:rPr>
        <w:br w:type="page"/>
      </w:r>
    </w:p>
    <w:p w:rsidR="000530B6" w:rsidRPr="00296FFB" w:rsidRDefault="00017404" w:rsidP="000530B6">
      <w:pPr>
        <w:pStyle w:val="Heading1"/>
        <w:rPr>
          <w:lang w:val="en-GB"/>
        </w:rPr>
      </w:pPr>
      <w:bookmarkStart w:id="0" w:name="_Toc132035309"/>
      <w:r w:rsidRPr="00296FFB">
        <w:rPr>
          <w:lang w:val="en-GB"/>
        </w:rPr>
        <w:lastRenderedPageBreak/>
        <w:t>Introduction</w:t>
      </w:r>
      <w:bookmarkEnd w:id="0"/>
    </w:p>
    <w:p w:rsidR="000530B6" w:rsidRPr="00296FFB" w:rsidRDefault="00017404" w:rsidP="000530B6">
      <w:pPr>
        <w:pStyle w:val="normal0"/>
        <w:rPr>
          <w:lang w:val="en-GB"/>
        </w:rPr>
      </w:pPr>
      <w:r w:rsidRPr="00296FFB">
        <w:rPr>
          <w:lang w:val="en-GB"/>
        </w:rPr>
        <w:t>Project Management refers to the process of managing a project by utilising the expertise, skills, and knowledge of project team members to deliver value to the client of the project in the form of predetermined deliverables. This report discusses the project undertaken to develop a YouTube channel with 4 videos that explain the Point of Sale (POS) system developed for Mart to address operational issues like human error and improve efficiency. There is also a discourse on the project communication plan, risk management plan, resource and cost allocation, project control system, and the performance of the project. In addition, there is a critical reflection on the management of the project along with future recommendations for improving the project management process.</w:t>
      </w:r>
    </w:p>
    <w:p w:rsidR="000530B6" w:rsidRPr="00296FFB" w:rsidRDefault="00017404" w:rsidP="000530B6">
      <w:pPr>
        <w:pStyle w:val="Heading1"/>
        <w:rPr>
          <w:lang w:val="en-GB"/>
        </w:rPr>
      </w:pPr>
      <w:bookmarkStart w:id="1" w:name="_sbvilste5st6" w:colFirst="0" w:colLast="0"/>
      <w:bookmarkStart w:id="2" w:name="_Toc132035310"/>
      <w:bookmarkEnd w:id="1"/>
      <w:r w:rsidRPr="00296FFB">
        <w:rPr>
          <w:lang w:val="en-GB"/>
        </w:rPr>
        <w:t>Critical evaluation of project management methodologies</w:t>
      </w:r>
      <w:bookmarkEnd w:id="2"/>
    </w:p>
    <w:p w:rsidR="000530B6" w:rsidRPr="00296FFB" w:rsidRDefault="00017404" w:rsidP="000530B6">
      <w:pPr>
        <w:pStyle w:val="normal0"/>
        <w:rPr>
          <w:lang w:val="en-GB"/>
        </w:rPr>
      </w:pPr>
      <w:r w:rsidRPr="00296FFB">
        <w:rPr>
          <w:lang w:val="en-GB"/>
        </w:rPr>
        <w:t>Project management methodologies represent the overarching guidelines that help in planning, managing, and executing projects. Prominent project management methodologies include the Waterfall and Agile methodologies (Thesing</w:t>
      </w:r>
      <w:r w:rsidRPr="00296FFB">
        <w:rPr>
          <w:i/>
          <w:lang w:val="en-GB"/>
        </w:rPr>
        <w:t xml:space="preserve"> et al.</w:t>
      </w:r>
      <w:r w:rsidRPr="00296FFB">
        <w:rPr>
          <w:lang w:val="en-GB"/>
        </w:rPr>
        <w:t xml:space="preserve"> 2021). According to Thesing</w:t>
      </w:r>
      <w:r w:rsidRPr="00296FFB">
        <w:rPr>
          <w:i/>
          <w:lang w:val="en-GB"/>
        </w:rPr>
        <w:t xml:space="preserve"> et al.</w:t>
      </w:r>
      <w:r w:rsidRPr="00296FFB">
        <w:rPr>
          <w:lang w:val="en-GB"/>
        </w:rPr>
        <w:t xml:space="preserve"> (2021), the Waterfall methodology emphasises rigid incremental steps to managing and executing projects that make it difficult to revisit completed phases. The waterfall methodology can provide an advantage to the project by helping complete the project within the pre-decided timeframe by discouraging reworks like remodifying work done in already completed phases of a project. However, it can lead to lowered flexibility of the YouTube project using the waterfall methodology because of the lack of modification of earlier phases to improve project outcomes, which can lead to lower client satisfaction. </w:t>
      </w:r>
    </w:p>
    <w:p w:rsidR="000530B6" w:rsidRPr="00296FFB" w:rsidRDefault="00017404" w:rsidP="000530B6">
      <w:pPr>
        <w:pStyle w:val="normal0"/>
        <w:rPr>
          <w:lang w:val="en-GB"/>
        </w:rPr>
      </w:pPr>
      <w:r w:rsidRPr="00296FFB">
        <w:rPr>
          <w:lang w:val="en-GB"/>
        </w:rPr>
        <w:t>Furthermore, the Agile methodology emphasises an iterative approach that uses client feedback to create continuous releases with small modifications to flexibly create an improved deliverable version with every iteration (Dursun and Goker, 2022). The YouTube project can gain benefit from the Agile methodology by continuously adapting the project to better suit client needs by flexibly making modifications to any part of the project, whether completed earlier or not. However, the Agile methodology can lead to the project going over its timeline because modifying the project deliverable based on every feedback can increase the time required for the project completion.</w:t>
      </w:r>
    </w:p>
    <w:p w:rsidR="000530B6" w:rsidRPr="00296FFB" w:rsidRDefault="00017404" w:rsidP="000530B6">
      <w:pPr>
        <w:pStyle w:val="normal0"/>
        <w:rPr>
          <w:lang w:val="en-GB"/>
        </w:rPr>
      </w:pPr>
      <w:r w:rsidRPr="00296FFB">
        <w:rPr>
          <w:lang w:val="en-GB"/>
        </w:rPr>
        <w:lastRenderedPageBreak/>
        <w:t>Based on the discussion above, it is apparent that the Agile methodology is more useful in continuous and long-term projects that can afford to have a flexible timeline to generate higher client satisfaction rates. However, the Waterfall methodology is critical for shorter projects that have a rigid timeline for completion (Akhmetshin</w:t>
      </w:r>
      <w:r w:rsidRPr="00296FFB">
        <w:rPr>
          <w:i/>
          <w:lang w:val="en-GB"/>
        </w:rPr>
        <w:t xml:space="preserve"> et al.</w:t>
      </w:r>
      <w:r w:rsidRPr="00296FFB">
        <w:rPr>
          <w:lang w:val="en-GB"/>
        </w:rPr>
        <w:t xml:space="preserve"> 2019). In this context, the Waterfall methodology has been used in the project to manage the project because it is a shorter project with only 32 days duration having a non-flexible timeline.</w:t>
      </w:r>
    </w:p>
    <w:p w:rsidR="000530B6" w:rsidRPr="00296FFB" w:rsidRDefault="00017404" w:rsidP="000530B6">
      <w:pPr>
        <w:pStyle w:val="Heading1"/>
        <w:rPr>
          <w:lang w:val="en-GB"/>
        </w:rPr>
      </w:pPr>
      <w:bookmarkStart w:id="3" w:name="_o1cfvl24lfbq" w:colFirst="0" w:colLast="0"/>
      <w:bookmarkStart w:id="4" w:name="_Toc132035311"/>
      <w:bookmarkEnd w:id="3"/>
      <w:r w:rsidRPr="00296FFB">
        <w:rPr>
          <w:lang w:val="en-GB"/>
        </w:rPr>
        <w:t>Review of the project</w:t>
      </w:r>
      <w:bookmarkEnd w:id="4"/>
    </w:p>
    <w:p w:rsidR="000530B6" w:rsidRPr="00296FFB" w:rsidRDefault="00017404" w:rsidP="000530B6">
      <w:pPr>
        <w:pStyle w:val="Heading2"/>
        <w:rPr>
          <w:lang w:val="en-GB"/>
        </w:rPr>
      </w:pPr>
      <w:bookmarkStart w:id="5" w:name="_3319pv80dmry" w:colFirst="0" w:colLast="0"/>
      <w:bookmarkStart w:id="6" w:name="_Toc132035312"/>
      <w:bookmarkEnd w:id="5"/>
      <w:r w:rsidRPr="00296FFB">
        <w:rPr>
          <w:lang w:val="en-GB"/>
        </w:rPr>
        <w:t>Project Scope</w:t>
      </w:r>
      <w:bookmarkEnd w:id="6"/>
    </w:p>
    <w:p w:rsidR="000530B6" w:rsidRPr="00296FFB" w:rsidRDefault="00017404" w:rsidP="000530B6">
      <w:pPr>
        <w:pStyle w:val="normal0"/>
        <w:rPr>
          <w:lang w:val="en-GB"/>
        </w:rPr>
      </w:pPr>
      <w:r w:rsidRPr="00296FFB">
        <w:rPr>
          <w:lang w:val="en-GB"/>
        </w:rPr>
        <w:t>The scope of a project provides an outline of a project that defines the overall needs, outcomes, and process of the project. The scope of the project includes the development of a POS system for Mart that features the usage of Barcode scanners, Management Information System (MIS) computers, dot matrix printers, and other computing devices like laptops and smartphones. The project utilises these elements to create a comprehensive sale system for Mart in terms of improving the efficiency of the sale management process and minimising errors by using technological tools like computer calculations. Further, the project scope covers the usage of cloud database systems to improve the processing power of the POS system for Mart.</w:t>
      </w:r>
    </w:p>
    <w:p w:rsidR="000530B6" w:rsidRPr="00296FFB" w:rsidRDefault="00017404" w:rsidP="000530B6">
      <w:pPr>
        <w:pStyle w:val="Heading2"/>
        <w:rPr>
          <w:lang w:val="en-GB"/>
        </w:rPr>
      </w:pPr>
      <w:bookmarkStart w:id="7" w:name="_4lnaotyrxmj1" w:colFirst="0" w:colLast="0"/>
      <w:bookmarkStart w:id="8" w:name="_Toc132035313"/>
      <w:bookmarkEnd w:id="7"/>
      <w:r w:rsidRPr="00296FFB">
        <w:rPr>
          <w:lang w:val="en-GB"/>
        </w:rPr>
        <w:t>Project Strategy</w:t>
      </w:r>
      <w:bookmarkEnd w:id="8"/>
    </w:p>
    <w:p w:rsidR="000530B6" w:rsidRPr="00296FFB" w:rsidRDefault="00017404" w:rsidP="000530B6">
      <w:pPr>
        <w:pStyle w:val="normal0"/>
        <w:rPr>
          <w:lang w:val="en-GB"/>
        </w:rPr>
      </w:pPr>
      <w:r w:rsidRPr="00296FFB">
        <w:rPr>
          <w:lang w:val="en-GB"/>
        </w:rPr>
        <w:t>The strategy of the project has been focused on implementing a digital POS system to improve customer satisfaction, operational efficiency and accuracy, and help scale the system to the needs of the growing business Mart. However, the strategy of the project has led to some issues like a higher cost due to digital transformation and internet dependency that makes customer satisfaction dependent on network stability. Further, there is a need to train employees of Mart to properly use the new POS system. Threats like cybersecurity because of increased reliance on digital technologies can lead to competitive losses (Antunes</w:t>
      </w:r>
      <w:r w:rsidRPr="00296FFB">
        <w:rPr>
          <w:i/>
          <w:lang w:val="en-GB"/>
        </w:rPr>
        <w:t xml:space="preserve"> et al.</w:t>
      </w:r>
      <w:r w:rsidRPr="00296FFB">
        <w:rPr>
          <w:lang w:val="en-GB"/>
        </w:rPr>
        <w:t xml:space="preserve"> 2021). Opportunities like real-time reporting and remote access to manage sale processes can be helpful in improving the outcomes of the project strategy.</w:t>
      </w:r>
    </w:p>
    <w:p w:rsidR="000530B6" w:rsidRPr="00296FFB" w:rsidRDefault="00017404" w:rsidP="000530B6">
      <w:pPr>
        <w:pStyle w:val="Heading2"/>
        <w:rPr>
          <w:lang w:val="en-GB"/>
        </w:rPr>
      </w:pPr>
      <w:bookmarkStart w:id="9" w:name="_oy2da31z38bs" w:colFirst="0" w:colLast="0"/>
      <w:bookmarkStart w:id="10" w:name="_Toc132035314"/>
      <w:bookmarkEnd w:id="9"/>
      <w:r w:rsidRPr="00296FFB">
        <w:rPr>
          <w:lang w:val="en-GB"/>
        </w:rPr>
        <w:lastRenderedPageBreak/>
        <w:t>Work Breakdown Structure</w:t>
      </w:r>
      <w:bookmarkEnd w:id="10"/>
    </w:p>
    <w:p w:rsidR="000530B6" w:rsidRPr="00296FFB" w:rsidRDefault="00017404" w:rsidP="000530B6">
      <w:pPr>
        <w:jc w:val="center"/>
        <w:rPr>
          <w:lang w:val="en-GB"/>
        </w:rPr>
      </w:pPr>
      <w:r w:rsidRPr="00296FFB">
        <w:rPr>
          <w:noProof/>
        </w:rPr>
        <w:drawing>
          <wp:inline distT="0" distB="0" distL="0" distR="0">
            <wp:extent cx="5486400" cy="5086350"/>
            <wp:effectExtent l="19050" t="0" r="38100" b="0"/>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530B6" w:rsidRPr="00296FFB" w:rsidRDefault="00017404" w:rsidP="000530B6">
      <w:pPr>
        <w:pStyle w:val="normal0"/>
        <w:jc w:val="center"/>
        <w:rPr>
          <w:b/>
          <w:lang w:val="en-GB"/>
        </w:rPr>
      </w:pPr>
      <w:r w:rsidRPr="00296FFB">
        <w:rPr>
          <w:b/>
          <w:lang w:val="en-GB"/>
        </w:rPr>
        <w:t>Figure 1: WBS</w:t>
      </w:r>
    </w:p>
    <w:p w:rsidR="000530B6" w:rsidRPr="00296FFB" w:rsidRDefault="00017404" w:rsidP="000530B6">
      <w:pPr>
        <w:pStyle w:val="normal0"/>
        <w:jc w:val="center"/>
        <w:rPr>
          <w:lang w:val="en-GB"/>
        </w:rPr>
      </w:pPr>
      <w:r w:rsidRPr="00296FFB">
        <w:rPr>
          <w:lang w:val="en-GB"/>
        </w:rPr>
        <w:t>(Source: Created by the author)</w:t>
      </w:r>
    </w:p>
    <w:p w:rsidR="000530B6" w:rsidRPr="00296FFB" w:rsidRDefault="00017404" w:rsidP="000530B6">
      <w:pPr>
        <w:pStyle w:val="normal0"/>
        <w:rPr>
          <w:lang w:val="en-GB"/>
        </w:rPr>
      </w:pPr>
      <w:r w:rsidRPr="00296FFB">
        <w:rPr>
          <w:lang w:val="en-GB"/>
        </w:rPr>
        <w:t>The work breakdown structure (WBS) comprises 6 major phases named planning, analysis, design, development, testing, and deployment. The incremental approach to project management has helped to satisfactorily accomplish the requirements of individual phases and sub-activities in the YouTube project.</w:t>
      </w:r>
    </w:p>
    <w:p w:rsidR="000530B6" w:rsidRPr="00296FFB" w:rsidRDefault="00017404" w:rsidP="000530B6">
      <w:pPr>
        <w:pStyle w:val="Heading2"/>
        <w:rPr>
          <w:lang w:val="en-GB"/>
        </w:rPr>
      </w:pPr>
      <w:bookmarkStart w:id="11" w:name="_3b1svtqee7tj" w:colFirst="0" w:colLast="0"/>
      <w:bookmarkStart w:id="12" w:name="_Toc132035315"/>
      <w:bookmarkEnd w:id="11"/>
      <w:r w:rsidRPr="00296FFB">
        <w:rPr>
          <w:lang w:val="en-GB"/>
        </w:rPr>
        <w:t>Network Diagram</w:t>
      </w:r>
      <w:bookmarkEnd w:id="12"/>
    </w:p>
    <w:p w:rsidR="000530B6" w:rsidRPr="00296FFB" w:rsidRDefault="000530B6" w:rsidP="000530B6">
      <w:pPr>
        <w:pStyle w:val="normal0"/>
        <w:rPr>
          <w:lang w:val="en-G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C36C54" w:rsidRPr="00296FFB" w:rsidTr="00E14072">
        <w:trPr>
          <w:cantSplit/>
          <w:tblHeader/>
        </w:trPr>
        <w:tc>
          <w:tcPr>
            <w:tcW w:w="9029" w:type="dxa"/>
            <w:shd w:val="clear" w:color="auto" w:fill="auto"/>
            <w:tcMar>
              <w:top w:w="100" w:type="dxa"/>
              <w:left w:w="100" w:type="dxa"/>
              <w:bottom w:w="100" w:type="dxa"/>
              <w:right w:w="100" w:type="dxa"/>
            </w:tcMar>
          </w:tcPr>
          <w:p w:rsidR="000530B6" w:rsidRPr="00296FFB" w:rsidRDefault="000530B6" w:rsidP="00E14072">
            <w:pPr>
              <w:pStyle w:val="normal0"/>
              <w:rPr>
                <w:lang w:val="en-GB"/>
              </w:rPr>
            </w:pPr>
          </w:p>
          <w:p w:rsidR="000530B6" w:rsidRPr="00296FFB" w:rsidRDefault="00017404" w:rsidP="00E14072">
            <w:pPr>
              <w:pStyle w:val="normal0"/>
              <w:rPr>
                <w:lang w:val="en-GB"/>
              </w:rPr>
            </w:pPr>
            <w:r w:rsidRPr="00296FFB">
              <w:rPr>
                <w:noProof/>
              </w:rPr>
              <w:drawing>
                <wp:inline distT="114300" distB="114300" distL="114300" distR="114300">
                  <wp:extent cx="5591175" cy="19685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1"/>
                          <a:stretch>
                            <a:fillRect/>
                          </a:stretch>
                        </pic:blipFill>
                        <pic:spPr>
                          <a:xfrm>
                            <a:off x="0" y="0"/>
                            <a:ext cx="5591175" cy="1968500"/>
                          </a:xfrm>
                          <a:prstGeom prst="rect">
                            <a:avLst/>
                          </a:prstGeom>
                        </pic:spPr>
                      </pic:pic>
                    </a:graphicData>
                  </a:graphic>
                </wp:inline>
              </w:drawing>
            </w:r>
          </w:p>
          <w:p w:rsidR="000530B6" w:rsidRPr="00296FFB" w:rsidRDefault="00017404" w:rsidP="00E14072">
            <w:pPr>
              <w:pStyle w:val="normal0"/>
              <w:rPr>
                <w:lang w:val="en-GB"/>
              </w:rPr>
            </w:pPr>
            <w:r w:rsidRPr="00296FFB">
              <w:rPr>
                <w:noProof/>
              </w:rPr>
              <w:drawing>
                <wp:inline distT="114300" distB="114300" distL="114300" distR="114300">
                  <wp:extent cx="5591175" cy="2501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2"/>
                          <a:stretch>
                            <a:fillRect/>
                          </a:stretch>
                        </pic:blipFill>
                        <pic:spPr>
                          <a:xfrm>
                            <a:off x="0" y="0"/>
                            <a:ext cx="5591175" cy="2501900"/>
                          </a:xfrm>
                          <a:prstGeom prst="rect">
                            <a:avLst/>
                          </a:prstGeom>
                        </pic:spPr>
                      </pic:pic>
                    </a:graphicData>
                  </a:graphic>
                </wp:inline>
              </w:drawing>
            </w:r>
          </w:p>
          <w:p w:rsidR="000530B6" w:rsidRPr="00296FFB" w:rsidRDefault="00017404" w:rsidP="00E14072">
            <w:pPr>
              <w:pStyle w:val="normal0"/>
              <w:rPr>
                <w:lang w:val="en-GB"/>
              </w:rPr>
            </w:pPr>
            <w:r w:rsidRPr="00296FFB">
              <w:rPr>
                <w:noProof/>
              </w:rPr>
              <w:drawing>
                <wp:inline distT="114300" distB="114300" distL="114300" distR="114300">
                  <wp:extent cx="5591175" cy="2387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3"/>
                          <a:stretch>
                            <a:fillRect/>
                          </a:stretch>
                        </pic:blipFill>
                        <pic:spPr>
                          <a:xfrm>
                            <a:off x="0" y="0"/>
                            <a:ext cx="5591175" cy="2387600"/>
                          </a:xfrm>
                          <a:prstGeom prst="rect">
                            <a:avLst/>
                          </a:prstGeom>
                        </pic:spPr>
                      </pic:pic>
                    </a:graphicData>
                  </a:graphic>
                </wp:inline>
              </w:drawing>
            </w:r>
          </w:p>
          <w:p w:rsidR="000530B6" w:rsidRPr="00296FFB" w:rsidRDefault="00017404" w:rsidP="00E14072">
            <w:pPr>
              <w:pStyle w:val="normal0"/>
              <w:rPr>
                <w:lang w:val="en-GB"/>
              </w:rPr>
            </w:pPr>
            <w:r w:rsidRPr="00296FFB">
              <w:rPr>
                <w:noProof/>
              </w:rPr>
              <w:drawing>
                <wp:inline distT="114300" distB="114300" distL="114300" distR="114300">
                  <wp:extent cx="5591175" cy="18796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1" name="image11.png"/>
                          <pic:cNvPicPr/>
                        </pic:nvPicPr>
                        <pic:blipFill>
                          <a:blip r:embed="rId14"/>
                          <a:stretch>
                            <a:fillRect/>
                          </a:stretch>
                        </pic:blipFill>
                        <pic:spPr>
                          <a:xfrm>
                            <a:off x="0" y="0"/>
                            <a:ext cx="5591175" cy="1879600"/>
                          </a:xfrm>
                          <a:prstGeom prst="rect">
                            <a:avLst/>
                          </a:prstGeom>
                        </pic:spPr>
                      </pic:pic>
                    </a:graphicData>
                  </a:graphic>
                </wp:inline>
              </w:drawing>
            </w:r>
          </w:p>
          <w:p w:rsidR="000530B6" w:rsidRPr="00296FFB" w:rsidRDefault="00017404" w:rsidP="00E14072">
            <w:pPr>
              <w:pStyle w:val="normal0"/>
              <w:rPr>
                <w:lang w:val="en-GB"/>
              </w:rPr>
            </w:pPr>
            <w:r w:rsidRPr="00296FFB">
              <w:rPr>
                <w:noProof/>
              </w:rPr>
              <w:drawing>
                <wp:inline distT="114300" distB="114300" distL="114300" distR="114300">
                  <wp:extent cx="5591175" cy="19685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13" name="image7.png"/>
                          <pic:cNvPicPr/>
                        </pic:nvPicPr>
                        <pic:blipFill>
                          <a:blip r:embed="rId15"/>
                          <a:stretch>
                            <a:fillRect/>
                          </a:stretch>
                        </pic:blipFill>
                        <pic:spPr>
                          <a:xfrm>
                            <a:off x="0" y="0"/>
                            <a:ext cx="5591175" cy="1968500"/>
                          </a:xfrm>
                          <a:prstGeom prst="rect">
                            <a:avLst/>
                          </a:prstGeom>
                        </pic:spPr>
                      </pic:pic>
                    </a:graphicData>
                  </a:graphic>
                </wp:inline>
              </w:drawing>
            </w:r>
          </w:p>
          <w:p w:rsidR="000530B6" w:rsidRPr="00296FFB" w:rsidRDefault="00017404" w:rsidP="00E14072">
            <w:pPr>
              <w:pStyle w:val="normal0"/>
              <w:rPr>
                <w:lang w:val="en-GB"/>
              </w:rPr>
            </w:pPr>
            <w:r w:rsidRPr="00296FFB">
              <w:rPr>
                <w:noProof/>
              </w:rPr>
              <w:drawing>
                <wp:inline distT="114300" distB="114300" distL="114300" distR="114300">
                  <wp:extent cx="5591175" cy="2108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16"/>
                          <a:stretch>
                            <a:fillRect/>
                          </a:stretch>
                        </pic:blipFill>
                        <pic:spPr>
                          <a:xfrm>
                            <a:off x="0" y="0"/>
                            <a:ext cx="5591175" cy="2108200"/>
                          </a:xfrm>
                          <a:prstGeom prst="rect">
                            <a:avLst/>
                          </a:prstGeom>
                        </pic:spPr>
                      </pic:pic>
                    </a:graphicData>
                  </a:graphic>
                </wp:inline>
              </w:drawing>
            </w:r>
          </w:p>
          <w:p w:rsidR="000530B6" w:rsidRPr="00296FFB" w:rsidRDefault="00017404" w:rsidP="00E14072">
            <w:pPr>
              <w:pStyle w:val="normal0"/>
              <w:rPr>
                <w:lang w:val="en-GB"/>
              </w:rPr>
            </w:pPr>
            <w:r w:rsidRPr="00296FFB">
              <w:rPr>
                <w:noProof/>
              </w:rPr>
              <w:drawing>
                <wp:inline distT="114300" distB="114300" distL="114300" distR="114300">
                  <wp:extent cx="5591175" cy="20955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6" name="image12.png"/>
                          <pic:cNvPicPr/>
                        </pic:nvPicPr>
                        <pic:blipFill>
                          <a:blip r:embed="rId17"/>
                          <a:stretch>
                            <a:fillRect/>
                          </a:stretch>
                        </pic:blipFill>
                        <pic:spPr>
                          <a:xfrm>
                            <a:off x="0" y="0"/>
                            <a:ext cx="5591175" cy="2095500"/>
                          </a:xfrm>
                          <a:prstGeom prst="rect">
                            <a:avLst/>
                          </a:prstGeom>
                        </pic:spPr>
                      </pic:pic>
                    </a:graphicData>
                  </a:graphic>
                </wp:inline>
              </w:drawing>
            </w:r>
          </w:p>
          <w:p w:rsidR="000530B6" w:rsidRPr="00296FFB" w:rsidRDefault="00017404" w:rsidP="00E14072">
            <w:pPr>
              <w:pStyle w:val="normal0"/>
              <w:rPr>
                <w:lang w:val="en-GB"/>
              </w:rPr>
            </w:pPr>
            <w:r w:rsidRPr="00296FFB">
              <w:rPr>
                <w:noProof/>
              </w:rPr>
              <w:drawing>
                <wp:inline distT="114300" distB="114300" distL="114300" distR="114300">
                  <wp:extent cx="5591175" cy="20193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ic:nvPicPr>
                        <pic:blipFill>
                          <a:blip r:embed="rId18"/>
                          <a:stretch>
                            <a:fillRect/>
                          </a:stretch>
                        </pic:blipFill>
                        <pic:spPr>
                          <a:xfrm>
                            <a:off x="0" y="0"/>
                            <a:ext cx="5591175" cy="2019300"/>
                          </a:xfrm>
                          <a:prstGeom prst="rect">
                            <a:avLst/>
                          </a:prstGeom>
                        </pic:spPr>
                      </pic:pic>
                    </a:graphicData>
                  </a:graphic>
                </wp:inline>
              </w:drawing>
            </w:r>
            <w:r w:rsidRPr="00296FFB">
              <w:rPr>
                <w:noProof/>
              </w:rPr>
              <w:drawing>
                <wp:inline distT="114300" distB="114300" distL="114300" distR="114300">
                  <wp:extent cx="5591175" cy="14351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3" name="image9.png"/>
                          <pic:cNvPicPr/>
                        </pic:nvPicPr>
                        <pic:blipFill>
                          <a:blip r:embed="rId19"/>
                          <a:stretch>
                            <a:fillRect/>
                          </a:stretch>
                        </pic:blipFill>
                        <pic:spPr>
                          <a:xfrm>
                            <a:off x="0" y="0"/>
                            <a:ext cx="5591175" cy="1435100"/>
                          </a:xfrm>
                          <a:prstGeom prst="rect">
                            <a:avLst/>
                          </a:prstGeom>
                        </pic:spPr>
                      </pic:pic>
                    </a:graphicData>
                  </a:graphic>
                </wp:inline>
              </w:drawing>
            </w:r>
          </w:p>
        </w:tc>
      </w:tr>
    </w:tbl>
    <w:p w:rsidR="000530B6" w:rsidRPr="00296FFB" w:rsidRDefault="00017404" w:rsidP="000530B6">
      <w:pPr>
        <w:pStyle w:val="normal0"/>
        <w:jc w:val="center"/>
        <w:rPr>
          <w:b/>
          <w:lang w:val="en-GB"/>
        </w:rPr>
      </w:pPr>
      <w:r w:rsidRPr="00296FFB">
        <w:rPr>
          <w:b/>
          <w:lang w:val="en-GB"/>
        </w:rPr>
        <w:lastRenderedPageBreak/>
        <w:t>Figure 2: Network Diagram</w:t>
      </w:r>
    </w:p>
    <w:p w:rsidR="000530B6" w:rsidRPr="00296FFB" w:rsidRDefault="00017404" w:rsidP="000530B6">
      <w:pPr>
        <w:pStyle w:val="normal0"/>
        <w:jc w:val="center"/>
        <w:rPr>
          <w:lang w:val="en-GB"/>
        </w:rPr>
      </w:pPr>
      <w:r w:rsidRPr="00296FFB">
        <w:rPr>
          <w:lang w:val="en-GB"/>
        </w:rPr>
        <w:t>(Source: Created by the author)</w:t>
      </w:r>
    </w:p>
    <w:p w:rsidR="000530B6" w:rsidRPr="00296FFB" w:rsidRDefault="00017404" w:rsidP="000530B6">
      <w:pPr>
        <w:pStyle w:val="normal0"/>
        <w:rPr>
          <w:lang w:val="en-GB"/>
        </w:rPr>
      </w:pPr>
      <w:r w:rsidRPr="00296FFB">
        <w:rPr>
          <w:lang w:val="en-GB"/>
        </w:rPr>
        <w:t>The network diagram is important to understand the relationship between the different activities of a project.</w:t>
      </w:r>
    </w:p>
    <w:p w:rsidR="000530B6" w:rsidRPr="00296FFB" w:rsidRDefault="00017404" w:rsidP="000530B6">
      <w:pPr>
        <w:pStyle w:val="Heading2"/>
        <w:rPr>
          <w:lang w:val="en-GB"/>
        </w:rPr>
      </w:pPr>
      <w:bookmarkStart w:id="13" w:name="_igkvlrb37e11" w:colFirst="0" w:colLast="0"/>
      <w:bookmarkStart w:id="14" w:name="_Toc132035316"/>
      <w:bookmarkEnd w:id="13"/>
      <w:r w:rsidRPr="00296FFB">
        <w:rPr>
          <w:lang w:val="en-GB"/>
        </w:rPr>
        <w:t>Gantt Chart</w:t>
      </w:r>
      <w:bookmarkEnd w:id="14"/>
    </w:p>
    <w:p w:rsidR="000530B6" w:rsidRPr="00296FFB" w:rsidRDefault="000530B6" w:rsidP="000530B6">
      <w:pPr>
        <w:pStyle w:val="normal0"/>
        <w:rPr>
          <w:lang w:val="en-G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C36C54" w:rsidRPr="00296FFB" w:rsidTr="00E14072">
        <w:trPr>
          <w:cantSplit/>
          <w:tblHeader/>
        </w:trPr>
        <w:tc>
          <w:tcPr>
            <w:tcW w:w="9029" w:type="dxa"/>
            <w:shd w:val="clear" w:color="auto" w:fill="auto"/>
            <w:tcMar>
              <w:top w:w="100" w:type="dxa"/>
              <w:left w:w="100" w:type="dxa"/>
              <w:bottom w:w="100" w:type="dxa"/>
              <w:right w:w="100" w:type="dxa"/>
            </w:tcMar>
          </w:tcPr>
          <w:p w:rsidR="000530B6" w:rsidRPr="00296FFB" w:rsidRDefault="00017404" w:rsidP="00E14072">
            <w:pPr>
              <w:pStyle w:val="normal0"/>
              <w:rPr>
                <w:lang w:val="en-GB"/>
              </w:rPr>
            </w:pPr>
            <w:r w:rsidRPr="00296FFB">
              <w:rPr>
                <w:noProof/>
              </w:rPr>
              <w:lastRenderedPageBreak/>
              <w:drawing>
                <wp:inline distT="114300" distB="114300" distL="114300" distR="114300">
                  <wp:extent cx="5591175" cy="33528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11" name="image13.png"/>
                          <pic:cNvPicPr/>
                        </pic:nvPicPr>
                        <pic:blipFill>
                          <a:blip r:embed="rId20"/>
                          <a:stretch>
                            <a:fillRect/>
                          </a:stretch>
                        </pic:blipFill>
                        <pic:spPr>
                          <a:xfrm>
                            <a:off x="0" y="0"/>
                            <a:ext cx="5591175" cy="3352800"/>
                          </a:xfrm>
                          <a:prstGeom prst="rect">
                            <a:avLst/>
                          </a:prstGeom>
                        </pic:spPr>
                      </pic:pic>
                    </a:graphicData>
                  </a:graphic>
                </wp:inline>
              </w:drawing>
            </w:r>
          </w:p>
          <w:p w:rsidR="000530B6" w:rsidRPr="00296FFB" w:rsidRDefault="00017404" w:rsidP="00E14072">
            <w:pPr>
              <w:pStyle w:val="normal0"/>
              <w:rPr>
                <w:lang w:val="en-GB"/>
              </w:rPr>
            </w:pPr>
            <w:r w:rsidRPr="00296FFB">
              <w:rPr>
                <w:noProof/>
              </w:rPr>
              <w:drawing>
                <wp:inline distT="114300" distB="114300" distL="114300" distR="114300">
                  <wp:extent cx="5591175" cy="2959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21"/>
                          <a:stretch>
                            <a:fillRect/>
                          </a:stretch>
                        </pic:blipFill>
                        <pic:spPr>
                          <a:xfrm>
                            <a:off x="0" y="0"/>
                            <a:ext cx="5591175" cy="2959100"/>
                          </a:xfrm>
                          <a:prstGeom prst="rect">
                            <a:avLst/>
                          </a:prstGeom>
                        </pic:spPr>
                      </pic:pic>
                    </a:graphicData>
                  </a:graphic>
                </wp:inline>
              </w:drawing>
            </w:r>
          </w:p>
        </w:tc>
      </w:tr>
    </w:tbl>
    <w:p w:rsidR="000530B6" w:rsidRPr="00296FFB" w:rsidRDefault="00017404" w:rsidP="000530B6">
      <w:pPr>
        <w:pStyle w:val="normal0"/>
        <w:jc w:val="center"/>
        <w:rPr>
          <w:b/>
          <w:lang w:val="en-GB"/>
        </w:rPr>
      </w:pPr>
      <w:r w:rsidRPr="00296FFB">
        <w:rPr>
          <w:b/>
          <w:lang w:val="en-GB"/>
        </w:rPr>
        <w:t>Figure 3: Gantt Chart</w:t>
      </w:r>
    </w:p>
    <w:p w:rsidR="000530B6" w:rsidRPr="00296FFB" w:rsidRDefault="00017404" w:rsidP="000530B6">
      <w:pPr>
        <w:pStyle w:val="normal0"/>
        <w:jc w:val="center"/>
        <w:rPr>
          <w:lang w:val="en-GB"/>
        </w:rPr>
      </w:pPr>
      <w:r w:rsidRPr="00296FFB">
        <w:rPr>
          <w:lang w:val="en-GB"/>
        </w:rPr>
        <w:t>(Source: Created by the author)</w:t>
      </w:r>
    </w:p>
    <w:p w:rsidR="000530B6" w:rsidRPr="00296FFB" w:rsidRDefault="00017404" w:rsidP="000530B6">
      <w:pPr>
        <w:pStyle w:val="Heading1"/>
        <w:rPr>
          <w:lang w:val="en-GB"/>
        </w:rPr>
      </w:pPr>
      <w:bookmarkStart w:id="15" w:name="_kqkrykz3svx2" w:colFirst="0" w:colLast="0"/>
      <w:bookmarkStart w:id="16" w:name="_Toc132035317"/>
      <w:bookmarkEnd w:id="15"/>
      <w:r w:rsidRPr="00296FFB">
        <w:rPr>
          <w:lang w:val="en-GB"/>
        </w:rPr>
        <w:t>Critical presentation of the Communication Plan</w:t>
      </w:r>
      <w:bookmarkEnd w:id="16"/>
    </w:p>
    <w:p w:rsidR="000530B6" w:rsidRPr="00296FFB" w:rsidRDefault="000530B6" w:rsidP="000530B6">
      <w:pPr>
        <w:pStyle w:val="normal0"/>
        <w:rPr>
          <w:lang w:val="en-G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29"/>
        <w:gridCol w:w="2250"/>
        <w:gridCol w:w="2250"/>
      </w:tblGrid>
      <w:tr w:rsidR="00C36C54" w:rsidRPr="00296FFB" w:rsidTr="00E14072">
        <w:trPr>
          <w:cantSplit/>
          <w:tblHeader/>
        </w:trPr>
        <w:tc>
          <w:tcPr>
            <w:tcW w:w="4529"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b/>
                <w:lang w:val="en-GB"/>
              </w:rPr>
            </w:pPr>
            <w:r w:rsidRPr="00296FFB">
              <w:rPr>
                <w:b/>
                <w:lang w:val="en-GB"/>
              </w:rPr>
              <w:lastRenderedPageBreak/>
              <w:t>Communication Strategy</w:t>
            </w:r>
          </w:p>
        </w:tc>
        <w:tc>
          <w:tcPr>
            <w:tcW w:w="2250"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b/>
                <w:lang w:val="en-GB"/>
              </w:rPr>
            </w:pPr>
            <w:r w:rsidRPr="00296FFB">
              <w:rPr>
                <w:b/>
                <w:lang w:val="en-GB"/>
              </w:rPr>
              <w:t>Activities</w:t>
            </w:r>
          </w:p>
        </w:tc>
        <w:tc>
          <w:tcPr>
            <w:tcW w:w="2250"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b/>
                <w:lang w:val="en-GB"/>
              </w:rPr>
            </w:pPr>
            <w:r w:rsidRPr="00296FFB">
              <w:rPr>
                <w:b/>
                <w:lang w:val="en-GB"/>
              </w:rPr>
              <w:t>Responsible person</w:t>
            </w:r>
          </w:p>
        </w:tc>
      </w:tr>
      <w:tr w:rsidR="00C36C54" w:rsidRPr="00296FFB" w:rsidTr="00E14072">
        <w:trPr>
          <w:cantSplit/>
          <w:trHeight w:val="440"/>
          <w:tblHeader/>
        </w:trPr>
        <w:tc>
          <w:tcPr>
            <w:tcW w:w="4529" w:type="dxa"/>
            <w:shd w:val="clear" w:color="auto" w:fill="auto"/>
            <w:tcMar>
              <w:top w:w="100" w:type="dxa"/>
              <w:left w:w="100" w:type="dxa"/>
              <w:bottom w:w="100" w:type="dxa"/>
              <w:right w:w="100" w:type="dxa"/>
            </w:tcMar>
          </w:tcPr>
          <w:p w:rsidR="000530B6" w:rsidRPr="00296FFB" w:rsidRDefault="00017404" w:rsidP="00E14072">
            <w:pPr>
              <w:pStyle w:val="normal0"/>
              <w:widowControl w:val="0"/>
              <w:spacing w:line="240" w:lineRule="auto"/>
              <w:jc w:val="left"/>
              <w:rPr>
                <w:b/>
                <w:lang w:val="en-GB"/>
              </w:rPr>
            </w:pPr>
            <w:r w:rsidRPr="00296FFB">
              <w:rPr>
                <w:b/>
                <w:lang w:val="en-GB"/>
              </w:rPr>
              <w:t>Communication among the team</w:t>
            </w:r>
          </w:p>
        </w:tc>
        <w:tc>
          <w:tcPr>
            <w:tcW w:w="2250" w:type="dxa"/>
            <w:shd w:val="clear" w:color="auto" w:fill="auto"/>
            <w:tcMar>
              <w:top w:w="100" w:type="dxa"/>
              <w:left w:w="100" w:type="dxa"/>
              <w:bottom w:w="100" w:type="dxa"/>
              <w:right w:w="100" w:type="dxa"/>
            </w:tcMar>
          </w:tcPr>
          <w:p w:rsidR="000530B6" w:rsidRPr="00296FFB" w:rsidRDefault="00017404" w:rsidP="00E14072">
            <w:pPr>
              <w:pStyle w:val="normal0"/>
              <w:widowControl w:val="0"/>
              <w:spacing w:line="240" w:lineRule="auto"/>
              <w:jc w:val="left"/>
              <w:rPr>
                <w:lang w:val="en-GB"/>
              </w:rPr>
            </w:pPr>
            <w:r w:rsidRPr="00296FFB">
              <w:rPr>
                <w:lang w:val="en-GB"/>
              </w:rPr>
              <w:t>Online and offline meetings</w:t>
            </w:r>
          </w:p>
        </w:tc>
        <w:tc>
          <w:tcPr>
            <w:tcW w:w="2250"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Project Manager</w:t>
            </w:r>
          </w:p>
        </w:tc>
      </w:tr>
      <w:tr w:rsidR="00C36C54" w:rsidRPr="00296FFB" w:rsidTr="00E14072">
        <w:trPr>
          <w:cantSplit/>
          <w:trHeight w:val="440"/>
          <w:tblHeader/>
        </w:trPr>
        <w:tc>
          <w:tcPr>
            <w:tcW w:w="4529" w:type="dxa"/>
            <w:shd w:val="clear" w:color="auto" w:fill="auto"/>
            <w:tcMar>
              <w:top w:w="100" w:type="dxa"/>
              <w:left w:w="100" w:type="dxa"/>
              <w:bottom w:w="100" w:type="dxa"/>
              <w:right w:w="100" w:type="dxa"/>
            </w:tcMar>
          </w:tcPr>
          <w:p w:rsidR="000530B6" w:rsidRPr="00296FFB" w:rsidRDefault="00017404" w:rsidP="00E14072">
            <w:pPr>
              <w:pStyle w:val="normal0"/>
              <w:widowControl w:val="0"/>
              <w:spacing w:line="240" w:lineRule="auto"/>
              <w:jc w:val="left"/>
              <w:rPr>
                <w:b/>
                <w:lang w:val="en-GB"/>
              </w:rPr>
            </w:pPr>
            <w:r w:rsidRPr="00296FFB">
              <w:rPr>
                <w:b/>
                <w:lang w:val="en-GB"/>
              </w:rPr>
              <w:t>Communication with viewers</w:t>
            </w:r>
          </w:p>
        </w:tc>
        <w:tc>
          <w:tcPr>
            <w:tcW w:w="2250" w:type="dxa"/>
            <w:shd w:val="clear" w:color="auto" w:fill="auto"/>
            <w:tcMar>
              <w:top w:w="100" w:type="dxa"/>
              <w:left w:w="100" w:type="dxa"/>
              <w:bottom w:w="100" w:type="dxa"/>
              <w:right w:w="100" w:type="dxa"/>
            </w:tcMar>
          </w:tcPr>
          <w:p w:rsidR="000530B6" w:rsidRPr="00296FFB" w:rsidRDefault="00017404" w:rsidP="00E14072">
            <w:pPr>
              <w:pStyle w:val="normal0"/>
              <w:widowControl w:val="0"/>
              <w:spacing w:line="240" w:lineRule="auto"/>
              <w:jc w:val="left"/>
              <w:rPr>
                <w:lang w:val="en-GB"/>
              </w:rPr>
            </w:pPr>
            <w:r w:rsidRPr="00296FFB">
              <w:rPr>
                <w:lang w:val="en-GB"/>
              </w:rPr>
              <w:t>Social Media Marketing</w:t>
            </w:r>
          </w:p>
        </w:tc>
        <w:tc>
          <w:tcPr>
            <w:tcW w:w="2250"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Project Team</w:t>
            </w:r>
          </w:p>
        </w:tc>
      </w:tr>
    </w:tbl>
    <w:p w:rsidR="000530B6" w:rsidRPr="00296FFB" w:rsidRDefault="00017404" w:rsidP="000530B6">
      <w:pPr>
        <w:pStyle w:val="normal0"/>
        <w:jc w:val="center"/>
        <w:rPr>
          <w:b/>
          <w:lang w:val="en-GB"/>
        </w:rPr>
      </w:pPr>
      <w:r w:rsidRPr="00296FFB">
        <w:rPr>
          <w:b/>
          <w:lang w:val="en-GB"/>
        </w:rPr>
        <w:t>Table 1: Communication Plan</w:t>
      </w:r>
    </w:p>
    <w:p w:rsidR="000530B6" w:rsidRPr="00296FFB" w:rsidRDefault="00017404" w:rsidP="000530B6">
      <w:pPr>
        <w:pStyle w:val="normal0"/>
        <w:jc w:val="center"/>
        <w:rPr>
          <w:lang w:val="en-GB"/>
        </w:rPr>
      </w:pPr>
      <w:r w:rsidRPr="00296FFB">
        <w:rPr>
          <w:lang w:val="en-GB"/>
        </w:rPr>
        <w:t>(Source: Created by the author)</w:t>
      </w:r>
    </w:p>
    <w:p w:rsidR="000530B6" w:rsidRPr="00296FFB" w:rsidRDefault="00017404" w:rsidP="000530B6">
      <w:pPr>
        <w:pStyle w:val="normal0"/>
        <w:rPr>
          <w:lang w:val="en-GB"/>
        </w:rPr>
      </w:pPr>
      <w:r w:rsidRPr="00296FFB">
        <w:rPr>
          <w:lang w:val="en-GB"/>
        </w:rPr>
        <w:t>The stakeholders directly connected to the project included the project supervisor, project manager, and project team members. The communication plan emphasised communication among these stakeholders through online and offline meetings along with e-mails to ensure that the project can be completed satisfactorily. The project management process requires an extensive communication strategy for enabling collaboration among project managers and members (Fischer</w:t>
      </w:r>
      <w:r w:rsidRPr="00296FFB">
        <w:rPr>
          <w:i/>
          <w:lang w:val="en-GB"/>
        </w:rPr>
        <w:t xml:space="preserve"> et al.</w:t>
      </w:r>
      <w:r w:rsidRPr="00296FFB">
        <w:rPr>
          <w:lang w:val="en-GB"/>
        </w:rPr>
        <w:t xml:space="preserve"> 2020). In this context, the project achieves a suitable level of operational quality by utilising both online and offline meeting media such as tools for communication and collaboration among the stakeholders in the project team including members, managers, and supervisors. Thus, the communication plan helped in improving the collaborative quality within the whole project team. However, it can be analysed that the plan focused on formal communication among the team which can lower the quality of the communication outcomes due to the lack of free sharing of innovative ideas. Therefore, the project communication plan enabled the project to effectively fulfil the project goals by improving collaboration among the project team.</w:t>
      </w:r>
    </w:p>
    <w:p w:rsidR="000530B6" w:rsidRPr="00296FFB" w:rsidRDefault="00017404" w:rsidP="000530B6">
      <w:pPr>
        <w:pStyle w:val="normal0"/>
        <w:rPr>
          <w:lang w:val="en-GB"/>
        </w:rPr>
      </w:pPr>
      <w:r w:rsidRPr="00296FFB">
        <w:rPr>
          <w:lang w:val="en-GB"/>
        </w:rPr>
        <w:t>A communication plan focuses on networking aspects of a project that help in ensuring smooth project operations by maintaining the support of stakeholders. Furthermore, the communication with the viewers and subscribers of the YouTube channel and videos are important stakeholders as they comprise the audience of the videos developed as part of the project. The project communication plan detailed that social media marketing can help in communicating with the intended audience of the YouTube videos. Social Media Marketing is useful in reaching out to a wide audience because of the massive user base of platforms like Facebook and Instagram (Li</w:t>
      </w:r>
      <w:r w:rsidRPr="00296FFB">
        <w:rPr>
          <w:i/>
          <w:lang w:val="en-GB"/>
        </w:rPr>
        <w:t xml:space="preserve"> et al.</w:t>
      </w:r>
      <w:r w:rsidRPr="00296FFB">
        <w:rPr>
          <w:lang w:val="en-GB"/>
        </w:rPr>
        <w:t xml:space="preserve"> 2021). In this context, the communication plan helped enhance the communication with the intended audience of the project through marketing on Facebook and Instagram.</w:t>
      </w:r>
    </w:p>
    <w:p w:rsidR="000530B6" w:rsidRPr="00296FFB" w:rsidRDefault="00017404" w:rsidP="000530B6">
      <w:pPr>
        <w:pStyle w:val="Heading1"/>
        <w:rPr>
          <w:lang w:val="en-GB"/>
        </w:rPr>
      </w:pPr>
      <w:bookmarkStart w:id="17" w:name="_hfildyomlzsz" w:colFirst="0" w:colLast="0"/>
      <w:bookmarkStart w:id="18" w:name="_Toc132035318"/>
      <w:bookmarkEnd w:id="17"/>
      <w:r w:rsidRPr="00296FFB">
        <w:rPr>
          <w:lang w:val="en-GB"/>
        </w:rPr>
        <w:lastRenderedPageBreak/>
        <w:t>Comprehensive Risk Management Plan</w:t>
      </w:r>
      <w:bookmarkEnd w:id="18"/>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5"/>
        <w:gridCol w:w="1806"/>
        <w:gridCol w:w="1806"/>
        <w:gridCol w:w="1806"/>
        <w:gridCol w:w="1806"/>
      </w:tblGrid>
      <w:tr w:rsidR="00C36C54" w:rsidRPr="00296FFB" w:rsidTr="00E14072">
        <w:trPr>
          <w:cantSplit/>
          <w:tblHeader/>
        </w:trPr>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b/>
                <w:lang w:val="en-GB"/>
              </w:rPr>
            </w:pPr>
            <w:r w:rsidRPr="00296FFB">
              <w:rPr>
                <w:b/>
                <w:lang w:val="en-GB"/>
              </w:rPr>
              <w:t>Risk</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b/>
                <w:lang w:val="en-GB"/>
              </w:rPr>
            </w:pPr>
            <w:r w:rsidRPr="00296FFB">
              <w:rPr>
                <w:b/>
                <w:lang w:val="en-GB"/>
              </w:rPr>
              <w:t>Probability</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b/>
                <w:lang w:val="en-GB"/>
              </w:rPr>
            </w:pPr>
            <w:r w:rsidRPr="00296FFB">
              <w:rPr>
                <w:b/>
                <w:lang w:val="en-GB"/>
              </w:rPr>
              <w:t>Impact</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b/>
                <w:lang w:val="en-GB"/>
              </w:rPr>
            </w:pPr>
            <w:r w:rsidRPr="00296FFB">
              <w:rPr>
                <w:b/>
                <w:lang w:val="en-GB"/>
              </w:rPr>
              <w:t>Risk Level</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b/>
                <w:lang w:val="en-GB"/>
              </w:rPr>
            </w:pPr>
            <w:r w:rsidRPr="00296FFB">
              <w:rPr>
                <w:b/>
                <w:lang w:val="en-GB"/>
              </w:rPr>
              <w:t>Control measures</w:t>
            </w:r>
          </w:p>
        </w:tc>
      </w:tr>
      <w:tr w:rsidR="00C36C54" w:rsidRPr="00296FFB" w:rsidTr="00E14072">
        <w:trPr>
          <w:cantSplit/>
          <w:tblHeader/>
        </w:trPr>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Breach of data through POS system</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Medium</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High</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High</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Implement firewall</w:t>
            </w:r>
          </w:p>
        </w:tc>
      </w:tr>
      <w:tr w:rsidR="00C36C54" w:rsidRPr="00296FFB" w:rsidTr="00E14072">
        <w:trPr>
          <w:cantSplit/>
          <w:tblHeader/>
        </w:trPr>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Network downtime</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High</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rPr>
                <w:lang w:val="en-GB"/>
              </w:rPr>
            </w:pPr>
            <w:r w:rsidRPr="00296FFB">
              <w:rPr>
                <w:lang w:val="en-GB"/>
              </w:rPr>
              <w:t>High</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Very High</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A regular check of the network</w:t>
            </w:r>
          </w:p>
        </w:tc>
      </w:tr>
      <w:tr w:rsidR="00C36C54" w:rsidRPr="00296FFB" w:rsidTr="00E14072">
        <w:trPr>
          <w:cantSplit/>
          <w:tblHeader/>
        </w:trPr>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Compatibility issues among computers and the new POS system</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Low</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rPr>
                <w:lang w:val="en-GB"/>
              </w:rPr>
            </w:pPr>
            <w:r w:rsidRPr="00296FFB">
              <w:rPr>
                <w:lang w:val="en-GB"/>
              </w:rPr>
              <w:t>Medium</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Low</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Updating computers</w:t>
            </w:r>
          </w:p>
        </w:tc>
      </w:tr>
      <w:tr w:rsidR="00C36C54" w:rsidRPr="00296FFB" w:rsidTr="00E14072">
        <w:trPr>
          <w:cantSplit/>
          <w:tblHeader/>
        </w:trPr>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Lack of user adoption of the new POS system</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Medium</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rPr>
                <w:lang w:val="en-GB"/>
              </w:rPr>
            </w:pPr>
            <w:r w:rsidRPr="00296FFB">
              <w:rPr>
                <w:lang w:val="en-GB"/>
              </w:rPr>
              <w:t>Medium</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rPr>
                <w:lang w:val="en-GB"/>
              </w:rPr>
            </w:pPr>
            <w:r w:rsidRPr="00296FFB">
              <w:rPr>
                <w:lang w:val="en-GB"/>
              </w:rPr>
              <w:t>Medium</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rPr>
                <w:lang w:val="en-GB"/>
              </w:rPr>
            </w:pPr>
            <w:r w:rsidRPr="00296FFB">
              <w:rPr>
                <w:lang w:val="en-GB"/>
              </w:rPr>
              <w:t>Provide staff training</w:t>
            </w:r>
          </w:p>
        </w:tc>
      </w:tr>
      <w:tr w:rsidR="00C36C54" w:rsidRPr="00296FFB" w:rsidTr="00E14072">
        <w:trPr>
          <w:cantSplit/>
          <w:tblHeader/>
        </w:trPr>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Cybersecurity issues like hacking and fraud</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High</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rPr>
                <w:lang w:val="en-GB"/>
              </w:rPr>
            </w:pPr>
            <w:r w:rsidRPr="00296FFB">
              <w:rPr>
                <w:lang w:val="en-GB"/>
              </w:rPr>
              <w:t>High</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Very High</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Using antivirus software</w:t>
            </w:r>
          </w:p>
        </w:tc>
      </w:tr>
      <w:tr w:rsidR="00C36C54" w:rsidRPr="00296FFB" w:rsidTr="00E14072">
        <w:trPr>
          <w:cantSplit/>
          <w:tblHeader/>
        </w:trPr>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Loss of data due to hardware failure in the POS system</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Low</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rPr>
                <w:lang w:val="en-GB"/>
              </w:rPr>
            </w:pPr>
            <w:r w:rsidRPr="00296FFB">
              <w:rPr>
                <w:lang w:val="en-GB"/>
              </w:rPr>
              <w:t>High</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Low</w:t>
            </w:r>
          </w:p>
        </w:tc>
        <w:tc>
          <w:tcPr>
            <w:tcW w:w="1805"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rPr>
                <w:lang w:val="en-GB"/>
              </w:rPr>
            </w:pPr>
            <w:r w:rsidRPr="00296FFB">
              <w:rPr>
                <w:lang w:val="en-GB"/>
              </w:rPr>
              <w:t>Regular firmware updates</w:t>
            </w:r>
          </w:p>
        </w:tc>
      </w:tr>
    </w:tbl>
    <w:p w:rsidR="000530B6" w:rsidRPr="00296FFB" w:rsidRDefault="00017404" w:rsidP="000530B6">
      <w:pPr>
        <w:pStyle w:val="normal0"/>
        <w:jc w:val="center"/>
        <w:rPr>
          <w:b/>
          <w:lang w:val="en-GB"/>
        </w:rPr>
      </w:pPr>
      <w:r w:rsidRPr="00296FFB">
        <w:rPr>
          <w:b/>
          <w:lang w:val="en-GB"/>
        </w:rPr>
        <w:t>Table 2: Risk Register</w:t>
      </w:r>
    </w:p>
    <w:p w:rsidR="000530B6" w:rsidRPr="00296FFB" w:rsidRDefault="00017404" w:rsidP="000530B6">
      <w:pPr>
        <w:pStyle w:val="normal0"/>
        <w:jc w:val="center"/>
        <w:rPr>
          <w:lang w:val="en-GB"/>
        </w:rPr>
      </w:pPr>
      <w:r w:rsidRPr="00296FFB">
        <w:rPr>
          <w:lang w:val="en-GB"/>
        </w:rPr>
        <w:t>(Source: Created by the author)</w:t>
      </w:r>
    </w:p>
    <w:p w:rsidR="000530B6" w:rsidRPr="00296FFB" w:rsidRDefault="00017404" w:rsidP="000530B6">
      <w:pPr>
        <w:pStyle w:val="normal0"/>
        <w:rPr>
          <w:lang w:val="en-GB"/>
        </w:rPr>
      </w:pPr>
      <w:r w:rsidRPr="00296FFB">
        <w:rPr>
          <w:lang w:val="en-GB"/>
        </w:rPr>
        <w:lastRenderedPageBreak/>
        <w:t>The risk management plan covered a wide range of vulnerabilities of the project including cybersecurity, network issues, and compatibility issues with the older and newer systems. According to Table 1, the cybersecurity risks and network downtimes present very high risks that can severely limit the reliability of the new POS system in Mart. Cybersecurity risks have arisen due to the growing reliance on digital technologies, which have made newer organisational processes vulnerable to hackers that can attain unapproved access to digital systems (Antunes</w:t>
      </w:r>
      <w:r w:rsidRPr="00296FFB">
        <w:rPr>
          <w:i/>
          <w:lang w:val="en-GB"/>
        </w:rPr>
        <w:t xml:space="preserve"> et al.</w:t>
      </w:r>
      <w:r w:rsidRPr="00296FFB">
        <w:rPr>
          <w:lang w:val="en-GB"/>
        </w:rPr>
        <w:t xml:space="preserve"> 2021). In this context, cybersecurity risks can lead to the stoppage of the new POS system resulting in severe limitations on the project outcomes. Therefore, it can be analysed that these risks represent serious challenges for the project. For this purpose, the project adopts control measures like the adoption of firewalls and antivirus software to protect the digital system and network against malefic parties. Furthermore, firewall and antivirus software also protect the project from the risk of data breach from the new POS system that can lead to the lowered competitiveness of Mart. Thus, these measures help the project achieve favourable outcomes that can lead to the satisfaction of the project clients by mitigating the important risks that can degrade the project outcomes. Other risks include data breaches, lack of implementation of POS, and compatibility issues, for which control strategies include regular updates to systems and provision of staff training.</w:t>
      </w:r>
    </w:p>
    <w:p w:rsidR="000530B6" w:rsidRPr="00296FFB" w:rsidRDefault="00017404" w:rsidP="000530B6">
      <w:pPr>
        <w:pStyle w:val="Heading1"/>
        <w:rPr>
          <w:lang w:val="en-GB"/>
        </w:rPr>
      </w:pPr>
      <w:bookmarkStart w:id="19" w:name="_o86dv5u3lg8l" w:colFirst="0" w:colLast="0"/>
      <w:bookmarkStart w:id="20" w:name="_Toc132035319"/>
      <w:bookmarkEnd w:id="19"/>
      <w:r w:rsidRPr="00296FFB">
        <w:rPr>
          <w:lang w:val="en-GB"/>
        </w:rPr>
        <w:t>Critical presentation of Resource and Cost allocation</w:t>
      </w:r>
      <w:bookmarkEnd w:id="20"/>
    </w:p>
    <w:p w:rsidR="000530B6" w:rsidRPr="00296FFB" w:rsidRDefault="00017404" w:rsidP="000530B6">
      <w:pPr>
        <w:pStyle w:val="normal0"/>
        <w:rPr>
          <w:lang w:val="en-GB"/>
        </w:rPr>
      </w:pPr>
      <w:r w:rsidRPr="00296FFB">
        <w:rPr>
          <w:lang w:val="en-GB"/>
        </w:rPr>
        <w:t>The major resources that have been used in the project include the expertise of the team members, computers, laptops, internet connectivity, and cameras to make the YouTube videos. The expertise of the project team includes soft skills, coordination and collaboration, cross-cultural environment, and Leadership skills. An effective project team requires members to work properly with each other and have good collaborative ability to help in the satisfactory fulfilment of their responsibilities within a project (Fernandes and O'sullivan, 2022). In this context, the project team resources have been critical in achieving favourable project outcomes through extensive collaboration among the team members along with a division of work to generate positive deliverables.</w:t>
      </w:r>
    </w:p>
    <w:p w:rsidR="000530B6" w:rsidRPr="00296FFB" w:rsidRDefault="000530B6" w:rsidP="000530B6">
      <w:pPr>
        <w:pStyle w:val="normal0"/>
        <w:rPr>
          <w:lang w:val="en-G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C36C54" w:rsidRPr="00296FFB" w:rsidTr="00E14072">
        <w:trPr>
          <w:cantSplit/>
          <w:tblHeader/>
        </w:trPr>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b/>
                <w:lang w:val="en-GB"/>
              </w:rPr>
            </w:pPr>
            <w:r w:rsidRPr="00296FFB">
              <w:rPr>
                <w:b/>
                <w:lang w:val="en-GB"/>
              </w:rPr>
              <w:t>Activity</w:t>
            </w:r>
          </w:p>
        </w:tc>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b/>
                <w:lang w:val="en-GB"/>
              </w:rPr>
            </w:pPr>
            <w:r w:rsidRPr="00296FFB">
              <w:rPr>
                <w:b/>
                <w:lang w:val="en-GB"/>
              </w:rPr>
              <w:t>Cost (in pounds)</w:t>
            </w:r>
          </w:p>
        </w:tc>
      </w:tr>
      <w:tr w:rsidR="00C36C54" w:rsidRPr="00296FFB" w:rsidTr="00E14072">
        <w:trPr>
          <w:cantSplit/>
          <w:tblHeader/>
        </w:trPr>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lastRenderedPageBreak/>
              <w:t>Planning</w:t>
            </w:r>
          </w:p>
        </w:tc>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1000</w:t>
            </w:r>
          </w:p>
        </w:tc>
      </w:tr>
      <w:tr w:rsidR="00C36C54" w:rsidRPr="00296FFB" w:rsidTr="00E14072">
        <w:trPr>
          <w:cantSplit/>
          <w:tblHeader/>
        </w:trPr>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Analysis</w:t>
            </w:r>
          </w:p>
        </w:tc>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2000</w:t>
            </w:r>
          </w:p>
        </w:tc>
      </w:tr>
      <w:tr w:rsidR="00C36C54" w:rsidRPr="00296FFB" w:rsidTr="00E14072">
        <w:trPr>
          <w:cantSplit/>
          <w:tblHeader/>
        </w:trPr>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Design</w:t>
            </w:r>
          </w:p>
        </w:tc>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4000</w:t>
            </w:r>
          </w:p>
        </w:tc>
      </w:tr>
      <w:tr w:rsidR="00C36C54" w:rsidRPr="00296FFB" w:rsidTr="00E14072">
        <w:trPr>
          <w:cantSplit/>
          <w:tblHeader/>
        </w:trPr>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Development</w:t>
            </w:r>
          </w:p>
        </w:tc>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5000</w:t>
            </w:r>
          </w:p>
        </w:tc>
      </w:tr>
      <w:tr w:rsidR="00C36C54" w:rsidRPr="00296FFB" w:rsidTr="00E14072">
        <w:trPr>
          <w:cantSplit/>
          <w:tblHeader/>
        </w:trPr>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Testing</w:t>
            </w:r>
          </w:p>
        </w:tc>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2000</w:t>
            </w:r>
          </w:p>
        </w:tc>
      </w:tr>
      <w:tr w:rsidR="00C36C54" w:rsidRPr="00296FFB" w:rsidTr="00E14072">
        <w:trPr>
          <w:cantSplit/>
          <w:tblHeader/>
        </w:trPr>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Deployment</w:t>
            </w:r>
          </w:p>
        </w:tc>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1000</w:t>
            </w:r>
          </w:p>
        </w:tc>
      </w:tr>
      <w:tr w:rsidR="00C36C54" w:rsidRPr="00296FFB" w:rsidTr="00E14072">
        <w:trPr>
          <w:cantSplit/>
          <w:tblHeader/>
        </w:trPr>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Making YouTube videos</w:t>
            </w:r>
          </w:p>
        </w:tc>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500</w:t>
            </w:r>
          </w:p>
        </w:tc>
      </w:tr>
      <w:tr w:rsidR="00C36C54" w:rsidRPr="00296FFB" w:rsidTr="00E14072">
        <w:trPr>
          <w:cantSplit/>
          <w:tblHeader/>
        </w:trPr>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Others</w:t>
            </w:r>
          </w:p>
        </w:tc>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lang w:val="en-GB"/>
              </w:rPr>
            </w:pPr>
            <w:r w:rsidRPr="00296FFB">
              <w:rPr>
                <w:lang w:val="en-GB"/>
              </w:rPr>
              <w:t>500</w:t>
            </w:r>
          </w:p>
        </w:tc>
      </w:tr>
      <w:tr w:rsidR="00C36C54" w:rsidRPr="00296FFB" w:rsidTr="00E14072">
        <w:trPr>
          <w:cantSplit/>
          <w:tblHeader/>
        </w:trPr>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b/>
                <w:lang w:val="en-GB"/>
              </w:rPr>
            </w:pPr>
            <w:r w:rsidRPr="00296FFB">
              <w:rPr>
                <w:b/>
                <w:lang w:val="en-GB"/>
              </w:rPr>
              <w:t>Total</w:t>
            </w:r>
          </w:p>
        </w:tc>
        <w:tc>
          <w:tcPr>
            <w:tcW w:w="4514" w:type="dxa"/>
            <w:shd w:val="clear" w:color="auto" w:fill="auto"/>
            <w:tcMar>
              <w:top w:w="100" w:type="dxa"/>
              <w:left w:w="100" w:type="dxa"/>
              <w:bottom w:w="100" w:type="dxa"/>
              <w:right w:w="100" w:type="dxa"/>
            </w:tcMar>
          </w:tcPr>
          <w:p w:rsidR="000530B6" w:rsidRPr="00296FFB" w:rsidRDefault="00017404" w:rsidP="00E14072">
            <w:pPr>
              <w:pStyle w:val="normal0"/>
              <w:widowControl w:val="0"/>
              <w:pBdr>
                <w:top w:val="nil"/>
                <w:left w:val="nil"/>
                <w:bottom w:val="nil"/>
                <w:right w:val="nil"/>
                <w:between w:val="nil"/>
              </w:pBdr>
              <w:spacing w:line="240" w:lineRule="auto"/>
              <w:jc w:val="left"/>
              <w:rPr>
                <w:b/>
                <w:lang w:val="en-GB"/>
              </w:rPr>
            </w:pPr>
            <w:r w:rsidRPr="00296FFB">
              <w:rPr>
                <w:b/>
                <w:lang w:val="en-GB"/>
              </w:rPr>
              <w:t>16,000</w:t>
            </w:r>
          </w:p>
        </w:tc>
      </w:tr>
    </w:tbl>
    <w:p w:rsidR="000530B6" w:rsidRPr="00296FFB" w:rsidRDefault="00017404" w:rsidP="000530B6">
      <w:pPr>
        <w:pStyle w:val="normal0"/>
        <w:jc w:val="center"/>
        <w:rPr>
          <w:b/>
          <w:lang w:val="en-GB"/>
        </w:rPr>
      </w:pPr>
      <w:r w:rsidRPr="00296FFB">
        <w:rPr>
          <w:b/>
          <w:lang w:val="en-GB"/>
        </w:rPr>
        <w:t>Table 3: Cost Allocation</w:t>
      </w:r>
    </w:p>
    <w:p w:rsidR="000530B6" w:rsidRPr="00296FFB" w:rsidRDefault="00017404" w:rsidP="000530B6">
      <w:pPr>
        <w:pStyle w:val="normal0"/>
        <w:jc w:val="center"/>
        <w:rPr>
          <w:lang w:val="en-GB"/>
        </w:rPr>
      </w:pPr>
      <w:r w:rsidRPr="00296FFB">
        <w:rPr>
          <w:lang w:val="en-GB"/>
        </w:rPr>
        <w:t>(Source: Created by the author)</w:t>
      </w:r>
    </w:p>
    <w:p w:rsidR="000530B6" w:rsidRPr="00296FFB" w:rsidRDefault="00017404" w:rsidP="000530B6">
      <w:pPr>
        <w:pStyle w:val="normal0"/>
        <w:rPr>
          <w:lang w:val="en-GB"/>
        </w:rPr>
      </w:pPr>
      <w:r w:rsidRPr="00296FFB">
        <w:rPr>
          <w:lang w:val="en-GB"/>
        </w:rPr>
        <w:t>The cost allocation strategy of the project has included a division of financial resources in the different stages of the project named “planning, analysis, design, development, training, and deployment.” The overall cost of the project is 16,000 pounds with most of the cost being allocated to the design and development process for the new POS system. Further, the cost allocation has included a budget for the making of the final YouTube videos for the channel on the platform.</w:t>
      </w:r>
    </w:p>
    <w:p w:rsidR="000530B6" w:rsidRPr="00296FFB" w:rsidRDefault="00017404" w:rsidP="000530B6">
      <w:pPr>
        <w:pStyle w:val="Heading1"/>
        <w:rPr>
          <w:lang w:val="en-GB"/>
        </w:rPr>
      </w:pPr>
      <w:bookmarkStart w:id="21" w:name="_v21mres54by6" w:colFirst="0" w:colLast="0"/>
      <w:bookmarkStart w:id="22" w:name="_Toc132035320"/>
      <w:bookmarkEnd w:id="21"/>
      <w:r w:rsidRPr="00296FFB">
        <w:rPr>
          <w:lang w:val="en-GB"/>
        </w:rPr>
        <w:t>Critical discussion on the project control system</w:t>
      </w:r>
      <w:bookmarkEnd w:id="22"/>
    </w:p>
    <w:p w:rsidR="000530B6" w:rsidRPr="00296FFB" w:rsidRDefault="00017404" w:rsidP="000530B6">
      <w:pPr>
        <w:pStyle w:val="normal0"/>
        <w:rPr>
          <w:lang w:val="en-GB"/>
        </w:rPr>
      </w:pPr>
      <w:r w:rsidRPr="00296FFB">
        <w:rPr>
          <w:lang w:val="en-GB"/>
        </w:rPr>
        <w:t xml:space="preserve">The project control system represents the mechanism that helps in managing the activities included in a project to ensure the generation of suitable outcomes within the predetermined time frame and budgetary limitations. The control system adopted in the YouTube project included an emphasis on daily reporting of the progress of the tasks in the project. Regular reports helped the project manager to stay up-to-date on the progress of the overall project, and identify any emerging issues in the earlier stages. Furthermore, regular reporting of project progress has helped in minimising resource wastage by helping to accurately determine the resources required to complete unfinished tasks. The project control system also emphasised regular audits by the project supervisors to check that the project has been progressing according to the predetermined timeframe and within the decided budgetary allocations. Project management requires regular </w:t>
      </w:r>
      <w:r w:rsidRPr="00296FFB">
        <w:rPr>
          <w:lang w:val="en-GB"/>
        </w:rPr>
        <w:lastRenderedPageBreak/>
        <w:t>checks to identify any issues within a project and avoid cost overruns (Layton</w:t>
      </w:r>
      <w:r w:rsidRPr="00296FFB">
        <w:rPr>
          <w:i/>
          <w:lang w:val="en-GB"/>
        </w:rPr>
        <w:t xml:space="preserve"> et al.</w:t>
      </w:r>
      <w:r w:rsidRPr="00296FFB">
        <w:rPr>
          <w:lang w:val="en-GB"/>
        </w:rPr>
        <w:t xml:space="preserve"> 2020). The independent audits by the project supervisor have helped the project to accurately determine the progress of the project and avoid any emerging issues by addressing these in the earlier stages when they have a lower impact.</w:t>
      </w:r>
    </w:p>
    <w:p w:rsidR="000530B6" w:rsidRPr="00296FFB" w:rsidRDefault="00017404" w:rsidP="000530B6">
      <w:pPr>
        <w:pStyle w:val="normal0"/>
        <w:rPr>
          <w:lang w:val="en-GB"/>
        </w:rPr>
      </w:pPr>
      <w:r w:rsidRPr="00296FFB">
        <w:rPr>
          <w:lang w:val="en-GB"/>
        </w:rPr>
        <w:t>The implementation measures for addressing any emerging issues consist of the project supervisor making decisions for any changes that can help solve operational issues like delays in activities. However, the project control system had limited effectiveness in managing the individual progress of the employees because the system emphasised evaluating the overall project activities. Thus, the project control system can be improved by adding individual evaluation metrics to improve the analysis of the performance of each team member associated with the project.</w:t>
      </w:r>
    </w:p>
    <w:p w:rsidR="000530B6" w:rsidRPr="00296FFB" w:rsidRDefault="00017404" w:rsidP="000530B6">
      <w:pPr>
        <w:pStyle w:val="Heading1"/>
        <w:rPr>
          <w:lang w:val="en-GB"/>
        </w:rPr>
      </w:pPr>
      <w:bookmarkStart w:id="23" w:name="_si7thnpl1gr0" w:colFirst="0" w:colLast="0"/>
      <w:bookmarkStart w:id="24" w:name="_Toc132035321"/>
      <w:bookmarkEnd w:id="23"/>
      <w:r w:rsidRPr="00296FFB">
        <w:rPr>
          <w:lang w:val="en-GB"/>
        </w:rPr>
        <w:t>Evaluation and critical reflection on the performance of the project</w:t>
      </w:r>
      <w:bookmarkEnd w:id="24"/>
      <w:r w:rsidRPr="00296FFB">
        <w:rPr>
          <w:lang w:val="en-GB"/>
        </w:rPr>
        <w:t xml:space="preserve"> </w:t>
      </w:r>
    </w:p>
    <w:p w:rsidR="000530B6" w:rsidRPr="00296FFB" w:rsidRDefault="00017404" w:rsidP="000530B6">
      <w:pPr>
        <w:pStyle w:val="normal0"/>
        <w:rPr>
          <w:lang w:val="en-GB"/>
        </w:rPr>
      </w:pPr>
      <w:r w:rsidRPr="00296FFB">
        <w:rPr>
          <w:lang w:val="en-GB"/>
        </w:rPr>
        <w:t>Evaluation of the performance of a project is important to ensure the development of professional skills in individuals to help them improve the performance of their future projects. The project had the goal of generating 200 subscribers per video with a viewership of 2,000 on each video released on YouTube. However, the views on the videos range from 20 to 500 with the YouTube channel having 47 subscribers (Savatar IT Mentors, 2023). Thus, it can be analysed that the project is growing to achieve its aims. The project focused on creating a functional POS system for Mart that had good features like the ability to track inventory and notify sales to automated databases. However, the project has yet to garner the expected response from viewers on YouTube.</w:t>
      </w:r>
    </w:p>
    <w:p w:rsidR="000530B6" w:rsidRPr="00296FFB" w:rsidRDefault="00017404" w:rsidP="000530B6">
      <w:pPr>
        <w:pStyle w:val="normal0"/>
        <w:jc w:val="center"/>
        <w:rPr>
          <w:b/>
          <w:lang w:val="en-GB"/>
        </w:rPr>
      </w:pPr>
      <w:r w:rsidRPr="00296FFB">
        <w:rPr>
          <w:noProof/>
        </w:rPr>
        <w:lastRenderedPageBreak/>
        <w:drawing>
          <wp:inline distT="114300" distB="114300" distL="114300" distR="114300">
            <wp:extent cx="5731200" cy="33528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22"/>
                    <a:stretch>
                      <a:fillRect/>
                    </a:stretch>
                  </pic:blipFill>
                  <pic:spPr>
                    <a:xfrm>
                      <a:off x="0" y="0"/>
                      <a:ext cx="5731200" cy="3352800"/>
                    </a:xfrm>
                    <a:prstGeom prst="rect">
                      <a:avLst/>
                    </a:prstGeom>
                  </pic:spPr>
                </pic:pic>
              </a:graphicData>
            </a:graphic>
          </wp:inline>
        </w:drawing>
      </w:r>
      <w:r w:rsidRPr="00296FFB">
        <w:rPr>
          <w:b/>
          <w:lang w:val="en-GB"/>
        </w:rPr>
        <w:t>Figure 4: YouTube channel</w:t>
      </w:r>
    </w:p>
    <w:p w:rsidR="000530B6" w:rsidRPr="00296FFB" w:rsidRDefault="00017404" w:rsidP="000530B6">
      <w:pPr>
        <w:pStyle w:val="normal0"/>
        <w:jc w:val="center"/>
        <w:rPr>
          <w:lang w:val="en-GB"/>
        </w:rPr>
      </w:pPr>
      <w:r w:rsidRPr="00296FFB">
        <w:rPr>
          <w:lang w:val="en-GB"/>
        </w:rPr>
        <w:t>(Source: Savatar IT Mentors, 2023)</w:t>
      </w:r>
    </w:p>
    <w:p w:rsidR="000530B6" w:rsidRPr="00296FFB" w:rsidRDefault="00017404" w:rsidP="000530B6">
      <w:pPr>
        <w:pStyle w:val="normal0"/>
        <w:rPr>
          <w:lang w:val="en-GB"/>
        </w:rPr>
      </w:pPr>
      <w:r w:rsidRPr="00296FFB">
        <w:rPr>
          <w:lang w:val="en-GB"/>
        </w:rPr>
        <w:t>I believe that the usage of animations and other appealing visuals instead of a PowerPoint-based presentation can improve the performance of YouTube videos and help in achieving the required outcomes. However, it can be understood that the project performed well on other deliverables including the development of a functional POS system for Mart that can be used to improve operational efficiency and minimise human errors in the workplace. The number of POS terminals has been growing in the UK, representing their usefulness, with the value reaching almost 3 million in 2019 (Statista, 2023). Furthermore, the developed POS system features the ability to manage inventory and identify any misplacements of the stocks in the operations of Mart. In this context, it is easy to understand that the POS system has been successful in improving the operational outcomes at Mart.</w:t>
      </w:r>
    </w:p>
    <w:p w:rsidR="000530B6" w:rsidRPr="00296FFB" w:rsidRDefault="00017404" w:rsidP="000530B6">
      <w:pPr>
        <w:pStyle w:val="normal0"/>
        <w:jc w:val="center"/>
        <w:rPr>
          <w:lang w:val="en-GB"/>
        </w:rPr>
      </w:pPr>
      <w:r w:rsidRPr="00296FFB">
        <w:rPr>
          <w:noProof/>
        </w:rPr>
        <w:lastRenderedPageBreak/>
        <w:drawing>
          <wp:inline distT="114300" distB="114300" distL="114300" distR="114300">
            <wp:extent cx="5731200" cy="36576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23"/>
                    <a:stretch>
                      <a:fillRect/>
                    </a:stretch>
                  </pic:blipFill>
                  <pic:spPr>
                    <a:xfrm>
                      <a:off x="0" y="0"/>
                      <a:ext cx="5731200" cy="3657600"/>
                    </a:xfrm>
                    <a:prstGeom prst="rect">
                      <a:avLst/>
                    </a:prstGeom>
                  </pic:spPr>
                </pic:pic>
              </a:graphicData>
            </a:graphic>
          </wp:inline>
        </w:drawing>
      </w:r>
    </w:p>
    <w:p w:rsidR="000530B6" w:rsidRPr="00296FFB" w:rsidRDefault="00017404" w:rsidP="000530B6">
      <w:pPr>
        <w:pStyle w:val="normal0"/>
        <w:jc w:val="center"/>
        <w:rPr>
          <w:b/>
          <w:lang w:val="en-GB"/>
        </w:rPr>
      </w:pPr>
      <w:r w:rsidRPr="00296FFB">
        <w:rPr>
          <w:b/>
          <w:lang w:val="en-GB"/>
        </w:rPr>
        <w:t>Figure 5: Growth of POS terminals in the UK</w:t>
      </w:r>
    </w:p>
    <w:p w:rsidR="000530B6" w:rsidRPr="00296FFB" w:rsidRDefault="00017404" w:rsidP="000530B6">
      <w:pPr>
        <w:pStyle w:val="normal0"/>
        <w:jc w:val="center"/>
        <w:rPr>
          <w:lang w:val="en-GB"/>
        </w:rPr>
      </w:pPr>
      <w:r w:rsidRPr="00296FFB">
        <w:rPr>
          <w:lang w:val="en-GB"/>
        </w:rPr>
        <w:t>(Source: Statista.com, 2023)</w:t>
      </w:r>
    </w:p>
    <w:p w:rsidR="000530B6" w:rsidRPr="00296FFB" w:rsidRDefault="00017404" w:rsidP="000530B6">
      <w:pPr>
        <w:pStyle w:val="Heading1"/>
        <w:rPr>
          <w:lang w:val="en-GB"/>
        </w:rPr>
      </w:pPr>
      <w:bookmarkStart w:id="25" w:name="_47l3nc30n2tj" w:colFirst="0" w:colLast="0"/>
      <w:bookmarkStart w:id="26" w:name="_Toc132035322"/>
      <w:bookmarkEnd w:id="25"/>
      <w:r w:rsidRPr="00296FFB">
        <w:rPr>
          <w:lang w:val="en-GB"/>
        </w:rPr>
        <w:t>Critical reflection on the management of the project</w:t>
      </w:r>
      <w:bookmarkEnd w:id="26"/>
    </w:p>
    <w:p w:rsidR="000530B6" w:rsidRPr="00296FFB" w:rsidRDefault="00017404" w:rsidP="000530B6">
      <w:pPr>
        <w:pStyle w:val="normal0"/>
        <w:rPr>
          <w:lang w:val="en-GB"/>
        </w:rPr>
      </w:pPr>
      <w:r w:rsidRPr="00296FFB">
        <w:rPr>
          <w:lang w:val="en-GB"/>
        </w:rPr>
        <w:t>In my opinion, the management of the project has been largely successful due to the implementation of a Waterfall methodology using rigid timelines and cost allocations. However, the project had limited favourable results in YouTube viewership and growth of subscribers. In this context, I believe that a lack of animations and appealing imagery has led to lower interest of the audience in the developed YouTube videos. Thus, it can be said that an emphasis on rigid PowerPoint-based presentations lowered the project outcomes.</w:t>
      </w:r>
    </w:p>
    <w:p w:rsidR="000530B6" w:rsidRPr="00296FFB" w:rsidRDefault="00017404" w:rsidP="000530B6">
      <w:pPr>
        <w:pStyle w:val="Heading2"/>
        <w:rPr>
          <w:lang w:val="en-GB"/>
        </w:rPr>
      </w:pPr>
      <w:bookmarkStart w:id="27" w:name="_nnt3eakrkgbi" w:colFirst="0" w:colLast="0"/>
      <w:bookmarkStart w:id="28" w:name="_Toc132035323"/>
      <w:bookmarkEnd w:id="27"/>
      <w:r w:rsidRPr="00296FFB">
        <w:rPr>
          <w:lang w:val="en-GB"/>
        </w:rPr>
        <w:t>Future Recommendations</w:t>
      </w:r>
      <w:bookmarkEnd w:id="28"/>
    </w:p>
    <w:p w:rsidR="000530B6" w:rsidRPr="00296FFB" w:rsidRDefault="00017404" w:rsidP="000530B6">
      <w:pPr>
        <w:pStyle w:val="normal0"/>
        <w:rPr>
          <w:b/>
          <w:lang w:val="en-GB"/>
        </w:rPr>
      </w:pPr>
      <w:r w:rsidRPr="00296FFB">
        <w:rPr>
          <w:b/>
          <w:lang w:val="en-GB"/>
        </w:rPr>
        <w:t>Hosting informal sharing of ideas</w:t>
      </w:r>
    </w:p>
    <w:p w:rsidR="000530B6" w:rsidRPr="00296FFB" w:rsidRDefault="00017404" w:rsidP="000530B6">
      <w:pPr>
        <w:pStyle w:val="normal0"/>
        <w:rPr>
          <w:lang w:val="en-GB"/>
        </w:rPr>
      </w:pPr>
      <w:r w:rsidRPr="00296FFB">
        <w:rPr>
          <w:lang w:val="en-GB"/>
        </w:rPr>
        <w:t>Future projects can be improved by using an informal communication approach to improve the idea-sharing and idea-co-development process among the team members and managers. It can help in improving the level of innovation and creativity in projects that can improve project outcomes.</w:t>
      </w:r>
    </w:p>
    <w:p w:rsidR="000530B6" w:rsidRPr="00296FFB" w:rsidRDefault="00360A57" w:rsidP="000530B6">
      <w:pPr>
        <w:pStyle w:val="normal0"/>
        <w:rPr>
          <w:b/>
          <w:lang w:val="en-GB"/>
        </w:rPr>
      </w:pPr>
      <w:r>
        <w:rPr>
          <w:b/>
          <w:lang w:val="en-GB"/>
        </w:rPr>
        <w:lastRenderedPageBreak/>
        <w:t>Using</w:t>
      </w:r>
      <w:r w:rsidR="00017404" w:rsidRPr="00296FFB">
        <w:rPr>
          <w:b/>
          <w:lang w:val="en-GB"/>
        </w:rPr>
        <w:t xml:space="preserve"> creative suggestions from the team</w:t>
      </w:r>
    </w:p>
    <w:p w:rsidR="000530B6" w:rsidRPr="00296FFB" w:rsidRDefault="00017404" w:rsidP="000530B6">
      <w:pPr>
        <w:pStyle w:val="normal0"/>
        <w:rPr>
          <w:lang w:val="en-GB"/>
        </w:rPr>
      </w:pPr>
      <w:r w:rsidRPr="00296FFB">
        <w:rPr>
          <w:lang w:val="en-GB"/>
        </w:rPr>
        <w:t>Future projects can also gain benefit from the creative ideas of team members. Thus, collaboration to gain creative suggestions from team members can help improve project quality.</w:t>
      </w:r>
    </w:p>
    <w:p w:rsidR="000530B6" w:rsidRPr="00296FFB" w:rsidRDefault="00017404" w:rsidP="000530B6">
      <w:pPr>
        <w:pStyle w:val="Heading1"/>
        <w:rPr>
          <w:lang w:val="en-GB"/>
        </w:rPr>
      </w:pPr>
      <w:bookmarkStart w:id="29" w:name="_9vd4tnx014lm" w:colFirst="0" w:colLast="0"/>
      <w:bookmarkStart w:id="30" w:name="_Toc132035324"/>
      <w:bookmarkEnd w:id="29"/>
      <w:r w:rsidRPr="00296FFB">
        <w:rPr>
          <w:lang w:val="en-GB"/>
        </w:rPr>
        <w:t>Conclusion</w:t>
      </w:r>
      <w:bookmarkEnd w:id="30"/>
      <w:r w:rsidRPr="00296FFB">
        <w:rPr>
          <w:lang w:val="en-GB"/>
        </w:rPr>
        <w:t xml:space="preserve"> </w:t>
      </w:r>
    </w:p>
    <w:p w:rsidR="000530B6" w:rsidRPr="00296FFB" w:rsidRDefault="00017404" w:rsidP="000530B6">
      <w:pPr>
        <w:pStyle w:val="normal0"/>
        <w:rPr>
          <w:lang w:val="en-GB"/>
        </w:rPr>
      </w:pPr>
      <w:r w:rsidRPr="00296FFB">
        <w:rPr>
          <w:lang w:val="en-GB"/>
        </w:rPr>
        <w:t xml:space="preserve">In conclusion, </w:t>
      </w:r>
      <w:r w:rsidR="009C54E4">
        <w:rPr>
          <w:lang w:val="en-GB"/>
        </w:rPr>
        <w:t>this</w:t>
      </w:r>
      <w:r w:rsidR="009C54E4" w:rsidRPr="00296FFB">
        <w:rPr>
          <w:lang w:val="en-GB"/>
        </w:rPr>
        <w:t xml:space="preserve"> report provides information on the project management methodologies followed by a review of the project. </w:t>
      </w:r>
      <w:r w:rsidR="009C54E4">
        <w:rPr>
          <w:lang w:val="en-GB"/>
        </w:rPr>
        <w:t>T</w:t>
      </w:r>
      <w:r w:rsidRPr="00296FFB">
        <w:rPr>
          <w:lang w:val="en-GB"/>
        </w:rPr>
        <w:t>he project of making YouTube videos based on the newly developed POS system for Mart has been successful in improving the organisational efficiency of Mart. However, the project has been lacking in achieving the planned viewership and subscriber growth for the YouTube channel. In conclusion, it can be said that a better presentation of the videos could have improved the project outcomes by using animations and appealing imagery. Furthermore, it is easy to understand that the project has helped in improving the operational quality of Mart. However, it can be concluded that future projects can be improved from an informal idea-sharing process to include innovation and creativity through the free-sharing of ideas among team members and managers to improve the project outcomes.</w:t>
      </w:r>
    </w:p>
    <w:p w:rsidR="000530B6" w:rsidRPr="00296FFB" w:rsidRDefault="00017404" w:rsidP="000530B6">
      <w:pPr>
        <w:pStyle w:val="normal0"/>
        <w:rPr>
          <w:lang w:val="en-GB"/>
        </w:rPr>
      </w:pPr>
      <w:r w:rsidRPr="00296FFB">
        <w:rPr>
          <w:lang w:val="en-GB"/>
        </w:rPr>
        <w:br w:type="page"/>
      </w:r>
    </w:p>
    <w:p w:rsidR="000530B6" w:rsidRPr="00296FFB" w:rsidRDefault="00017404" w:rsidP="000530B6">
      <w:pPr>
        <w:pStyle w:val="Heading1"/>
        <w:rPr>
          <w:lang w:val="en-GB"/>
        </w:rPr>
      </w:pPr>
      <w:bookmarkStart w:id="31" w:name="_aqvyriaj3d2f" w:colFirst="0" w:colLast="0"/>
      <w:bookmarkStart w:id="32" w:name="_Toc132035325"/>
      <w:bookmarkEnd w:id="31"/>
      <w:r w:rsidRPr="00296FFB">
        <w:rPr>
          <w:lang w:val="en-GB"/>
        </w:rPr>
        <w:lastRenderedPageBreak/>
        <w:t>Reference List</w:t>
      </w:r>
      <w:bookmarkEnd w:id="32"/>
    </w:p>
    <w:p w:rsidR="000530B6" w:rsidRPr="00296FFB" w:rsidRDefault="00017404" w:rsidP="005D0148">
      <w:pPr>
        <w:pStyle w:val="normal0"/>
        <w:spacing w:after="240"/>
        <w:rPr>
          <w:lang w:val="en-GB"/>
        </w:rPr>
      </w:pPr>
      <w:r w:rsidRPr="00296FFB">
        <w:rPr>
          <w:lang w:val="en-GB"/>
        </w:rPr>
        <w:t>Akhmetshin, E.M., Romanov, P.Y., Zakieva, R.R., Zhminko, A.E., Aleshko, R.A. and Makarov, A.L., (2019). Modern approaches to innovative project management in entrepreneurship education: A review of methods and applications in education.</w:t>
      </w:r>
      <w:r w:rsidRPr="00296FFB">
        <w:rPr>
          <w:i/>
          <w:lang w:val="en-GB"/>
        </w:rPr>
        <w:t xml:space="preserve"> Journal of Entrepreneurship Education</w:t>
      </w:r>
      <w:r w:rsidRPr="00296FFB">
        <w:rPr>
          <w:lang w:val="en-GB"/>
        </w:rPr>
        <w:t>, 22, pp.1-15.</w:t>
      </w:r>
    </w:p>
    <w:p w:rsidR="000530B6" w:rsidRPr="00296FFB" w:rsidRDefault="00017404" w:rsidP="005D0148">
      <w:pPr>
        <w:pStyle w:val="normal0"/>
        <w:spacing w:after="240"/>
        <w:rPr>
          <w:lang w:val="en-GB"/>
        </w:rPr>
      </w:pPr>
      <w:r w:rsidRPr="00296FFB">
        <w:rPr>
          <w:lang w:val="en-GB"/>
        </w:rPr>
        <w:t xml:space="preserve">Antunes, M., Maximiano, M., Gomes, R. and Pinto, D., (2021). Information security and cybersecurity management: A case study with SMEs in Portugal. </w:t>
      </w:r>
      <w:r w:rsidRPr="00296FFB">
        <w:rPr>
          <w:i/>
          <w:lang w:val="en-GB"/>
        </w:rPr>
        <w:t>Journal of Cybersecurity and Privacy</w:t>
      </w:r>
      <w:r w:rsidRPr="00296FFB">
        <w:rPr>
          <w:lang w:val="en-GB"/>
        </w:rPr>
        <w:t>, 1(2), pp.219-238.</w:t>
      </w:r>
    </w:p>
    <w:p w:rsidR="000530B6" w:rsidRPr="00296FFB" w:rsidRDefault="00017404" w:rsidP="005D0148">
      <w:pPr>
        <w:pStyle w:val="normal0"/>
        <w:spacing w:after="240"/>
        <w:rPr>
          <w:lang w:val="en-GB"/>
        </w:rPr>
      </w:pPr>
      <w:r w:rsidRPr="00296FFB">
        <w:rPr>
          <w:lang w:val="en-GB"/>
        </w:rPr>
        <w:t xml:space="preserve">Dursun, M. and Goker, N., (2022). Evaluation of Project Management Methodologies Success Factors Using Fuzzy Cognitive Map Method: Waterfall, Agile, And Lean Six Sigma Cases. </w:t>
      </w:r>
      <w:r w:rsidRPr="00296FFB">
        <w:rPr>
          <w:i/>
          <w:lang w:val="en-GB"/>
        </w:rPr>
        <w:t>International Journal of Intelligent Systems and Applications in Engineering</w:t>
      </w:r>
      <w:r w:rsidRPr="00296FFB">
        <w:rPr>
          <w:lang w:val="en-GB"/>
        </w:rPr>
        <w:t>, 10(1), pp.35-43.</w:t>
      </w:r>
    </w:p>
    <w:p w:rsidR="000530B6" w:rsidRPr="00296FFB" w:rsidRDefault="00017404" w:rsidP="005D0148">
      <w:pPr>
        <w:pStyle w:val="normal0"/>
        <w:spacing w:after="240"/>
        <w:rPr>
          <w:lang w:val="en-GB"/>
        </w:rPr>
      </w:pPr>
      <w:r w:rsidRPr="00296FFB">
        <w:rPr>
          <w:lang w:val="en-GB"/>
        </w:rPr>
        <w:t xml:space="preserve">Fernandes, G. and O’sullivan, D., (2022). Project management practices in major university-industry R&amp;D collaboration programs–a case study. </w:t>
      </w:r>
      <w:r w:rsidRPr="00296FFB">
        <w:rPr>
          <w:i/>
          <w:lang w:val="en-GB"/>
        </w:rPr>
        <w:t>The Journal of Technology Transfer</w:t>
      </w:r>
      <w:r w:rsidRPr="00296FFB">
        <w:rPr>
          <w:lang w:val="en-GB"/>
        </w:rPr>
        <w:t>, pp.1-31.</w:t>
      </w:r>
    </w:p>
    <w:p w:rsidR="000530B6" w:rsidRPr="00296FFB" w:rsidRDefault="00017404" w:rsidP="005D0148">
      <w:pPr>
        <w:pStyle w:val="normal0"/>
        <w:spacing w:after="240"/>
        <w:rPr>
          <w:lang w:val="en-GB"/>
        </w:rPr>
      </w:pPr>
      <w:r w:rsidRPr="00296FFB">
        <w:rPr>
          <w:lang w:val="en-GB"/>
        </w:rPr>
        <w:t xml:space="preserve">Fischer, M., Imgrund, F., Janiesch, C. and Winkelmann, A., (2020). Strategy archetypes for digital transformation: Defining meta objectives using business process management. </w:t>
      </w:r>
      <w:r w:rsidRPr="00296FFB">
        <w:rPr>
          <w:i/>
          <w:lang w:val="en-GB"/>
        </w:rPr>
        <w:t>Information &amp; Management</w:t>
      </w:r>
      <w:r w:rsidRPr="00296FFB">
        <w:rPr>
          <w:lang w:val="en-GB"/>
        </w:rPr>
        <w:t>, 57(5), p.103262.</w:t>
      </w:r>
    </w:p>
    <w:p w:rsidR="000530B6" w:rsidRPr="00296FFB" w:rsidRDefault="00017404" w:rsidP="005D0148">
      <w:pPr>
        <w:pStyle w:val="normal0"/>
        <w:spacing w:after="240"/>
        <w:rPr>
          <w:lang w:val="en-GB"/>
        </w:rPr>
      </w:pPr>
      <w:r w:rsidRPr="00296FFB">
        <w:rPr>
          <w:lang w:val="en-GB"/>
        </w:rPr>
        <w:t xml:space="preserve">Layton, M.C., Ostermiller, S.J. and Kynaston, D.J., (2020). </w:t>
      </w:r>
      <w:r w:rsidRPr="00296FFB">
        <w:rPr>
          <w:i/>
          <w:lang w:val="en-GB"/>
        </w:rPr>
        <w:t>Agile project management for dummies</w:t>
      </w:r>
      <w:r w:rsidRPr="00296FFB">
        <w:rPr>
          <w:lang w:val="en-GB"/>
        </w:rPr>
        <w:t>. John Wiley &amp; Sons.</w:t>
      </w:r>
    </w:p>
    <w:p w:rsidR="000530B6" w:rsidRPr="00296FFB" w:rsidRDefault="00017404" w:rsidP="005D0148">
      <w:pPr>
        <w:pStyle w:val="normal0"/>
        <w:spacing w:after="240"/>
        <w:rPr>
          <w:lang w:val="en-GB"/>
        </w:rPr>
      </w:pPr>
      <w:r w:rsidRPr="00296FFB">
        <w:rPr>
          <w:lang w:val="en-GB"/>
        </w:rPr>
        <w:t xml:space="preserve">Li, F., Larimo, J. and Leonidou, L.C., (2021). Social media marketing strategy: definition, conceptualization, taxonomy, validation, and future agenda. </w:t>
      </w:r>
      <w:r w:rsidRPr="00296FFB">
        <w:rPr>
          <w:i/>
          <w:lang w:val="en-GB"/>
        </w:rPr>
        <w:t>Journal of the Academy of Marketing Science</w:t>
      </w:r>
      <w:r w:rsidRPr="00296FFB">
        <w:rPr>
          <w:lang w:val="en-GB"/>
        </w:rPr>
        <w:t>, 49, pp.51-70.</w:t>
      </w:r>
    </w:p>
    <w:p w:rsidR="000530B6" w:rsidRPr="00296FFB" w:rsidRDefault="00017404" w:rsidP="005D0148">
      <w:pPr>
        <w:pStyle w:val="normal0"/>
        <w:spacing w:after="240"/>
        <w:rPr>
          <w:lang w:val="en-GB"/>
        </w:rPr>
      </w:pPr>
      <w:r w:rsidRPr="00296FFB">
        <w:rPr>
          <w:lang w:val="en-GB"/>
        </w:rPr>
        <w:t xml:space="preserve">Savatar IT Mentors, (2023). </w:t>
      </w:r>
      <w:r w:rsidRPr="00296FFB">
        <w:rPr>
          <w:i/>
          <w:lang w:val="en-GB"/>
        </w:rPr>
        <w:t>Savatar IT Mentors</w:t>
      </w:r>
      <w:r w:rsidRPr="00296FFB">
        <w:rPr>
          <w:lang w:val="en-GB"/>
        </w:rPr>
        <w:t>. Available at: https://www.youtube.com/channel/UC7ZCKUbmApDFhJd75dV0mRQ [Accessed on: 10.4.23]</w:t>
      </w:r>
    </w:p>
    <w:p w:rsidR="000530B6" w:rsidRPr="00296FFB" w:rsidRDefault="00017404" w:rsidP="005D0148">
      <w:pPr>
        <w:pStyle w:val="normal0"/>
        <w:spacing w:after="240"/>
        <w:rPr>
          <w:lang w:val="en-GB"/>
        </w:rPr>
      </w:pPr>
      <w:r w:rsidRPr="00296FFB">
        <w:rPr>
          <w:lang w:val="en-GB"/>
        </w:rPr>
        <w:t xml:space="preserve">Statista.com, (2023). </w:t>
      </w:r>
      <w:r w:rsidRPr="00296FFB">
        <w:rPr>
          <w:i/>
          <w:lang w:val="en-GB"/>
        </w:rPr>
        <w:t>The total number of POS terminals in the United Kingdom (UK) from 2012 to 2021</w:t>
      </w:r>
      <w:r w:rsidRPr="00296FFB">
        <w:rPr>
          <w:lang w:val="en-GB"/>
        </w:rPr>
        <w:t>. Available at: https://www.statista.com/statistics/444938/number-of-pos-terminals-the-united-kingdom/ [Accessed on: 10.4.23]</w:t>
      </w:r>
    </w:p>
    <w:p w:rsidR="000530B6" w:rsidRPr="00296FFB" w:rsidRDefault="00017404" w:rsidP="005D0148">
      <w:pPr>
        <w:pStyle w:val="normal0"/>
        <w:spacing w:after="240"/>
        <w:rPr>
          <w:lang w:val="en-GB"/>
        </w:rPr>
      </w:pPr>
      <w:r w:rsidRPr="00296FFB">
        <w:rPr>
          <w:lang w:val="en-GB"/>
        </w:rPr>
        <w:lastRenderedPageBreak/>
        <w:t xml:space="preserve">Thesing, T., Feldmann, C. and Burchardt, M., (2021). Agile versus waterfall project management: decision model for selecting the appropriate approach to a project. </w:t>
      </w:r>
      <w:r w:rsidRPr="00296FFB">
        <w:rPr>
          <w:i/>
          <w:lang w:val="en-GB"/>
        </w:rPr>
        <w:t>Procedia Computer Science</w:t>
      </w:r>
      <w:r w:rsidRPr="00296FFB">
        <w:rPr>
          <w:lang w:val="en-GB"/>
        </w:rPr>
        <w:t>, 181, pp.746-756.</w:t>
      </w:r>
    </w:p>
    <w:sectPr w:rsidR="000530B6" w:rsidRPr="00296FFB" w:rsidSect="00467234">
      <w:headerReference w:type="default" r:id="rId24"/>
      <w:footerReference w:type="default" r:id="rId25"/>
      <w:headerReference w:type="firs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BAB" w:rsidRDefault="00CF6BAB" w:rsidP="00C36C54">
      <w:pPr>
        <w:spacing w:after="0" w:line="240" w:lineRule="auto"/>
      </w:pPr>
      <w:r>
        <w:separator/>
      </w:r>
    </w:p>
  </w:endnote>
  <w:endnote w:type="continuationSeparator" w:id="1">
    <w:p w:rsidR="00CF6BAB" w:rsidRDefault="00CF6BAB" w:rsidP="00C36C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9B0" w:rsidRDefault="003449B0">
    <w:pPr>
      <w:pStyle w:val="Footer"/>
      <w:jc w:val="right"/>
    </w:pPr>
  </w:p>
  <w:p w:rsidR="003449B0" w:rsidRDefault="003449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24109"/>
      <w:docPartObj>
        <w:docPartGallery w:val="Page Numbers (Bottom of Page)"/>
        <w:docPartUnique/>
      </w:docPartObj>
    </w:sdtPr>
    <w:sdtContent>
      <w:p w:rsidR="002A1B10" w:rsidRDefault="0064316C">
        <w:pPr>
          <w:pStyle w:val="Footer"/>
          <w:jc w:val="right"/>
        </w:pPr>
        <w:r>
          <w:fldChar w:fldCharType="begin"/>
        </w:r>
        <w:r w:rsidR="00017404">
          <w:instrText xml:space="preserve"> PAGE   \* MERGEFORMAT </w:instrText>
        </w:r>
        <w:r>
          <w:fldChar w:fldCharType="separate"/>
        </w:r>
        <w:r w:rsidR="003D1D2A">
          <w:rPr>
            <w:noProof/>
          </w:rPr>
          <w:t>0</w:t>
        </w:r>
        <w:r>
          <w:rPr>
            <w:noProof/>
          </w:rPr>
          <w:fldChar w:fldCharType="end"/>
        </w:r>
      </w:p>
    </w:sdtContent>
  </w:sdt>
  <w:p w:rsidR="00467234" w:rsidRDefault="004672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BAB" w:rsidRDefault="00CF6BAB" w:rsidP="00C36C54">
      <w:pPr>
        <w:spacing w:after="0" w:line="240" w:lineRule="auto"/>
      </w:pPr>
      <w:r>
        <w:separator/>
      </w:r>
    </w:p>
  </w:footnote>
  <w:footnote w:type="continuationSeparator" w:id="1">
    <w:p w:rsidR="00CF6BAB" w:rsidRDefault="00CF6BAB" w:rsidP="00C36C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15" w:rsidRDefault="00C25215">
    <w:pPr>
      <w:pStyle w:val="Header"/>
      <w:jc w:val="right"/>
    </w:pPr>
  </w:p>
  <w:p w:rsidR="00C25215" w:rsidRPr="00C25215" w:rsidRDefault="00C25215">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15" w:rsidRPr="00C25215" w:rsidRDefault="00017404">
    <w:pPr>
      <w:pStyle w:val="Header"/>
      <w:rPr>
        <w:b/>
      </w:rPr>
    </w:pPr>
    <w:r>
      <w:rPr>
        <w:b/>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440D6"/>
    <w:rsid w:val="00017404"/>
    <w:rsid w:val="000530B6"/>
    <w:rsid w:val="000B0192"/>
    <w:rsid w:val="00103413"/>
    <w:rsid w:val="00146195"/>
    <w:rsid w:val="001972F3"/>
    <w:rsid w:val="001A17D8"/>
    <w:rsid w:val="001B3832"/>
    <w:rsid w:val="00296FFB"/>
    <w:rsid w:val="002A1B10"/>
    <w:rsid w:val="003449B0"/>
    <w:rsid w:val="003564ED"/>
    <w:rsid w:val="00360A57"/>
    <w:rsid w:val="003D1D2A"/>
    <w:rsid w:val="003F4B62"/>
    <w:rsid w:val="00437CB0"/>
    <w:rsid w:val="00467234"/>
    <w:rsid w:val="004718D3"/>
    <w:rsid w:val="00517A67"/>
    <w:rsid w:val="005D0148"/>
    <w:rsid w:val="00624286"/>
    <w:rsid w:val="0064316C"/>
    <w:rsid w:val="007440D6"/>
    <w:rsid w:val="007E3F6B"/>
    <w:rsid w:val="008164E4"/>
    <w:rsid w:val="008A3003"/>
    <w:rsid w:val="00950F42"/>
    <w:rsid w:val="009C54E4"/>
    <w:rsid w:val="00A4776E"/>
    <w:rsid w:val="00A6158C"/>
    <w:rsid w:val="00A84EFA"/>
    <w:rsid w:val="00A96D69"/>
    <w:rsid w:val="00B10945"/>
    <w:rsid w:val="00BA5E13"/>
    <w:rsid w:val="00BF3F52"/>
    <w:rsid w:val="00C25215"/>
    <w:rsid w:val="00C36C54"/>
    <w:rsid w:val="00CF6BAB"/>
    <w:rsid w:val="00D84A06"/>
    <w:rsid w:val="00E14072"/>
    <w:rsid w:val="00E1526B"/>
    <w:rsid w:val="00E66B66"/>
    <w:rsid w:val="00E9277D"/>
    <w:rsid w:val="00E95069"/>
    <w:rsid w:val="00FD1859"/>
    <w:rsid w:val="00FD44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B10"/>
    <w:pPr>
      <w:spacing w:line="360" w:lineRule="auto"/>
      <w:jc w:val="both"/>
    </w:pPr>
    <w:rPr>
      <w:rFonts w:ascii="Times New Roman" w:hAnsi="Times New Roman"/>
      <w:sz w:val="24"/>
    </w:rPr>
  </w:style>
  <w:style w:type="paragraph" w:styleId="Heading1">
    <w:name w:val="heading 1"/>
    <w:basedOn w:val="Normal"/>
    <w:next w:val="Normal"/>
    <w:link w:val="Heading1Char"/>
    <w:qFormat/>
    <w:rsid w:val="003449B0"/>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nhideWhenUsed/>
    <w:qFormat/>
    <w:rsid w:val="003449B0"/>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3449B0"/>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26B"/>
    <w:pPr>
      <w:spacing w:after="0" w:line="480" w:lineRule="auto"/>
      <w:jc w:val="both"/>
    </w:pPr>
    <w:rPr>
      <w:rFonts w:ascii="Times New Roman" w:hAnsi="Times New Roman"/>
      <w:b/>
      <w:sz w:val="24"/>
    </w:rPr>
  </w:style>
  <w:style w:type="character" w:customStyle="1" w:styleId="Heading1Char">
    <w:name w:val="Heading 1 Char"/>
    <w:basedOn w:val="DefaultParagraphFont"/>
    <w:link w:val="Heading1"/>
    <w:uiPriority w:val="9"/>
    <w:rsid w:val="003449B0"/>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449B0"/>
    <w:rPr>
      <w:rFonts w:ascii="Times New Roman" w:eastAsiaTheme="majorEastAsia" w:hAnsi="Times New Roman" w:cstheme="majorBidi"/>
      <w:b/>
      <w:bCs/>
      <w:i/>
      <w:sz w:val="24"/>
      <w:szCs w:val="26"/>
    </w:rPr>
  </w:style>
  <w:style w:type="character" w:customStyle="1" w:styleId="Heading3Char">
    <w:name w:val="Heading 3 Char"/>
    <w:basedOn w:val="DefaultParagraphFont"/>
    <w:link w:val="Heading3"/>
    <w:uiPriority w:val="9"/>
    <w:semiHidden/>
    <w:rsid w:val="003449B0"/>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3449B0"/>
    <w:pPr>
      <w:spacing w:line="276" w:lineRule="auto"/>
      <w:jc w:val="left"/>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34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9B0"/>
    <w:rPr>
      <w:rFonts w:ascii="Tahoma" w:hAnsi="Tahoma" w:cs="Tahoma"/>
      <w:sz w:val="16"/>
      <w:szCs w:val="16"/>
    </w:rPr>
  </w:style>
  <w:style w:type="paragraph" w:styleId="Header">
    <w:name w:val="header"/>
    <w:basedOn w:val="Normal"/>
    <w:link w:val="HeaderChar"/>
    <w:uiPriority w:val="99"/>
    <w:unhideWhenUsed/>
    <w:rsid w:val="00344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B0"/>
    <w:rPr>
      <w:rFonts w:ascii="Times New Roman" w:hAnsi="Times New Roman"/>
      <w:sz w:val="24"/>
    </w:rPr>
  </w:style>
  <w:style w:type="paragraph" w:styleId="Footer">
    <w:name w:val="footer"/>
    <w:basedOn w:val="Normal"/>
    <w:link w:val="FooterChar"/>
    <w:uiPriority w:val="99"/>
    <w:unhideWhenUsed/>
    <w:rsid w:val="00344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B0"/>
    <w:rPr>
      <w:rFonts w:ascii="Times New Roman" w:hAnsi="Times New Roman"/>
      <w:sz w:val="24"/>
    </w:rPr>
  </w:style>
  <w:style w:type="paragraph" w:styleId="TOC1">
    <w:name w:val="toc 1"/>
    <w:basedOn w:val="Normal"/>
    <w:next w:val="Normal"/>
    <w:autoRedefine/>
    <w:uiPriority w:val="39"/>
    <w:unhideWhenUsed/>
    <w:rsid w:val="00467234"/>
    <w:pPr>
      <w:spacing w:after="100"/>
    </w:pPr>
  </w:style>
  <w:style w:type="character" w:styleId="Hyperlink">
    <w:name w:val="Hyperlink"/>
    <w:basedOn w:val="DefaultParagraphFont"/>
    <w:uiPriority w:val="99"/>
    <w:unhideWhenUsed/>
    <w:rsid w:val="00467234"/>
    <w:rPr>
      <w:color w:val="0000FF" w:themeColor="hyperlink"/>
      <w:u w:val="single"/>
    </w:rPr>
  </w:style>
  <w:style w:type="paragraph" w:customStyle="1" w:styleId="normal0">
    <w:name w:val="normal"/>
    <w:rsid w:val="000530B6"/>
    <w:pPr>
      <w:spacing w:after="0" w:line="360" w:lineRule="auto"/>
      <w:jc w:val="both"/>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530B6"/>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Harvard.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734A8E-DCF3-46CF-A971-1E013C32DDB0}" type="doc">
      <dgm:prSet loTypeId="urn:microsoft.com/office/officeart/2005/8/layout/orgChart1#1" loCatId="hierarchy" qsTypeId="urn:microsoft.com/office/officeart/2005/8/quickstyle/simple1" qsCatId="simple" csTypeId="urn:microsoft.com/office/officeart/2005/8/colors/colorful2" csCatId="colorful" phldr="1"/>
      <dgm:spPr/>
      <dgm:t>
        <a:bodyPr/>
        <a:lstStyle/>
        <a:p>
          <a:endParaRPr lang="en-US"/>
        </a:p>
      </dgm:t>
    </dgm:pt>
    <dgm:pt modelId="{C08A5C92-A3D4-4784-850B-3803D9CAE5E2}">
      <dgm:prSet phldrT="[Text]"/>
      <dgm:spPr/>
      <dgm:t>
        <a:bodyPr/>
        <a:lstStyle/>
        <a:p>
          <a:r>
            <a:rPr lang="en-US"/>
            <a:t>Web-based POS System</a:t>
          </a:r>
        </a:p>
      </dgm:t>
    </dgm:pt>
    <dgm:pt modelId="{345952E3-738C-4FC8-ADFF-56BBCF8D63E1}" type="parTrans" cxnId="{69A8F88A-6871-4396-99D3-4BD247912179}">
      <dgm:prSet/>
      <dgm:spPr/>
      <dgm:t>
        <a:bodyPr/>
        <a:lstStyle/>
        <a:p>
          <a:endParaRPr lang="en-US"/>
        </a:p>
      </dgm:t>
    </dgm:pt>
    <dgm:pt modelId="{C3ADCDE2-F1F0-4367-A121-D70977DEDC32}" type="sibTrans" cxnId="{69A8F88A-6871-4396-99D3-4BD247912179}">
      <dgm:prSet/>
      <dgm:spPr/>
      <dgm:t>
        <a:bodyPr/>
        <a:lstStyle/>
        <a:p>
          <a:endParaRPr lang="en-US"/>
        </a:p>
      </dgm:t>
    </dgm:pt>
    <dgm:pt modelId="{2C37060A-2734-4B33-83BD-41F5A77110E8}">
      <dgm:prSet phldrT="[Text]"/>
      <dgm:spPr/>
      <dgm:t>
        <a:bodyPr/>
        <a:lstStyle/>
        <a:p>
          <a:r>
            <a:rPr lang="en-US"/>
            <a:t>1.0 Planning</a:t>
          </a:r>
        </a:p>
      </dgm:t>
    </dgm:pt>
    <dgm:pt modelId="{A5AF89A5-550E-4CE9-A5EC-9047DC3ED936}" type="parTrans" cxnId="{78E37C1A-6379-400F-9882-6701345C14B9}">
      <dgm:prSet/>
      <dgm:spPr/>
      <dgm:t>
        <a:bodyPr/>
        <a:lstStyle/>
        <a:p>
          <a:endParaRPr lang="en-US"/>
        </a:p>
      </dgm:t>
    </dgm:pt>
    <dgm:pt modelId="{9619CE29-ACDD-4396-BAA3-7D7E6310B5F6}" type="sibTrans" cxnId="{78E37C1A-6379-400F-9882-6701345C14B9}">
      <dgm:prSet/>
      <dgm:spPr/>
      <dgm:t>
        <a:bodyPr/>
        <a:lstStyle/>
        <a:p>
          <a:endParaRPr lang="en-US"/>
        </a:p>
      </dgm:t>
    </dgm:pt>
    <dgm:pt modelId="{A7F80459-55CF-4EF1-AD87-5DE0FCCA3DBE}">
      <dgm:prSet phldrT="[Text]"/>
      <dgm:spPr/>
      <dgm:t>
        <a:bodyPr/>
        <a:lstStyle/>
        <a:p>
          <a:r>
            <a:rPr lang="en-US"/>
            <a:t>5.0 Testing</a:t>
          </a:r>
        </a:p>
      </dgm:t>
    </dgm:pt>
    <dgm:pt modelId="{BF0A9E98-E6AB-433D-AA9F-D021A2960CD6}" type="parTrans" cxnId="{4E682539-A96F-4864-AF8B-84262452BA13}">
      <dgm:prSet/>
      <dgm:spPr/>
      <dgm:t>
        <a:bodyPr/>
        <a:lstStyle/>
        <a:p>
          <a:endParaRPr lang="en-US"/>
        </a:p>
      </dgm:t>
    </dgm:pt>
    <dgm:pt modelId="{09551DFC-8A2F-4B7B-87AB-75D1660EDF70}" type="sibTrans" cxnId="{4E682539-A96F-4864-AF8B-84262452BA13}">
      <dgm:prSet/>
      <dgm:spPr/>
      <dgm:t>
        <a:bodyPr/>
        <a:lstStyle/>
        <a:p>
          <a:endParaRPr lang="en-US"/>
        </a:p>
      </dgm:t>
    </dgm:pt>
    <dgm:pt modelId="{04665E43-530E-48C3-9C2F-C52A47595643}">
      <dgm:prSet phldrT="[Text]"/>
      <dgm:spPr/>
      <dgm:t>
        <a:bodyPr/>
        <a:lstStyle/>
        <a:p>
          <a:r>
            <a:rPr lang="en-US"/>
            <a:t>6. Deployment</a:t>
          </a:r>
        </a:p>
      </dgm:t>
    </dgm:pt>
    <dgm:pt modelId="{EF5147A6-CB81-4023-B154-9C7FBA06F3B8}" type="parTrans" cxnId="{716CD602-2C0F-47BD-9DD4-0B3F091ADB41}">
      <dgm:prSet/>
      <dgm:spPr/>
      <dgm:t>
        <a:bodyPr/>
        <a:lstStyle/>
        <a:p>
          <a:endParaRPr lang="en-US"/>
        </a:p>
      </dgm:t>
    </dgm:pt>
    <dgm:pt modelId="{4AAA5FE7-3DBA-4987-8802-8BB3BB5551A8}" type="sibTrans" cxnId="{716CD602-2C0F-47BD-9DD4-0B3F091ADB41}">
      <dgm:prSet/>
      <dgm:spPr/>
      <dgm:t>
        <a:bodyPr/>
        <a:lstStyle/>
        <a:p>
          <a:endParaRPr lang="en-US"/>
        </a:p>
      </dgm:t>
    </dgm:pt>
    <dgm:pt modelId="{60BC4513-F34F-4409-BAA7-7CA5170253AF}">
      <dgm:prSet phldrT="[Text]"/>
      <dgm:spPr/>
      <dgm:t>
        <a:bodyPr/>
        <a:lstStyle/>
        <a:p>
          <a:r>
            <a:rPr lang="en-US"/>
            <a:t>2.0 Analysis</a:t>
          </a:r>
        </a:p>
      </dgm:t>
    </dgm:pt>
    <dgm:pt modelId="{62F2E08D-FA82-4853-989A-11F7BA3128DB}" type="parTrans" cxnId="{DD8F5D11-DAE3-4C9A-AA91-64EA2DE41053}">
      <dgm:prSet/>
      <dgm:spPr/>
      <dgm:t>
        <a:bodyPr/>
        <a:lstStyle/>
        <a:p>
          <a:endParaRPr lang="en-US"/>
        </a:p>
      </dgm:t>
    </dgm:pt>
    <dgm:pt modelId="{7273B3BC-EAD0-40D2-97B8-98071AEFCDFA}" type="sibTrans" cxnId="{DD8F5D11-DAE3-4C9A-AA91-64EA2DE41053}">
      <dgm:prSet/>
      <dgm:spPr/>
      <dgm:t>
        <a:bodyPr/>
        <a:lstStyle/>
        <a:p>
          <a:endParaRPr lang="en-US"/>
        </a:p>
      </dgm:t>
    </dgm:pt>
    <dgm:pt modelId="{A3215C10-2D4A-4C85-9F08-80FB672932BE}">
      <dgm:prSet phldrT="[Text]"/>
      <dgm:spPr/>
      <dgm:t>
        <a:bodyPr/>
        <a:lstStyle/>
        <a:p>
          <a:r>
            <a:rPr lang="en-US"/>
            <a:t>3.0 Design</a:t>
          </a:r>
        </a:p>
      </dgm:t>
    </dgm:pt>
    <dgm:pt modelId="{5340D847-36B9-44C3-918A-E29988C67A84}" type="parTrans" cxnId="{CC3619A0-0C92-46C4-844F-378F91F48F1C}">
      <dgm:prSet/>
      <dgm:spPr/>
      <dgm:t>
        <a:bodyPr/>
        <a:lstStyle/>
        <a:p>
          <a:endParaRPr lang="en-US"/>
        </a:p>
      </dgm:t>
    </dgm:pt>
    <dgm:pt modelId="{AA218827-84BB-44D3-A111-DF2C8D31659C}" type="sibTrans" cxnId="{CC3619A0-0C92-46C4-844F-378F91F48F1C}">
      <dgm:prSet/>
      <dgm:spPr/>
      <dgm:t>
        <a:bodyPr/>
        <a:lstStyle/>
        <a:p>
          <a:endParaRPr lang="en-US"/>
        </a:p>
      </dgm:t>
    </dgm:pt>
    <dgm:pt modelId="{3FC399B9-1A67-4CDA-A168-7A6090699A6B}">
      <dgm:prSet phldrT="[Text]"/>
      <dgm:spPr/>
      <dgm:t>
        <a:bodyPr/>
        <a:lstStyle/>
        <a:p>
          <a:r>
            <a:rPr lang="en-US"/>
            <a:t>4.0 Development</a:t>
          </a:r>
        </a:p>
      </dgm:t>
    </dgm:pt>
    <dgm:pt modelId="{4424E935-3580-4A6B-9492-9EDFA6C81C75}" type="parTrans" cxnId="{89B7D37C-B4ED-462C-B0F0-CFDEBAEFE4C2}">
      <dgm:prSet/>
      <dgm:spPr/>
      <dgm:t>
        <a:bodyPr/>
        <a:lstStyle/>
        <a:p>
          <a:endParaRPr lang="en-US"/>
        </a:p>
      </dgm:t>
    </dgm:pt>
    <dgm:pt modelId="{9018C982-0B87-4120-86B3-9DBF904587D9}" type="sibTrans" cxnId="{89B7D37C-B4ED-462C-B0F0-CFDEBAEFE4C2}">
      <dgm:prSet/>
      <dgm:spPr/>
      <dgm:t>
        <a:bodyPr/>
        <a:lstStyle/>
        <a:p>
          <a:endParaRPr lang="en-US"/>
        </a:p>
      </dgm:t>
    </dgm:pt>
    <dgm:pt modelId="{4823AC55-DE60-4132-81DF-F26B439DF44F}">
      <dgm:prSet/>
      <dgm:spPr/>
      <dgm:t>
        <a:bodyPr/>
        <a:lstStyle/>
        <a:p>
          <a:r>
            <a:rPr lang="en-US"/>
            <a:t>1.1 Create scope of user requirements</a:t>
          </a:r>
        </a:p>
      </dgm:t>
    </dgm:pt>
    <dgm:pt modelId="{AB7CA0CA-3192-4960-89FA-BB7551A0CEE2}" type="parTrans" cxnId="{D38A56CB-9C6F-4514-9FCE-11937095BCE7}">
      <dgm:prSet/>
      <dgm:spPr/>
      <dgm:t>
        <a:bodyPr/>
        <a:lstStyle/>
        <a:p>
          <a:endParaRPr lang="en-US"/>
        </a:p>
      </dgm:t>
    </dgm:pt>
    <dgm:pt modelId="{FEE659CD-B9FB-49CF-BA7D-A8F81BC77A55}" type="sibTrans" cxnId="{D38A56CB-9C6F-4514-9FCE-11937095BCE7}">
      <dgm:prSet/>
      <dgm:spPr/>
      <dgm:t>
        <a:bodyPr/>
        <a:lstStyle/>
        <a:p>
          <a:endParaRPr lang="en-US"/>
        </a:p>
      </dgm:t>
    </dgm:pt>
    <dgm:pt modelId="{1D5D1C41-96D9-40BD-BF4B-7D89DC674CAC}">
      <dgm:prSet/>
      <dgm:spPr/>
      <dgm:t>
        <a:bodyPr/>
        <a:lstStyle/>
        <a:p>
          <a:r>
            <a:rPr lang="en-US"/>
            <a:t>1.2 Project team selection</a:t>
          </a:r>
        </a:p>
      </dgm:t>
    </dgm:pt>
    <dgm:pt modelId="{C7C726D2-DA66-4626-B7B2-D141C79F6BA3}" type="parTrans" cxnId="{221A4D44-A2CA-4888-8DD9-9383A673B7B5}">
      <dgm:prSet/>
      <dgm:spPr/>
      <dgm:t>
        <a:bodyPr/>
        <a:lstStyle/>
        <a:p>
          <a:endParaRPr lang="en-US"/>
        </a:p>
      </dgm:t>
    </dgm:pt>
    <dgm:pt modelId="{B91B70AD-5821-4F31-944D-38B912C958EF}" type="sibTrans" cxnId="{221A4D44-A2CA-4888-8DD9-9383A673B7B5}">
      <dgm:prSet/>
      <dgm:spPr/>
      <dgm:t>
        <a:bodyPr/>
        <a:lstStyle/>
        <a:p>
          <a:endParaRPr lang="en-US"/>
        </a:p>
      </dgm:t>
    </dgm:pt>
    <dgm:pt modelId="{98CA318E-2920-4002-A910-AA9FBA975A04}">
      <dgm:prSet/>
      <dgm:spPr/>
      <dgm:t>
        <a:bodyPr/>
        <a:lstStyle/>
        <a:p>
          <a:r>
            <a:rPr lang="en-US"/>
            <a:t>1.3 Development of project plan</a:t>
          </a:r>
        </a:p>
      </dgm:t>
    </dgm:pt>
    <dgm:pt modelId="{0B38B7ED-37EF-4D48-87D8-82DEC2F02779}" type="parTrans" cxnId="{E6728B2A-58E9-4934-8DBF-76A411A76159}">
      <dgm:prSet/>
      <dgm:spPr/>
      <dgm:t>
        <a:bodyPr/>
        <a:lstStyle/>
        <a:p>
          <a:endParaRPr lang="en-US"/>
        </a:p>
      </dgm:t>
    </dgm:pt>
    <dgm:pt modelId="{AFBE894A-B1A0-47C6-B3C2-C123A02A278C}" type="sibTrans" cxnId="{E6728B2A-58E9-4934-8DBF-76A411A76159}">
      <dgm:prSet/>
      <dgm:spPr/>
      <dgm:t>
        <a:bodyPr/>
        <a:lstStyle/>
        <a:p>
          <a:endParaRPr lang="en-US"/>
        </a:p>
      </dgm:t>
    </dgm:pt>
    <dgm:pt modelId="{0DA94DBA-2186-4379-BBBD-F868B24CB1DC}">
      <dgm:prSet/>
      <dgm:spPr/>
      <dgm:t>
        <a:bodyPr/>
        <a:lstStyle/>
        <a:p>
          <a:r>
            <a:rPr lang="en-US"/>
            <a:t>1.4 Milestone (Plan Approval)</a:t>
          </a:r>
        </a:p>
      </dgm:t>
    </dgm:pt>
    <dgm:pt modelId="{20DE598F-3D51-40AE-A277-DC1EFE815E75}" type="parTrans" cxnId="{47EAAF1D-FA80-48FF-A154-91D95CE86208}">
      <dgm:prSet/>
      <dgm:spPr/>
      <dgm:t>
        <a:bodyPr/>
        <a:lstStyle/>
        <a:p>
          <a:endParaRPr lang="en-US"/>
        </a:p>
      </dgm:t>
    </dgm:pt>
    <dgm:pt modelId="{F7E80528-8B5A-4698-A1DC-4D58F98ECBE3}" type="sibTrans" cxnId="{47EAAF1D-FA80-48FF-A154-91D95CE86208}">
      <dgm:prSet/>
      <dgm:spPr/>
      <dgm:t>
        <a:bodyPr/>
        <a:lstStyle/>
        <a:p>
          <a:endParaRPr lang="en-US"/>
        </a:p>
      </dgm:t>
    </dgm:pt>
    <dgm:pt modelId="{E4E450C3-4009-4A09-84CE-5435460D4670}">
      <dgm:prSet/>
      <dgm:spPr/>
      <dgm:t>
        <a:bodyPr/>
        <a:lstStyle/>
        <a:p>
          <a:r>
            <a:rPr lang="en-US"/>
            <a:t>2.1 Requirement Analysis</a:t>
          </a:r>
        </a:p>
      </dgm:t>
    </dgm:pt>
    <dgm:pt modelId="{D503DE6C-412A-4D77-86C6-15E8657CE077}" type="parTrans" cxnId="{68CCFDAE-4209-43C7-A657-13C73A40EE70}">
      <dgm:prSet/>
      <dgm:spPr/>
      <dgm:t>
        <a:bodyPr/>
        <a:lstStyle/>
        <a:p>
          <a:endParaRPr lang="en-US"/>
        </a:p>
      </dgm:t>
    </dgm:pt>
    <dgm:pt modelId="{E4929456-DDE3-4A0A-B52A-1367DCCA2C1C}" type="sibTrans" cxnId="{68CCFDAE-4209-43C7-A657-13C73A40EE70}">
      <dgm:prSet/>
      <dgm:spPr/>
      <dgm:t>
        <a:bodyPr/>
        <a:lstStyle/>
        <a:p>
          <a:endParaRPr lang="en-US"/>
        </a:p>
      </dgm:t>
    </dgm:pt>
    <dgm:pt modelId="{AB72BC28-082F-4758-94AE-D31E8BA146D8}">
      <dgm:prSet/>
      <dgm:spPr/>
      <dgm:t>
        <a:bodyPr/>
        <a:lstStyle/>
        <a:p>
          <a:r>
            <a:rPr lang="en-US"/>
            <a:t>2.2 List Functional Requirements</a:t>
          </a:r>
        </a:p>
      </dgm:t>
    </dgm:pt>
    <dgm:pt modelId="{8F33B99E-067C-41F2-A9A9-A645440D3B91}" type="parTrans" cxnId="{B8C46967-DC60-439C-91C2-ED6EDFAEEFD1}">
      <dgm:prSet/>
      <dgm:spPr/>
      <dgm:t>
        <a:bodyPr/>
        <a:lstStyle/>
        <a:p>
          <a:endParaRPr lang="en-US"/>
        </a:p>
      </dgm:t>
    </dgm:pt>
    <dgm:pt modelId="{AD06F967-055D-4D5C-84B6-5002BF43B96A}" type="sibTrans" cxnId="{B8C46967-DC60-439C-91C2-ED6EDFAEEFD1}">
      <dgm:prSet/>
      <dgm:spPr/>
      <dgm:t>
        <a:bodyPr/>
        <a:lstStyle/>
        <a:p>
          <a:endParaRPr lang="en-US"/>
        </a:p>
      </dgm:t>
    </dgm:pt>
    <dgm:pt modelId="{2B148D70-CFD3-4DC2-A60A-6792BD403CEF}">
      <dgm:prSet/>
      <dgm:spPr/>
      <dgm:t>
        <a:bodyPr/>
        <a:lstStyle/>
        <a:p>
          <a:r>
            <a:rPr lang="en-US"/>
            <a:t>2.3 List Non-Functional Requirements</a:t>
          </a:r>
        </a:p>
      </dgm:t>
    </dgm:pt>
    <dgm:pt modelId="{F217E5FA-477D-411C-AC73-D648F53E5481}" type="parTrans" cxnId="{50B73F37-A4AE-4D00-9138-51751BC4BF5B}">
      <dgm:prSet/>
      <dgm:spPr/>
      <dgm:t>
        <a:bodyPr/>
        <a:lstStyle/>
        <a:p>
          <a:endParaRPr lang="en-US"/>
        </a:p>
      </dgm:t>
    </dgm:pt>
    <dgm:pt modelId="{C9A6846E-6AFF-4BD7-9DF6-9B8827C9DE5F}" type="sibTrans" cxnId="{50B73F37-A4AE-4D00-9138-51751BC4BF5B}">
      <dgm:prSet/>
      <dgm:spPr/>
      <dgm:t>
        <a:bodyPr/>
        <a:lstStyle/>
        <a:p>
          <a:endParaRPr lang="en-US"/>
        </a:p>
      </dgm:t>
    </dgm:pt>
    <dgm:pt modelId="{43EF309A-F1A2-4E61-A328-08B83C57C547}">
      <dgm:prSet/>
      <dgm:spPr/>
      <dgm:t>
        <a:bodyPr/>
        <a:lstStyle/>
        <a:p>
          <a:r>
            <a:rPr lang="en-US"/>
            <a:t>2.4 Prepare SRS</a:t>
          </a:r>
        </a:p>
      </dgm:t>
    </dgm:pt>
    <dgm:pt modelId="{C1D41FE4-9350-479A-91C9-75B5F1CD719A}" type="parTrans" cxnId="{80421ABC-72E0-460C-9933-C39E3F72CE98}">
      <dgm:prSet/>
      <dgm:spPr/>
      <dgm:t>
        <a:bodyPr/>
        <a:lstStyle/>
        <a:p>
          <a:endParaRPr lang="en-US"/>
        </a:p>
      </dgm:t>
    </dgm:pt>
    <dgm:pt modelId="{8E6D2C1A-560B-4A19-9924-BFF1CB428065}" type="sibTrans" cxnId="{80421ABC-72E0-460C-9933-C39E3F72CE98}">
      <dgm:prSet/>
      <dgm:spPr/>
      <dgm:t>
        <a:bodyPr/>
        <a:lstStyle/>
        <a:p>
          <a:endParaRPr lang="en-US"/>
        </a:p>
      </dgm:t>
    </dgm:pt>
    <dgm:pt modelId="{14EED322-2817-4842-93E1-05C19701D19C}">
      <dgm:prSet/>
      <dgm:spPr/>
      <dgm:t>
        <a:bodyPr/>
        <a:lstStyle/>
        <a:p>
          <a:r>
            <a:rPr lang="en-US"/>
            <a:t>3.1 Data Design</a:t>
          </a:r>
        </a:p>
      </dgm:t>
    </dgm:pt>
    <dgm:pt modelId="{0553C659-6D27-41D0-84CD-835969493836}" type="parTrans" cxnId="{FE4CA280-8E4D-4F66-99A7-B8AF2566DB7F}">
      <dgm:prSet/>
      <dgm:spPr/>
      <dgm:t>
        <a:bodyPr/>
        <a:lstStyle/>
        <a:p>
          <a:endParaRPr lang="en-US"/>
        </a:p>
      </dgm:t>
    </dgm:pt>
    <dgm:pt modelId="{D42D0380-5293-4E65-8E76-EDE79140E665}" type="sibTrans" cxnId="{FE4CA280-8E4D-4F66-99A7-B8AF2566DB7F}">
      <dgm:prSet/>
      <dgm:spPr/>
      <dgm:t>
        <a:bodyPr/>
        <a:lstStyle/>
        <a:p>
          <a:endParaRPr lang="en-US"/>
        </a:p>
      </dgm:t>
    </dgm:pt>
    <dgm:pt modelId="{B51BA983-C5D3-4887-9E57-C4E0F2F2CF54}">
      <dgm:prSet/>
      <dgm:spPr/>
      <dgm:t>
        <a:bodyPr/>
        <a:lstStyle/>
        <a:p>
          <a:r>
            <a:rPr lang="en-US"/>
            <a:t>3.2 Interface Design</a:t>
          </a:r>
        </a:p>
      </dgm:t>
    </dgm:pt>
    <dgm:pt modelId="{1F3A7464-561C-4A40-A3F4-BF71FD6A3AF3}" type="parTrans" cxnId="{E0A2733C-28EB-4877-A7FE-626F220E3774}">
      <dgm:prSet/>
      <dgm:spPr/>
      <dgm:t>
        <a:bodyPr/>
        <a:lstStyle/>
        <a:p>
          <a:endParaRPr lang="en-US"/>
        </a:p>
      </dgm:t>
    </dgm:pt>
    <dgm:pt modelId="{244C6736-2FF9-4A4C-9105-EC069A24B1A9}" type="sibTrans" cxnId="{E0A2733C-28EB-4877-A7FE-626F220E3774}">
      <dgm:prSet/>
      <dgm:spPr/>
      <dgm:t>
        <a:bodyPr/>
        <a:lstStyle/>
        <a:p>
          <a:endParaRPr lang="en-US"/>
        </a:p>
      </dgm:t>
    </dgm:pt>
    <dgm:pt modelId="{5234DC02-B51F-49C1-A4B6-C7539830002D}">
      <dgm:prSet/>
      <dgm:spPr/>
      <dgm:t>
        <a:bodyPr/>
        <a:lstStyle/>
        <a:p>
          <a:r>
            <a:rPr lang="en-US"/>
            <a:t>3.3 User Interface/ Front End</a:t>
          </a:r>
        </a:p>
      </dgm:t>
    </dgm:pt>
    <dgm:pt modelId="{7FD44E3F-BE68-4E35-A418-C2EFA25F37CD}" type="parTrans" cxnId="{08A112E0-1979-42D5-AA94-04F19D26ED77}">
      <dgm:prSet/>
      <dgm:spPr/>
      <dgm:t>
        <a:bodyPr/>
        <a:lstStyle/>
        <a:p>
          <a:endParaRPr lang="en-US"/>
        </a:p>
      </dgm:t>
    </dgm:pt>
    <dgm:pt modelId="{B572266F-18B8-49C9-AC1A-411FBCE44999}" type="sibTrans" cxnId="{08A112E0-1979-42D5-AA94-04F19D26ED77}">
      <dgm:prSet/>
      <dgm:spPr/>
      <dgm:t>
        <a:bodyPr/>
        <a:lstStyle/>
        <a:p>
          <a:endParaRPr lang="en-US"/>
        </a:p>
      </dgm:t>
    </dgm:pt>
    <dgm:pt modelId="{9D5A985D-D2A1-493C-86D7-6BC8260A2992}">
      <dgm:prSet/>
      <dgm:spPr/>
      <dgm:t>
        <a:bodyPr/>
        <a:lstStyle/>
        <a:p>
          <a:r>
            <a:rPr lang="en-US"/>
            <a:t>3.4 SQL Database/ Back End</a:t>
          </a:r>
        </a:p>
      </dgm:t>
    </dgm:pt>
    <dgm:pt modelId="{EB549140-D741-4265-AF6D-7093A18FE2F4}" type="parTrans" cxnId="{D4658444-2F54-40D7-B84E-7E1DD2EBF489}">
      <dgm:prSet/>
      <dgm:spPr/>
      <dgm:t>
        <a:bodyPr/>
        <a:lstStyle/>
        <a:p>
          <a:endParaRPr lang="en-US"/>
        </a:p>
      </dgm:t>
    </dgm:pt>
    <dgm:pt modelId="{98493CF2-6FF1-4A1C-AB1C-36FDF78AF132}" type="sibTrans" cxnId="{D4658444-2F54-40D7-B84E-7E1DD2EBF489}">
      <dgm:prSet/>
      <dgm:spPr/>
      <dgm:t>
        <a:bodyPr/>
        <a:lstStyle/>
        <a:p>
          <a:endParaRPr lang="en-US"/>
        </a:p>
      </dgm:t>
    </dgm:pt>
    <dgm:pt modelId="{2E236A55-3922-47CC-911A-3099F0EF2599}">
      <dgm:prSet/>
      <dgm:spPr/>
      <dgm:t>
        <a:bodyPr/>
        <a:lstStyle/>
        <a:p>
          <a:r>
            <a:rPr lang="en-US"/>
            <a:t>3.5 Component Design</a:t>
          </a:r>
        </a:p>
      </dgm:t>
    </dgm:pt>
    <dgm:pt modelId="{CF88AD2B-CB56-401E-86AF-D15008B887D7}" type="parTrans" cxnId="{10DDE58E-B947-4CD5-814B-06E896C74FEE}">
      <dgm:prSet/>
      <dgm:spPr/>
      <dgm:t>
        <a:bodyPr/>
        <a:lstStyle/>
        <a:p>
          <a:endParaRPr lang="en-US"/>
        </a:p>
      </dgm:t>
    </dgm:pt>
    <dgm:pt modelId="{FCC5404C-8804-467E-ABB0-F6D375FF67FB}" type="sibTrans" cxnId="{10DDE58E-B947-4CD5-814B-06E896C74FEE}">
      <dgm:prSet/>
      <dgm:spPr/>
      <dgm:t>
        <a:bodyPr/>
        <a:lstStyle/>
        <a:p>
          <a:endParaRPr lang="en-US"/>
        </a:p>
      </dgm:t>
    </dgm:pt>
    <dgm:pt modelId="{8D506ED9-D546-4CFC-AB88-7936AC428D76}">
      <dgm:prSet/>
      <dgm:spPr/>
      <dgm:t>
        <a:bodyPr/>
        <a:lstStyle/>
        <a:p>
          <a:r>
            <a:rPr lang="en-US"/>
            <a:t>4.1 POS Development</a:t>
          </a:r>
        </a:p>
      </dgm:t>
    </dgm:pt>
    <dgm:pt modelId="{C9DBB553-6AF0-47C6-9D29-BED28FC2E6FD}" type="parTrans" cxnId="{660AA9F9-A0CF-4547-A4FC-CCEAC6854218}">
      <dgm:prSet/>
      <dgm:spPr/>
      <dgm:t>
        <a:bodyPr/>
        <a:lstStyle/>
        <a:p>
          <a:endParaRPr lang="en-US"/>
        </a:p>
      </dgm:t>
    </dgm:pt>
    <dgm:pt modelId="{874622C5-A8BA-408F-8FA3-C81C151D7913}" type="sibTrans" cxnId="{660AA9F9-A0CF-4547-A4FC-CCEAC6854218}">
      <dgm:prSet/>
      <dgm:spPr/>
      <dgm:t>
        <a:bodyPr/>
        <a:lstStyle/>
        <a:p>
          <a:endParaRPr lang="en-US"/>
        </a:p>
      </dgm:t>
    </dgm:pt>
    <dgm:pt modelId="{5FD7D2AF-5AA9-4681-8C6F-15BEDB62133E}">
      <dgm:prSet/>
      <dgm:spPr/>
      <dgm:t>
        <a:bodyPr/>
        <a:lstStyle/>
        <a:p>
          <a:r>
            <a:rPr lang="en-US"/>
            <a:t>5.1 Test Case Planning</a:t>
          </a:r>
        </a:p>
      </dgm:t>
    </dgm:pt>
    <dgm:pt modelId="{529ED9F8-FD08-463D-9023-3FDF7DD03525}" type="parTrans" cxnId="{7F6CC730-063D-46C1-B4CD-36693A791535}">
      <dgm:prSet/>
      <dgm:spPr/>
      <dgm:t>
        <a:bodyPr/>
        <a:lstStyle/>
        <a:p>
          <a:endParaRPr lang="en-US"/>
        </a:p>
      </dgm:t>
    </dgm:pt>
    <dgm:pt modelId="{5381466D-D7E1-4277-8D63-C58013E746C0}" type="sibTrans" cxnId="{7F6CC730-063D-46C1-B4CD-36693A791535}">
      <dgm:prSet/>
      <dgm:spPr/>
      <dgm:t>
        <a:bodyPr/>
        <a:lstStyle/>
        <a:p>
          <a:endParaRPr lang="en-US"/>
        </a:p>
      </dgm:t>
    </dgm:pt>
    <dgm:pt modelId="{61340E8A-AD4C-4BEA-BA44-9E724553B520}">
      <dgm:prSet/>
      <dgm:spPr/>
      <dgm:t>
        <a:bodyPr/>
        <a:lstStyle/>
        <a:p>
          <a:r>
            <a:rPr lang="en-US"/>
            <a:t>5.2 Conduct Testing</a:t>
          </a:r>
        </a:p>
      </dgm:t>
    </dgm:pt>
    <dgm:pt modelId="{A0FD1446-F993-4749-822A-4531DBDF19CD}" type="parTrans" cxnId="{DF00587D-B20B-4766-B4D4-DCBED2F5312B}">
      <dgm:prSet/>
      <dgm:spPr/>
      <dgm:t>
        <a:bodyPr/>
        <a:lstStyle/>
        <a:p>
          <a:endParaRPr lang="en-US"/>
        </a:p>
      </dgm:t>
    </dgm:pt>
    <dgm:pt modelId="{F28ACE6F-B6C2-47FE-BED7-E7C74CFF4195}" type="sibTrans" cxnId="{DF00587D-B20B-4766-B4D4-DCBED2F5312B}">
      <dgm:prSet/>
      <dgm:spPr/>
      <dgm:t>
        <a:bodyPr/>
        <a:lstStyle/>
        <a:p>
          <a:endParaRPr lang="en-US"/>
        </a:p>
      </dgm:t>
    </dgm:pt>
    <dgm:pt modelId="{F0087468-15AA-4CE3-BAFA-111FAE80A147}">
      <dgm:prSet/>
      <dgm:spPr/>
      <dgm:t>
        <a:bodyPr/>
        <a:lstStyle/>
        <a:p>
          <a:r>
            <a:rPr lang="en-US"/>
            <a:t>6.1 Develop Installation Plan</a:t>
          </a:r>
        </a:p>
      </dgm:t>
    </dgm:pt>
    <dgm:pt modelId="{75205C46-7A7E-4D2E-9DAB-1F4BE2609326}" type="parTrans" cxnId="{8315C28B-A170-40EE-99AB-E183D10B833A}">
      <dgm:prSet/>
      <dgm:spPr/>
      <dgm:t>
        <a:bodyPr/>
        <a:lstStyle/>
        <a:p>
          <a:endParaRPr lang="en-US"/>
        </a:p>
      </dgm:t>
    </dgm:pt>
    <dgm:pt modelId="{28B20927-B7B4-4F61-956C-64A7C539DC88}" type="sibTrans" cxnId="{8315C28B-A170-40EE-99AB-E183D10B833A}">
      <dgm:prSet/>
      <dgm:spPr/>
      <dgm:t>
        <a:bodyPr/>
        <a:lstStyle/>
        <a:p>
          <a:endParaRPr lang="en-US"/>
        </a:p>
      </dgm:t>
    </dgm:pt>
    <dgm:pt modelId="{41553933-7BB6-42FA-8974-1471F2786674}">
      <dgm:prSet/>
      <dgm:spPr/>
      <dgm:t>
        <a:bodyPr/>
        <a:lstStyle/>
        <a:p>
          <a:r>
            <a:rPr lang="en-US"/>
            <a:t>6.2 Develop user manual</a:t>
          </a:r>
        </a:p>
      </dgm:t>
    </dgm:pt>
    <dgm:pt modelId="{DE15F463-E2A1-4AD8-8E0F-1053ACC76EB3}" type="parTrans" cxnId="{03E1164B-4056-4B5A-9C13-91B50B35FA6A}">
      <dgm:prSet/>
      <dgm:spPr/>
      <dgm:t>
        <a:bodyPr/>
        <a:lstStyle/>
        <a:p>
          <a:endParaRPr lang="en-US"/>
        </a:p>
      </dgm:t>
    </dgm:pt>
    <dgm:pt modelId="{F5E8C654-B60E-4C16-A19A-B1F40EC1E3E7}" type="sibTrans" cxnId="{03E1164B-4056-4B5A-9C13-91B50B35FA6A}">
      <dgm:prSet/>
      <dgm:spPr/>
      <dgm:t>
        <a:bodyPr/>
        <a:lstStyle/>
        <a:p>
          <a:endParaRPr lang="en-US"/>
        </a:p>
      </dgm:t>
    </dgm:pt>
    <dgm:pt modelId="{2C7117D5-953A-4F3F-885F-32A2ADDD4EAA}">
      <dgm:prSet/>
      <dgm:spPr/>
      <dgm:t>
        <a:bodyPr/>
        <a:lstStyle/>
        <a:p>
          <a:r>
            <a:rPr lang="en-US"/>
            <a:t>6.3 Installation</a:t>
          </a:r>
        </a:p>
      </dgm:t>
    </dgm:pt>
    <dgm:pt modelId="{65C92FE9-81A1-4934-913E-B69FA06D0D5E}" type="parTrans" cxnId="{C3B22180-67FF-4B8B-BC5D-01F3C3D26F50}">
      <dgm:prSet/>
      <dgm:spPr/>
      <dgm:t>
        <a:bodyPr/>
        <a:lstStyle/>
        <a:p>
          <a:endParaRPr lang="en-US"/>
        </a:p>
      </dgm:t>
    </dgm:pt>
    <dgm:pt modelId="{021D770C-7DF0-4C59-9155-666EC0CC362A}" type="sibTrans" cxnId="{C3B22180-67FF-4B8B-BC5D-01F3C3D26F50}">
      <dgm:prSet/>
      <dgm:spPr/>
      <dgm:t>
        <a:bodyPr/>
        <a:lstStyle/>
        <a:p>
          <a:endParaRPr lang="en-US"/>
        </a:p>
      </dgm:t>
    </dgm:pt>
    <dgm:pt modelId="{E1B200DE-1FAE-45F2-8573-66009546B6CF}">
      <dgm:prSet/>
      <dgm:spPr/>
      <dgm:t>
        <a:bodyPr/>
        <a:lstStyle/>
        <a:p>
          <a:r>
            <a:rPr lang="en-US"/>
            <a:t>6.4 User Training</a:t>
          </a:r>
        </a:p>
      </dgm:t>
    </dgm:pt>
    <dgm:pt modelId="{79C1DF5F-6C35-4220-A1FB-1A7935060A03}" type="parTrans" cxnId="{0B4ED46B-B75B-4F45-AAFC-CA7A01097F52}">
      <dgm:prSet/>
      <dgm:spPr/>
      <dgm:t>
        <a:bodyPr/>
        <a:lstStyle/>
        <a:p>
          <a:endParaRPr lang="en-US"/>
        </a:p>
      </dgm:t>
    </dgm:pt>
    <dgm:pt modelId="{70CE588F-90EE-47EA-A974-B7A852BC1A95}" type="sibTrans" cxnId="{0B4ED46B-B75B-4F45-AAFC-CA7A01097F52}">
      <dgm:prSet/>
      <dgm:spPr/>
      <dgm:t>
        <a:bodyPr/>
        <a:lstStyle/>
        <a:p>
          <a:endParaRPr lang="en-US"/>
        </a:p>
      </dgm:t>
    </dgm:pt>
    <dgm:pt modelId="{6B4334FA-B0C3-4F8C-99B5-845AAC7D5964}" type="pres">
      <dgm:prSet presAssocID="{9C734A8E-DCF3-46CF-A971-1E013C32DDB0}" presName="hierChild1" presStyleCnt="0">
        <dgm:presLayoutVars>
          <dgm:orgChart val="1"/>
          <dgm:chPref val="1"/>
          <dgm:dir/>
          <dgm:animOne val="branch"/>
          <dgm:animLvl val="lvl"/>
          <dgm:resizeHandles/>
        </dgm:presLayoutVars>
      </dgm:prSet>
      <dgm:spPr/>
      <dgm:t>
        <a:bodyPr/>
        <a:lstStyle/>
        <a:p>
          <a:endParaRPr lang="en-US"/>
        </a:p>
      </dgm:t>
    </dgm:pt>
    <dgm:pt modelId="{595327E9-7F4F-4D3B-9F73-8AA15BCF9A20}" type="pres">
      <dgm:prSet presAssocID="{C08A5C92-A3D4-4784-850B-3803D9CAE5E2}" presName="hierRoot1" presStyleCnt="0">
        <dgm:presLayoutVars>
          <dgm:hierBranch val="init"/>
        </dgm:presLayoutVars>
      </dgm:prSet>
      <dgm:spPr/>
    </dgm:pt>
    <dgm:pt modelId="{B468DD5A-5298-4FB3-B581-D42994333E56}" type="pres">
      <dgm:prSet presAssocID="{C08A5C92-A3D4-4784-850B-3803D9CAE5E2}" presName="rootComposite1" presStyleCnt="0"/>
      <dgm:spPr/>
    </dgm:pt>
    <dgm:pt modelId="{44B33357-479B-4F54-8E88-ECA5B04308D1}" type="pres">
      <dgm:prSet presAssocID="{C08A5C92-A3D4-4784-850B-3803D9CAE5E2}" presName="rootText1" presStyleLbl="node0" presStyleIdx="0" presStyleCnt="1">
        <dgm:presLayoutVars>
          <dgm:chPref val="3"/>
        </dgm:presLayoutVars>
      </dgm:prSet>
      <dgm:spPr/>
      <dgm:t>
        <a:bodyPr/>
        <a:lstStyle/>
        <a:p>
          <a:endParaRPr lang="en-US"/>
        </a:p>
      </dgm:t>
    </dgm:pt>
    <dgm:pt modelId="{0A4A9FFB-540E-4E2A-B556-E7BC97A6C7C4}" type="pres">
      <dgm:prSet presAssocID="{C08A5C92-A3D4-4784-850B-3803D9CAE5E2}" presName="rootConnector1" presStyleLbl="node1" presStyleIdx="0" presStyleCnt="0"/>
      <dgm:spPr/>
      <dgm:t>
        <a:bodyPr/>
        <a:lstStyle/>
        <a:p>
          <a:endParaRPr lang="en-US"/>
        </a:p>
      </dgm:t>
    </dgm:pt>
    <dgm:pt modelId="{AFD8596B-FA63-424D-8F4C-660853D02250}" type="pres">
      <dgm:prSet presAssocID="{C08A5C92-A3D4-4784-850B-3803D9CAE5E2}" presName="hierChild2" presStyleCnt="0"/>
      <dgm:spPr/>
    </dgm:pt>
    <dgm:pt modelId="{3F1AE068-C2E3-4787-834E-E064FB9DCCC5}" type="pres">
      <dgm:prSet presAssocID="{A5AF89A5-550E-4CE9-A5EC-9047DC3ED936}" presName="Name37" presStyleLbl="parChTrans1D2" presStyleIdx="0" presStyleCnt="6"/>
      <dgm:spPr/>
      <dgm:t>
        <a:bodyPr/>
        <a:lstStyle/>
        <a:p>
          <a:endParaRPr lang="en-US"/>
        </a:p>
      </dgm:t>
    </dgm:pt>
    <dgm:pt modelId="{3B3A4331-BB4E-4474-88CB-73750C1EA284}" type="pres">
      <dgm:prSet presAssocID="{2C37060A-2734-4B33-83BD-41F5A77110E8}" presName="hierRoot2" presStyleCnt="0">
        <dgm:presLayoutVars>
          <dgm:hierBranch val="init"/>
        </dgm:presLayoutVars>
      </dgm:prSet>
      <dgm:spPr/>
    </dgm:pt>
    <dgm:pt modelId="{9B3E4E83-5040-4D90-B83E-33B780AAEF78}" type="pres">
      <dgm:prSet presAssocID="{2C37060A-2734-4B33-83BD-41F5A77110E8}" presName="rootComposite" presStyleCnt="0"/>
      <dgm:spPr/>
    </dgm:pt>
    <dgm:pt modelId="{F372406D-0AEE-4E3F-A217-5A7950EC49DC}" type="pres">
      <dgm:prSet presAssocID="{2C37060A-2734-4B33-83BD-41F5A77110E8}" presName="rootText" presStyleLbl="node2" presStyleIdx="0" presStyleCnt="6">
        <dgm:presLayoutVars>
          <dgm:chPref val="3"/>
        </dgm:presLayoutVars>
      </dgm:prSet>
      <dgm:spPr/>
      <dgm:t>
        <a:bodyPr/>
        <a:lstStyle/>
        <a:p>
          <a:endParaRPr lang="en-US"/>
        </a:p>
      </dgm:t>
    </dgm:pt>
    <dgm:pt modelId="{B6C573A6-5581-400D-BC1B-38AEE3C1D688}" type="pres">
      <dgm:prSet presAssocID="{2C37060A-2734-4B33-83BD-41F5A77110E8}" presName="rootConnector" presStyleLbl="node2" presStyleIdx="0" presStyleCnt="6"/>
      <dgm:spPr/>
      <dgm:t>
        <a:bodyPr/>
        <a:lstStyle/>
        <a:p>
          <a:endParaRPr lang="en-US"/>
        </a:p>
      </dgm:t>
    </dgm:pt>
    <dgm:pt modelId="{842DE789-A97F-45D2-89FD-B6A97AF75E01}" type="pres">
      <dgm:prSet presAssocID="{2C37060A-2734-4B33-83BD-41F5A77110E8}" presName="hierChild4" presStyleCnt="0"/>
      <dgm:spPr/>
    </dgm:pt>
    <dgm:pt modelId="{562E3D27-D697-41E5-B554-CD1BE6A58A86}" type="pres">
      <dgm:prSet presAssocID="{AB7CA0CA-3192-4960-89FA-BB7551A0CEE2}" presName="Name37" presStyleLbl="parChTrans1D3" presStyleIdx="0" presStyleCnt="20"/>
      <dgm:spPr/>
      <dgm:t>
        <a:bodyPr/>
        <a:lstStyle/>
        <a:p>
          <a:endParaRPr lang="en-US"/>
        </a:p>
      </dgm:t>
    </dgm:pt>
    <dgm:pt modelId="{90625F7B-6975-4F6C-AA0A-FC0C13977F03}" type="pres">
      <dgm:prSet presAssocID="{4823AC55-DE60-4132-81DF-F26B439DF44F}" presName="hierRoot2" presStyleCnt="0">
        <dgm:presLayoutVars>
          <dgm:hierBranch val="init"/>
        </dgm:presLayoutVars>
      </dgm:prSet>
      <dgm:spPr/>
    </dgm:pt>
    <dgm:pt modelId="{C8830497-BAA3-4C14-8FEE-F9DA4D038530}" type="pres">
      <dgm:prSet presAssocID="{4823AC55-DE60-4132-81DF-F26B439DF44F}" presName="rootComposite" presStyleCnt="0"/>
      <dgm:spPr/>
    </dgm:pt>
    <dgm:pt modelId="{3640C36C-9792-4202-941C-166EDF7348E9}" type="pres">
      <dgm:prSet presAssocID="{4823AC55-DE60-4132-81DF-F26B439DF44F}" presName="rootText" presStyleLbl="node3" presStyleIdx="0" presStyleCnt="20">
        <dgm:presLayoutVars>
          <dgm:chPref val="3"/>
        </dgm:presLayoutVars>
      </dgm:prSet>
      <dgm:spPr/>
      <dgm:t>
        <a:bodyPr/>
        <a:lstStyle/>
        <a:p>
          <a:endParaRPr lang="en-US"/>
        </a:p>
      </dgm:t>
    </dgm:pt>
    <dgm:pt modelId="{11B1E107-F8C4-4F62-921A-471E05199C6E}" type="pres">
      <dgm:prSet presAssocID="{4823AC55-DE60-4132-81DF-F26B439DF44F}" presName="rootConnector" presStyleLbl="node3" presStyleIdx="0" presStyleCnt="20"/>
      <dgm:spPr/>
      <dgm:t>
        <a:bodyPr/>
        <a:lstStyle/>
        <a:p>
          <a:endParaRPr lang="en-US"/>
        </a:p>
      </dgm:t>
    </dgm:pt>
    <dgm:pt modelId="{6F44DD4B-1275-4E60-BB44-9B90C2DF04DF}" type="pres">
      <dgm:prSet presAssocID="{4823AC55-DE60-4132-81DF-F26B439DF44F}" presName="hierChild4" presStyleCnt="0"/>
      <dgm:spPr/>
    </dgm:pt>
    <dgm:pt modelId="{B80DC952-AD98-4651-97E7-4283FC0409E6}" type="pres">
      <dgm:prSet presAssocID="{4823AC55-DE60-4132-81DF-F26B439DF44F}" presName="hierChild5" presStyleCnt="0"/>
      <dgm:spPr/>
    </dgm:pt>
    <dgm:pt modelId="{334DC129-9077-4D65-8318-97114CF29A62}" type="pres">
      <dgm:prSet presAssocID="{C7C726D2-DA66-4626-B7B2-D141C79F6BA3}" presName="Name37" presStyleLbl="parChTrans1D3" presStyleIdx="1" presStyleCnt="20"/>
      <dgm:spPr/>
      <dgm:t>
        <a:bodyPr/>
        <a:lstStyle/>
        <a:p>
          <a:endParaRPr lang="en-US"/>
        </a:p>
      </dgm:t>
    </dgm:pt>
    <dgm:pt modelId="{AF8627D3-3A50-4564-B23D-FCFDA1627B89}" type="pres">
      <dgm:prSet presAssocID="{1D5D1C41-96D9-40BD-BF4B-7D89DC674CAC}" presName="hierRoot2" presStyleCnt="0">
        <dgm:presLayoutVars>
          <dgm:hierBranch val="init"/>
        </dgm:presLayoutVars>
      </dgm:prSet>
      <dgm:spPr/>
    </dgm:pt>
    <dgm:pt modelId="{541BE5FA-E1B1-4F0D-BE16-55792380EBFD}" type="pres">
      <dgm:prSet presAssocID="{1D5D1C41-96D9-40BD-BF4B-7D89DC674CAC}" presName="rootComposite" presStyleCnt="0"/>
      <dgm:spPr/>
    </dgm:pt>
    <dgm:pt modelId="{E24E2B1E-8455-4DBA-9C53-210719D187AE}" type="pres">
      <dgm:prSet presAssocID="{1D5D1C41-96D9-40BD-BF4B-7D89DC674CAC}" presName="rootText" presStyleLbl="node3" presStyleIdx="1" presStyleCnt="20">
        <dgm:presLayoutVars>
          <dgm:chPref val="3"/>
        </dgm:presLayoutVars>
      </dgm:prSet>
      <dgm:spPr/>
      <dgm:t>
        <a:bodyPr/>
        <a:lstStyle/>
        <a:p>
          <a:endParaRPr lang="en-US"/>
        </a:p>
      </dgm:t>
    </dgm:pt>
    <dgm:pt modelId="{4C821F2D-C21A-4935-A286-C8D3D0331058}" type="pres">
      <dgm:prSet presAssocID="{1D5D1C41-96D9-40BD-BF4B-7D89DC674CAC}" presName="rootConnector" presStyleLbl="node3" presStyleIdx="1" presStyleCnt="20"/>
      <dgm:spPr/>
      <dgm:t>
        <a:bodyPr/>
        <a:lstStyle/>
        <a:p>
          <a:endParaRPr lang="en-US"/>
        </a:p>
      </dgm:t>
    </dgm:pt>
    <dgm:pt modelId="{D4318F78-6320-43D0-9561-B98A21B1F29C}" type="pres">
      <dgm:prSet presAssocID="{1D5D1C41-96D9-40BD-BF4B-7D89DC674CAC}" presName="hierChild4" presStyleCnt="0"/>
      <dgm:spPr/>
    </dgm:pt>
    <dgm:pt modelId="{709D32B0-E936-4231-A56E-3E51E210AD82}" type="pres">
      <dgm:prSet presAssocID="{1D5D1C41-96D9-40BD-BF4B-7D89DC674CAC}" presName="hierChild5" presStyleCnt="0"/>
      <dgm:spPr/>
    </dgm:pt>
    <dgm:pt modelId="{6352D53B-19E2-4C7D-A0A1-D57614589ABC}" type="pres">
      <dgm:prSet presAssocID="{0B38B7ED-37EF-4D48-87D8-82DEC2F02779}" presName="Name37" presStyleLbl="parChTrans1D3" presStyleIdx="2" presStyleCnt="20"/>
      <dgm:spPr/>
      <dgm:t>
        <a:bodyPr/>
        <a:lstStyle/>
        <a:p>
          <a:endParaRPr lang="en-US"/>
        </a:p>
      </dgm:t>
    </dgm:pt>
    <dgm:pt modelId="{51404DC4-7F8E-41F2-8FD3-3152BFB5D8C5}" type="pres">
      <dgm:prSet presAssocID="{98CA318E-2920-4002-A910-AA9FBA975A04}" presName="hierRoot2" presStyleCnt="0">
        <dgm:presLayoutVars>
          <dgm:hierBranch val="init"/>
        </dgm:presLayoutVars>
      </dgm:prSet>
      <dgm:spPr/>
    </dgm:pt>
    <dgm:pt modelId="{EFBC5326-AF52-4580-8DBF-86A28DE41BB7}" type="pres">
      <dgm:prSet presAssocID="{98CA318E-2920-4002-A910-AA9FBA975A04}" presName="rootComposite" presStyleCnt="0"/>
      <dgm:spPr/>
    </dgm:pt>
    <dgm:pt modelId="{CEB0727E-99BA-48EB-945E-48CF039A5CFF}" type="pres">
      <dgm:prSet presAssocID="{98CA318E-2920-4002-A910-AA9FBA975A04}" presName="rootText" presStyleLbl="node3" presStyleIdx="2" presStyleCnt="20">
        <dgm:presLayoutVars>
          <dgm:chPref val="3"/>
        </dgm:presLayoutVars>
      </dgm:prSet>
      <dgm:spPr/>
      <dgm:t>
        <a:bodyPr/>
        <a:lstStyle/>
        <a:p>
          <a:endParaRPr lang="en-US"/>
        </a:p>
      </dgm:t>
    </dgm:pt>
    <dgm:pt modelId="{36B49E72-C7AF-45D8-91ED-497452A57DAD}" type="pres">
      <dgm:prSet presAssocID="{98CA318E-2920-4002-A910-AA9FBA975A04}" presName="rootConnector" presStyleLbl="node3" presStyleIdx="2" presStyleCnt="20"/>
      <dgm:spPr/>
      <dgm:t>
        <a:bodyPr/>
        <a:lstStyle/>
        <a:p>
          <a:endParaRPr lang="en-US"/>
        </a:p>
      </dgm:t>
    </dgm:pt>
    <dgm:pt modelId="{7D2D2B46-7668-4816-B506-F23EF03AC4FE}" type="pres">
      <dgm:prSet presAssocID="{98CA318E-2920-4002-A910-AA9FBA975A04}" presName="hierChild4" presStyleCnt="0"/>
      <dgm:spPr/>
    </dgm:pt>
    <dgm:pt modelId="{6859B876-FAF4-40C7-8493-7C39B5343292}" type="pres">
      <dgm:prSet presAssocID="{98CA318E-2920-4002-A910-AA9FBA975A04}" presName="hierChild5" presStyleCnt="0"/>
      <dgm:spPr/>
    </dgm:pt>
    <dgm:pt modelId="{2700BFD9-4AF9-42A7-9E76-74784AAF2855}" type="pres">
      <dgm:prSet presAssocID="{20DE598F-3D51-40AE-A277-DC1EFE815E75}" presName="Name37" presStyleLbl="parChTrans1D3" presStyleIdx="3" presStyleCnt="20"/>
      <dgm:spPr/>
      <dgm:t>
        <a:bodyPr/>
        <a:lstStyle/>
        <a:p>
          <a:endParaRPr lang="en-US"/>
        </a:p>
      </dgm:t>
    </dgm:pt>
    <dgm:pt modelId="{2CC36D48-D14A-45DC-890C-AD0CDA90B4CC}" type="pres">
      <dgm:prSet presAssocID="{0DA94DBA-2186-4379-BBBD-F868B24CB1DC}" presName="hierRoot2" presStyleCnt="0">
        <dgm:presLayoutVars>
          <dgm:hierBranch val="init"/>
        </dgm:presLayoutVars>
      </dgm:prSet>
      <dgm:spPr/>
    </dgm:pt>
    <dgm:pt modelId="{D1E25493-461A-4764-B40F-FA5F541A8DD2}" type="pres">
      <dgm:prSet presAssocID="{0DA94DBA-2186-4379-BBBD-F868B24CB1DC}" presName="rootComposite" presStyleCnt="0"/>
      <dgm:spPr/>
    </dgm:pt>
    <dgm:pt modelId="{37B71CDD-FB94-4FCF-B747-7FAA6224C6E6}" type="pres">
      <dgm:prSet presAssocID="{0DA94DBA-2186-4379-BBBD-F868B24CB1DC}" presName="rootText" presStyleLbl="node3" presStyleIdx="3" presStyleCnt="20">
        <dgm:presLayoutVars>
          <dgm:chPref val="3"/>
        </dgm:presLayoutVars>
      </dgm:prSet>
      <dgm:spPr/>
      <dgm:t>
        <a:bodyPr/>
        <a:lstStyle/>
        <a:p>
          <a:endParaRPr lang="en-US"/>
        </a:p>
      </dgm:t>
    </dgm:pt>
    <dgm:pt modelId="{2A02AEC7-145B-4F28-962D-FCC6CDC3DB49}" type="pres">
      <dgm:prSet presAssocID="{0DA94DBA-2186-4379-BBBD-F868B24CB1DC}" presName="rootConnector" presStyleLbl="node3" presStyleIdx="3" presStyleCnt="20"/>
      <dgm:spPr/>
      <dgm:t>
        <a:bodyPr/>
        <a:lstStyle/>
        <a:p>
          <a:endParaRPr lang="en-US"/>
        </a:p>
      </dgm:t>
    </dgm:pt>
    <dgm:pt modelId="{CCA36A7D-3DF6-4D0D-A4F1-64D658A8C076}" type="pres">
      <dgm:prSet presAssocID="{0DA94DBA-2186-4379-BBBD-F868B24CB1DC}" presName="hierChild4" presStyleCnt="0"/>
      <dgm:spPr/>
    </dgm:pt>
    <dgm:pt modelId="{F52285CF-21D3-4EFA-8E74-6833C1B4BC82}" type="pres">
      <dgm:prSet presAssocID="{0DA94DBA-2186-4379-BBBD-F868B24CB1DC}" presName="hierChild5" presStyleCnt="0"/>
      <dgm:spPr/>
    </dgm:pt>
    <dgm:pt modelId="{3BE84C1F-2144-4000-AEBE-F03203AA3FC7}" type="pres">
      <dgm:prSet presAssocID="{2C37060A-2734-4B33-83BD-41F5A77110E8}" presName="hierChild5" presStyleCnt="0"/>
      <dgm:spPr/>
    </dgm:pt>
    <dgm:pt modelId="{19BEE289-B883-4C14-AA75-5E973A9D42F8}" type="pres">
      <dgm:prSet presAssocID="{62F2E08D-FA82-4853-989A-11F7BA3128DB}" presName="Name37" presStyleLbl="parChTrans1D2" presStyleIdx="1" presStyleCnt="6"/>
      <dgm:spPr/>
      <dgm:t>
        <a:bodyPr/>
        <a:lstStyle/>
        <a:p>
          <a:endParaRPr lang="en-US"/>
        </a:p>
      </dgm:t>
    </dgm:pt>
    <dgm:pt modelId="{35068FDA-6FDF-42C6-BF0B-0294A0158276}" type="pres">
      <dgm:prSet presAssocID="{60BC4513-F34F-4409-BAA7-7CA5170253AF}" presName="hierRoot2" presStyleCnt="0">
        <dgm:presLayoutVars>
          <dgm:hierBranch val="init"/>
        </dgm:presLayoutVars>
      </dgm:prSet>
      <dgm:spPr/>
    </dgm:pt>
    <dgm:pt modelId="{28EB3668-FBE3-434D-BC0B-A7554DC48CBF}" type="pres">
      <dgm:prSet presAssocID="{60BC4513-F34F-4409-BAA7-7CA5170253AF}" presName="rootComposite" presStyleCnt="0"/>
      <dgm:spPr/>
    </dgm:pt>
    <dgm:pt modelId="{E92C2BBD-E0AE-456B-97B8-912F9F2E19D4}" type="pres">
      <dgm:prSet presAssocID="{60BC4513-F34F-4409-BAA7-7CA5170253AF}" presName="rootText" presStyleLbl="node2" presStyleIdx="1" presStyleCnt="6">
        <dgm:presLayoutVars>
          <dgm:chPref val="3"/>
        </dgm:presLayoutVars>
      </dgm:prSet>
      <dgm:spPr/>
      <dgm:t>
        <a:bodyPr/>
        <a:lstStyle/>
        <a:p>
          <a:endParaRPr lang="en-US"/>
        </a:p>
      </dgm:t>
    </dgm:pt>
    <dgm:pt modelId="{F4824E98-970C-4B06-BBED-7929F8DA0E77}" type="pres">
      <dgm:prSet presAssocID="{60BC4513-F34F-4409-BAA7-7CA5170253AF}" presName="rootConnector" presStyleLbl="node2" presStyleIdx="1" presStyleCnt="6"/>
      <dgm:spPr/>
      <dgm:t>
        <a:bodyPr/>
        <a:lstStyle/>
        <a:p>
          <a:endParaRPr lang="en-US"/>
        </a:p>
      </dgm:t>
    </dgm:pt>
    <dgm:pt modelId="{AC9D9AD6-7BB2-4093-A62D-20636E3A6CCD}" type="pres">
      <dgm:prSet presAssocID="{60BC4513-F34F-4409-BAA7-7CA5170253AF}" presName="hierChild4" presStyleCnt="0"/>
      <dgm:spPr/>
    </dgm:pt>
    <dgm:pt modelId="{C9700582-04DD-4D08-A7FF-BACD80123263}" type="pres">
      <dgm:prSet presAssocID="{D503DE6C-412A-4D77-86C6-15E8657CE077}" presName="Name37" presStyleLbl="parChTrans1D3" presStyleIdx="4" presStyleCnt="20"/>
      <dgm:spPr/>
      <dgm:t>
        <a:bodyPr/>
        <a:lstStyle/>
        <a:p>
          <a:endParaRPr lang="en-US"/>
        </a:p>
      </dgm:t>
    </dgm:pt>
    <dgm:pt modelId="{C6B77C7F-2F6F-48EF-92D3-CD7B1BD20A22}" type="pres">
      <dgm:prSet presAssocID="{E4E450C3-4009-4A09-84CE-5435460D4670}" presName="hierRoot2" presStyleCnt="0">
        <dgm:presLayoutVars>
          <dgm:hierBranch val="init"/>
        </dgm:presLayoutVars>
      </dgm:prSet>
      <dgm:spPr/>
    </dgm:pt>
    <dgm:pt modelId="{F9BDFAEC-5A6C-4DAC-A980-E6E73F0F865E}" type="pres">
      <dgm:prSet presAssocID="{E4E450C3-4009-4A09-84CE-5435460D4670}" presName="rootComposite" presStyleCnt="0"/>
      <dgm:spPr/>
    </dgm:pt>
    <dgm:pt modelId="{E26E0876-C5F4-4A8D-B079-55E1F6B9C1D3}" type="pres">
      <dgm:prSet presAssocID="{E4E450C3-4009-4A09-84CE-5435460D4670}" presName="rootText" presStyleLbl="node3" presStyleIdx="4" presStyleCnt="20">
        <dgm:presLayoutVars>
          <dgm:chPref val="3"/>
        </dgm:presLayoutVars>
      </dgm:prSet>
      <dgm:spPr/>
      <dgm:t>
        <a:bodyPr/>
        <a:lstStyle/>
        <a:p>
          <a:endParaRPr lang="en-US"/>
        </a:p>
      </dgm:t>
    </dgm:pt>
    <dgm:pt modelId="{BB558844-07CD-4E72-AB3F-E32006B863C8}" type="pres">
      <dgm:prSet presAssocID="{E4E450C3-4009-4A09-84CE-5435460D4670}" presName="rootConnector" presStyleLbl="node3" presStyleIdx="4" presStyleCnt="20"/>
      <dgm:spPr/>
      <dgm:t>
        <a:bodyPr/>
        <a:lstStyle/>
        <a:p>
          <a:endParaRPr lang="en-US"/>
        </a:p>
      </dgm:t>
    </dgm:pt>
    <dgm:pt modelId="{8DA232A3-FBEC-4017-B53D-A5808B03C8D0}" type="pres">
      <dgm:prSet presAssocID="{E4E450C3-4009-4A09-84CE-5435460D4670}" presName="hierChild4" presStyleCnt="0"/>
      <dgm:spPr/>
    </dgm:pt>
    <dgm:pt modelId="{A1311891-ED6B-4CD0-AD13-604AF7C120E0}" type="pres">
      <dgm:prSet presAssocID="{E4E450C3-4009-4A09-84CE-5435460D4670}" presName="hierChild5" presStyleCnt="0"/>
      <dgm:spPr/>
    </dgm:pt>
    <dgm:pt modelId="{D20C08B5-BAD4-4EBB-BCCC-85B9BC5F4CA4}" type="pres">
      <dgm:prSet presAssocID="{8F33B99E-067C-41F2-A9A9-A645440D3B91}" presName="Name37" presStyleLbl="parChTrans1D3" presStyleIdx="5" presStyleCnt="20"/>
      <dgm:spPr/>
      <dgm:t>
        <a:bodyPr/>
        <a:lstStyle/>
        <a:p>
          <a:endParaRPr lang="en-US"/>
        </a:p>
      </dgm:t>
    </dgm:pt>
    <dgm:pt modelId="{23F54F86-A191-42C7-A7F9-298440FDC238}" type="pres">
      <dgm:prSet presAssocID="{AB72BC28-082F-4758-94AE-D31E8BA146D8}" presName="hierRoot2" presStyleCnt="0">
        <dgm:presLayoutVars>
          <dgm:hierBranch val="init"/>
        </dgm:presLayoutVars>
      </dgm:prSet>
      <dgm:spPr/>
    </dgm:pt>
    <dgm:pt modelId="{3D686F63-8E23-4925-A1FF-A1B13B72505D}" type="pres">
      <dgm:prSet presAssocID="{AB72BC28-082F-4758-94AE-D31E8BA146D8}" presName="rootComposite" presStyleCnt="0"/>
      <dgm:spPr/>
    </dgm:pt>
    <dgm:pt modelId="{F9A4146A-AC86-4C9A-BFE4-1CCDDF0EE2C6}" type="pres">
      <dgm:prSet presAssocID="{AB72BC28-082F-4758-94AE-D31E8BA146D8}" presName="rootText" presStyleLbl="node3" presStyleIdx="5" presStyleCnt="20">
        <dgm:presLayoutVars>
          <dgm:chPref val="3"/>
        </dgm:presLayoutVars>
      </dgm:prSet>
      <dgm:spPr/>
      <dgm:t>
        <a:bodyPr/>
        <a:lstStyle/>
        <a:p>
          <a:endParaRPr lang="en-US"/>
        </a:p>
      </dgm:t>
    </dgm:pt>
    <dgm:pt modelId="{C8C3B8BD-2BE3-4002-9255-3747D43C78B2}" type="pres">
      <dgm:prSet presAssocID="{AB72BC28-082F-4758-94AE-D31E8BA146D8}" presName="rootConnector" presStyleLbl="node3" presStyleIdx="5" presStyleCnt="20"/>
      <dgm:spPr/>
      <dgm:t>
        <a:bodyPr/>
        <a:lstStyle/>
        <a:p>
          <a:endParaRPr lang="en-US"/>
        </a:p>
      </dgm:t>
    </dgm:pt>
    <dgm:pt modelId="{32251007-F7E3-446A-BA19-68CBF9FA68F5}" type="pres">
      <dgm:prSet presAssocID="{AB72BC28-082F-4758-94AE-D31E8BA146D8}" presName="hierChild4" presStyleCnt="0"/>
      <dgm:spPr/>
    </dgm:pt>
    <dgm:pt modelId="{CC0A0B26-DEA4-41EB-84D7-40C1ECB9738F}" type="pres">
      <dgm:prSet presAssocID="{AB72BC28-082F-4758-94AE-D31E8BA146D8}" presName="hierChild5" presStyleCnt="0"/>
      <dgm:spPr/>
    </dgm:pt>
    <dgm:pt modelId="{530067CF-0F93-40A4-8F21-5E6FE9099746}" type="pres">
      <dgm:prSet presAssocID="{F217E5FA-477D-411C-AC73-D648F53E5481}" presName="Name37" presStyleLbl="parChTrans1D3" presStyleIdx="6" presStyleCnt="20"/>
      <dgm:spPr/>
      <dgm:t>
        <a:bodyPr/>
        <a:lstStyle/>
        <a:p>
          <a:endParaRPr lang="en-US"/>
        </a:p>
      </dgm:t>
    </dgm:pt>
    <dgm:pt modelId="{5B9FCC42-2CB2-4D99-8FAA-0810AC09AFAD}" type="pres">
      <dgm:prSet presAssocID="{2B148D70-CFD3-4DC2-A60A-6792BD403CEF}" presName="hierRoot2" presStyleCnt="0">
        <dgm:presLayoutVars>
          <dgm:hierBranch val="init"/>
        </dgm:presLayoutVars>
      </dgm:prSet>
      <dgm:spPr/>
    </dgm:pt>
    <dgm:pt modelId="{4FA31FE0-FAA1-4462-9367-78EE79465D91}" type="pres">
      <dgm:prSet presAssocID="{2B148D70-CFD3-4DC2-A60A-6792BD403CEF}" presName="rootComposite" presStyleCnt="0"/>
      <dgm:spPr/>
    </dgm:pt>
    <dgm:pt modelId="{81BF7F66-F0F2-460A-90F2-347795DBB055}" type="pres">
      <dgm:prSet presAssocID="{2B148D70-CFD3-4DC2-A60A-6792BD403CEF}" presName="rootText" presStyleLbl="node3" presStyleIdx="6" presStyleCnt="20">
        <dgm:presLayoutVars>
          <dgm:chPref val="3"/>
        </dgm:presLayoutVars>
      </dgm:prSet>
      <dgm:spPr/>
      <dgm:t>
        <a:bodyPr/>
        <a:lstStyle/>
        <a:p>
          <a:endParaRPr lang="en-US"/>
        </a:p>
      </dgm:t>
    </dgm:pt>
    <dgm:pt modelId="{622F1FDD-9DA5-4D7F-9CFB-034EBD9C6CC8}" type="pres">
      <dgm:prSet presAssocID="{2B148D70-CFD3-4DC2-A60A-6792BD403CEF}" presName="rootConnector" presStyleLbl="node3" presStyleIdx="6" presStyleCnt="20"/>
      <dgm:spPr/>
      <dgm:t>
        <a:bodyPr/>
        <a:lstStyle/>
        <a:p>
          <a:endParaRPr lang="en-US"/>
        </a:p>
      </dgm:t>
    </dgm:pt>
    <dgm:pt modelId="{33BB7736-357C-4AAE-AD48-13A89786BEB1}" type="pres">
      <dgm:prSet presAssocID="{2B148D70-CFD3-4DC2-A60A-6792BD403CEF}" presName="hierChild4" presStyleCnt="0"/>
      <dgm:spPr/>
    </dgm:pt>
    <dgm:pt modelId="{8E0CDC98-DCB0-475F-9ABC-9C34A440FA99}" type="pres">
      <dgm:prSet presAssocID="{2B148D70-CFD3-4DC2-A60A-6792BD403CEF}" presName="hierChild5" presStyleCnt="0"/>
      <dgm:spPr/>
    </dgm:pt>
    <dgm:pt modelId="{2D729DE3-7C7A-44DD-B4F9-453B872D7F1D}" type="pres">
      <dgm:prSet presAssocID="{C1D41FE4-9350-479A-91C9-75B5F1CD719A}" presName="Name37" presStyleLbl="parChTrans1D3" presStyleIdx="7" presStyleCnt="20"/>
      <dgm:spPr/>
      <dgm:t>
        <a:bodyPr/>
        <a:lstStyle/>
        <a:p>
          <a:endParaRPr lang="en-US"/>
        </a:p>
      </dgm:t>
    </dgm:pt>
    <dgm:pt modelId="{C0CEE53D-A779-4B8C-81DF-3A10540A5979}" type="pres">
      <dgm:prSet presAssocID="{43EF309A-F1A2-4E61-A328-08B83C57C547}" presName="hierRoot2" presStyleCnt="0">
        <dgm:presLayoutVars>
          <dgm:hierBranch val="init"/>
        </dgm:presLayoutVars>
      </dgm:prSet>
      <dgm:spPr/>
    </dgm:pt>
    <dgm:pt modelId="{01B629B6-22E7-43C5-9B5F-26A5C98EF370}" type="pres">
      <dgm:prSet presAssocID="{43EF309A-F1A2-4E61-A328-08B83C57C547}" presName="rootComposite" presStyleCnt="0"/>
      <dgm:spPr/>
    </dgm:pt>
    <dgm:pt modelId="{A2A70B70-663E-4855-98A0-0625912C2EAE}" type="pres">
      <dgm:prSet presAssocID="{43EF309A-F1A2-4E61-A328-08B83C57C547}" presName="rootText" presStyleLbl="node3" presStyleIdx="7" presStyleCnt="20">
        <dgm:presLayoutVars>
          <dgm:chPref val="3"/>
        </dgm:presLayoutVars>
      </dgm:prSet>
      <dgm:spPr/>
      <dgm:t>
        <a:bodyPr/>
        <a:lstStyle/>
        <a:p>
          <a:endParaRPr lang="en-US"/>
        </a:p>
      </dgm:t>
    </dgm:pt>
    <dgm:pt modelId="{DAB557EA-2E78-4A69-84C5-0C7DCA96CBD7}" type="pres">
      <dgm:prSet presAssocID="{43EF309A-F1A2-4E61-A328-08B83C57C547}" presName="rootConnector" presStyleLbl="node3" presStyleIdx="7" presStyleCnt="20"/>
      <dgm:spPr/>
      <dgm:t>
        <a:bodyPr/>
        <a:lstStyle/>
        <a:p>
          <a:endParaRPr lang="en-US"/>
        </a:p>
      </dgm:t>
    </dgm:pt>
    <dgm:pt modelId="{63BB6C3D-9A33-422E-8183-668CA65CE451}" type="pres">
      <dgm:prSet presAssocID="{43EF309A-F1A2-4E61-A328-08B83C57C547}" presName="hierChild4" presStyleCnt="0"/>
      <dgm:spPr/>
    </dgm:pt>
    <dgm:pt modelId="{5A6125DA-EEA7-4736-B563-5212AFB9E17F}" type="pres">
      <dgm:prSet presAssocID="{43EF309A-F1A2-4E61-A328-08B83C57C547}" presName="hierChild5" presStyleCnt="0"/>
      <dgm:spPr/>
    </dgm:pt>
    <dgm:pt modelId="{12B17535-55ED-40C1-89F7-4CD6B76E0B4E}" type="pres">
      <dgm:prSet presAssocID="{60BC4513-F34F-4409-BAA7-7CA5170253AF}" presName="hierChild5" presStyleCnt="0"/>
      <dgm:spPr/>
    </dgm:pt>
    <dgm:pt modelId="{B57CC403-E19E-4DDA-A7AC-5622A1222350}" type="pres">
      <dgm:prSet presAssocID="{5340D847-36B9-44C3-918A-E29988C67A84}" presName="Name37" presStyleLbl="parChTrans1D2" presStyleIdx="2" presStyleCnt="6"/>
      <dgm:spPr/>
      <dgm:t>
        <a:bodyPr/>
        <a:lstStyle/>
        <a:p>
          <a:endParaRPr lang="en-US"/>
        </a:p>
      </dgm:t>
    </dgm:pt>
    <dgm:pt modelId="{345D2662-1FA5-4F33-A018-30E20661DA1B}" type="pres">
      <dgm:prSet presAssocID="{A3215C10-2D4A-4C85-9F08-80FB672932BE}" presName="hierRoot2" presStyleCnt="0">
        <dgm:presLayoutVars>
          <dgm:hierBranch val="init"/>
        </dgm:presLayoutVars>
      </dgm:prSet>
      <dgm:spPr/>
    </dgm:pt>
    <dgm:pt modelId="{F38B95D0-F4A5-4885-BA53-78DBD92F025F}" type="pres">
      <dgm:prSet presAssocID="{A3215C10-2D4A-4C85-9F08-80FB672932BE}" presName="rootComposite" presStyleCnt="0"/>
      <dgm:spPr/>
    </dgm:pt>
    <dgm:pt modelId="{BF5D2034-8B7E-44EC-ABBE-C3521B6B3548}" type="pres">
      <dgm:prSet presAssocID="{A3215C10-2D4A-4C85-9F08-80FB672932BE}" presName="rootText" presStyleLbl="node2" presStyleIdx="2" presStyleCnt="6">
        <dgm:presLayoutVars>
          <dgm:chPref val="3"/>
        </dgm:presLayoutVars>
      </dgm:prSet>
      <dgm:spPr/>
      <dgm:t>
        <a:bodyPr/>
        <a:lstStyle/>
        <a:p>
          <a:endParaRPr lang="en-US"/>
        </a:p>
      </dgm:t>
    </dgm:pt>
    <dgm:pt modelId="{1E6395F8-64B6-40C8-97F2-8CE93BB595C1}" type="pres">
      <dgm:prSet presAssocID="{A3215C10-2D4A-4C85-9F08-80FB672932BE}" presName="rootConnector" presStyleLbl="node2" presStyleIdx="2" presStyleCnt="6"/>
      <dgm:spPr/>
      <dgm:t>
        <a:bodyPr/>
        <a:lstStyle/>
        <a:p>
          <a:endParaRPr lang="en-US"/>
        </a:p>
      </dgm:t>
    </dgm:pt>
    <dgm:pt modelId="{454747D8-3943-4791-993E-3CB54F7467AB}" type="pres">
      <dgm:prSet presAssocID="{A3215C10-2D4A-4C85-9F08-80FB672932BE}" presName="hierChild4" presStyleCnt="0"/>
      <dgm:spPr/>
    </dgm:pt>
    <dgm:pt modelId="{73AE0B20-A5CA-41CD-809C-F1B0D474A23F}" type="pres">
      <dgm:prSet presAssocID="{0553C659-6D27-41D0-84CD-835969493836}" presName="Name37" presStyleLbl="parChTrans1D3" presStyleIdx="8" presStyleCnt="20"/>
      <dgm:spPr/>
      <dgm:t>
        <a:bodyPr/>
        <a:lstStyle/>
        <a:p>
          <a:endParaRPr lang="en-US"/>
        </a:p>
      </dgm:t>
    </dgm:pt>
    <dgm:pt modelId="{41552E23-2D25-42E5-BF15-94D6D4600F33}" type="pres">
      <dgm:prSet presAssocID="{14EED322-2817-4842-93E1-05C19701D19C}" presName="hierRoot2" presStyleCnt="0">
        <dgm:presLayoutVars>
          <dgm:hierBranch val="init"/>
        </dgm:presLayoutVars>
      </dgm:prSet>
      <dgm:spPr/>
    </dgm:pt>
    <dgm:pt modelId="{69EF026B-5D64-4A2A-A12F-8A04AD64139B}" type="pres">
      <dgm:prSet presAssocID="{14EED322-2817-4842-93E1-05C19701D19C}" presName="rootComposite" presStyleCnt="0"/>
      <dgm:spPr/>
    </dgm:pt>
    <dgm:pt modelId="{E4259642-E4EA-44D3-AA0E-2D6E4D0CBAFD}" type="pres">
      <dgm:prSet presAssocID="{14EED322-2817-4842-93E1-05C19701D19C}" presName="rootText" presStyleLbl="node3" presStyleIdx="8" presStyleCnt="20">
        <dgm:presLayoutVars>
          <dgm:chPref val="3"/>
        </dgm:presLayoutVars>
      </dgm:prSet>
      <dgm:spPr/>
      <dgm:t>
        <a:bodyPr/>
        <a:lstStyle/>
        <a:p>
          <a:endParaRPr lang="en-US"/>
        </a:p>
      </dgm:t>
    </dgm:pt>
    <dgm:pt modelId="{74B415AF-DC3E-467A-A3CE-CC9481046740}" type="pres">
      <dgm:prSet presAssocID="{14EED322-2817-4842-93E1-05C19701D19C}" presName="rootConnector" presStyleLbl="node3" presStyleIdx="8" presStyleCnt="20"/>
      <dgm:spPr/>
      <dgm:t>
        <a:bodyPr/>
        <a:lstStyle/>
        <a:p>
          <a:endParaRPr lang="en-US"/>
        </a:p>
      </dgm:t>
    </dgm:pt>
    <dgm:pt modelId="{0FF9E783-3025-4590-9C27-1F7FC5ABF2E3}" type="pres">
      <dgm:prSet presAssocID="{14EED322-2817-4842-93E1-05C19701D19C}" presName="hierChild4" presStyleCnt="0"/>
      <dgm:spPr/>
    </dgm:pt>
    <dgm:pt modelId="{43A026C7-D4CE-4F41-B4B2-A39E5C6C49B1}" type="pres">
      <dgm:prSet presAssocID="{14EED322-2817-4842-93E1-05C19701D19C}" presName="hierChild5" presStyleCnt="0"/>
      <dgm:spPr/>
    </dgm:pt>
    <dgm:pt modelId="{DBD3CD9B-06B2-48A8-B438-DDC6C407DB73}" type="pres">
      <dgm:prSet presAssocID="{1F3A7464-561C-4A40-A3F4-BF71FD6A3AF3}" presName="Name37" presStyleLbl="parChTrans1D3" presStyleIdx="9" presStyleCnt="20"/>
      <dgm:spPr/>
      <dgm:t>
        <a:bodyPr/>
        <a:lstStyle/>
        <a:p>
          <a:endParaRPr lang="en-US"/>
        </a:p>
      </dgm:t>
    </dgm:pt>
    <dgm:pt modelId="{0F3C489E-E6AB-4F08-9752-9C81CA3CB1D0}" type="pres">
      <dgm:prSet presAssocID="{B51BA983-C5D3-4887-9E57-C4E0F2F2CF54}" presName="hierRoot2" presStyleCnt="0">
        <dgm:presLayoutVars>
          <dgm:hierBranch val="init"/>
        </dgm:presLayoutVars>
      </dgm:prSet>
      <dgm:spPr/>
    </dgm:pt>
    <dgm:pt modelId="{FBC397B2-7B03-4825-B4D3-552B3356D082}" type="pres">
      <dgm:prSet presAssocID="{B51BA983-C5D3-4887-9E57-C4E0F2F2CF54}" presName="rootComposite" presStyleCnt="0"/>
      <dgm:spPr/>
    </dgm:pt>
    <dgm:pt modelId="{F962A0EB-99E3-4B6A-A7CA-5A1E5B47FC1D}" type="pres">
      <dgm:prSet presAssocID="{B51BA983-C5D3-4887-9E57-C4E0F2F2CF54}" presName="rootText" presStyleLbl="node3" presStyleIdx="9" presStyleCnt="20">
        <dgm:presLayoutVars>
          <dgm:chPref val="3"/>
        </dgm:presLayoutVars>
      </dgm:prSet>
      <dgm:spPr/>
      <dgm:t>
        <a:bodyPr/>
        <a:lstStyle/>
        <a:p>
          <a:endParaRPr lang="en-US"/>
        </a:p>
      </dgm:t>
    </dgm:pt>
    <dgm:pt modelId="{DBA8180C-10B5-43E9-A24D-326D7B85D119}" type="pres">
      <dgm:prSet presAssocID="{B51BA983-C5D3-4887-9E57-C4E0F2F2CF54}" presName="rootConnector" presStyleLbl="node3" presStyleIdx="9" presStyleCnt="20"/>
      <dgm:spPr/>
      <dgm:t>
        <a:bodyPr/>
        <a:lstStyle/>
        <a:p>
          <a:endParaRPr lang="en-US"/>
        </a:p>
      </dgm:t>
    </dgm:pt>
    <dgm:pt modelId="{3539273D-8164-4716-8A8B-B263BAA1C6FD}" type="pres">
      <dgm:prSet presAssocID="{B51BA983-C5D3-4887-9E57-C4E0F2F2CF54}" presName="hierChild4" presStyleCnt="0"/>
      <dgm:spPr/>
    </dgm:pt>
    <dgm:pt modelId="{E94569AB-96CD-4C40-BD90-8AB8D13DDE49}" type="pres">
      <dgm:prSet presAssocID="{B51BA983-C5D3-4887-9E57-C4E0F2F2CF54}" presName="hierChild5" presStyleCnt="0"/>
      <dgm:spPr/>
    </dgm:pt>
    <dgm:pt modelId="{224F0274-7B76-48D6-8E71-CC813B168445}" type="pres">
      <dgm:prSet presAssocID="{7FD44E3F-BE68-4E35-A418-C2EFA25F37CD}" presName="Name37" presStyleLbl="parChTrans1D3" presStyleIdx="10" presStyleCnt="20"/>
      <dgm:spPr/>
      <dgm:t>
        <a:bodyPr/>
        <a:lstStyle/>
        <a:p>
          <a:endParaRPr lang="en-US"/>
        </a:p>
      </dgm:t>
    </dgm:pt>
    <dgm:pt modelId="{832B3BB0-198F-4FF2-ABD8-F4AED171CFB6}" type="pres">
      <dgm:prSet presAssocID="{5234DC02-B51F-49C1-A4B6-C7539830002D}" presName="hierRoot2" presStyleCnt="0">
        <dgm:presLayoutVars>
          <dgm:hierBranch val="init"/>
        </dgm:presLayoutVars>
      </dgm:prSet>
      <dgm:spPr/>
    </dgm:pt>
    <dgm:pt modelId="{B68FF38D-C6F4-4D57-95ED-15F16531905B}" type="pres">
      <dgm:prSet presAssocID="{5234DC02-B51F-49C1-A4B6-C7539830002D}" presName="rootComposite" presStyleCnt="0"/>
      <dgm:spPr/>
    </dgm:pt>
    <dgm:pt modelId="{71720591-920C-441A-B0C7-79932E8FCDEB}" type="pres">
      <dgm:prSet presAssocID="{5234DC02-B51F-49C1-A4B6-C7539830002D}" presName="rootText" presStyleLbl="node3" presStyleIdx="10" presStyleCnt="20">
        <dgm:presLayoutVars>
          <dgm:chPref val="3"/>
        </dgm:presLayoutVars>
      </dgm:prSet>
      <dgm:spPr/>
      <dgm:t>
        <a:bodyPr/>
        <a:lstStyle/>
        <a:p>
          <a:endParaRPr lang="en-US"/>
        </a:p>
      </dgm:t>
    </dgm:pt>
    <dgm:pt modelId="{8C2A7005-BCF8-4EC7-917A-E464043DB57A}" type="pres">
      <dgm:prSet presAssocID="{5234DC02-B51F-49C1-A4B6-C7539830002D}" presName="rootConnector" presStyleLbl="node3" presStyleIdx="10" presStyleCnt="20"/>
      <dgm:spPr/>
      <dgm:t>
        <a:bodyPr/>
        <a:lstStyle/>
        <a:p>
          <a:endParaRPr lang="en-US"/>
        </a:p>
      </dgm:t>
    </dgm:pt>
    <dgm:pt modelId="{11CCE87D-13EA-4261-9644-B9656A5DC81C}" type="pres">
      <dgm:prSet presAssocID="{5234DC02-B51F-49C1-A4B6-C7539830002D}" presName="hierChild4" presStyleCnt="0"/>
      <dgm:spPr/>
    </dgm:pt>
    <dgm:pt modelId="{F29BBBE1-3FAF-45D5-9824-47B756198D31}" type="pres">
      <dgm:prSet presAssocID="{5234DC02-B51F-49C1-A4B6-C7539830002D}" presName="hierChild5" presStyleCnt="0"/>
      <dgm:spPr/>
    </dgm:pt>
    <dgm:pt modelId="{9F54B4B0-786F-4231-B390-A880C0FD8E0C}" type="pres">
      <dgm:prSet presAssocID="{EB549140-D741-4265-AF6D-7093A18FE2F4}" presName="Name37" presStyleLbl="parChTrans1D3" presStyleIdx="11" presStyleCnt="20"/>
      <dgm:spPr/>
      <dgm:t>
        <a:bodyPr/>
        <a:lstStyle/>
        <a:p>
          <a:endParaRPr lang="en-US"/>
        </a:p>
      </dgm:t>
    </dgm:pt>
    <dgm:pt modelId="{3897D2D9-4951-4625-8668-30ED525F3937}" type="pres">
      <dgm:prSet presAssocID="{9D5A985D-D2A1-493C-86D7-6BC8260A2992}" presName="hierRoot2" presStyleCnt="0">
        <dgm:presLayoutVars>
          <dgm:hierBranch val="init"/>
        </dgm:presLayoutVars>
      </dgm:prSet>
      <dgm:spPr/>
    </dgm:pt>
    <dgm:pt modelId="{F05CAA94-C015-4D67-9724-7792ACE6BC3E}" type="pres">
      <dgm:prSet presAssocID="{9D5A985D-D2A1-493C-86D7-6BC8260A2992}" presName="rootComposite" presStyleCnt="0"/>
      <dgm:spPr/>
    </dgm:pt>
    <dgm:pt modelId="{23245374-99DF-4C74-9E34-D2537F3F40F9}" type="pres">
      <dgm:prSet presAssocID="{9D5A985D-D2A1-493C-86D7-6BC8260A2992}" presName="rootText" presStyleLbl="node3" presStyleIdx="11" presStyleCnt="20">
        <dgm:presLayoutVars>
          <dgm:chPref val="3"/>
        </dgm:presLayoutVars>
      </dgm:prSet>
      <dgm:spPr/>
      <dgm:t>
        <a:bodyPr/>
        <a:lstStyle/>
        <a:p>
          <a:endParaRPr lang="en-US"/>
        </a:p>
      </dgm:t>
    </dgm:pt>
    <dgm:pt modelId="{14AB223D-4A18-4872-B63F-F8868A365FDE}" type="pres">
      <dgm:prSet presAssocID="{9D5A985D-D2A1-493C-86D7-6BC8260A2992}" presName="rootConnector" presStyleLbl="node3" presStyleIdx="11" presStyleCnt="20"/>
      <dgm:spPr/>
      <dgm:t>
        <a:bodyPr/>
        <a:lstStyle/>
        <a:p>
          <a:endParaRPr lang="en-US"/>
        </a:p>
      </dgm:t>
    </dgm:pt>
    <dgm:pt modelId="{2D63C3B9-9138-446F-B623-2E2568CE87F9}" type="pres">
      <dgm:prSet presAssocID="{9D5A985D-D2A1-493C-86D7-6BC8260A2992}" presName="hierChild4" presStyleCnt="0"/>
      <dgm:spPr/>
    </dgm:pt>
    <dgm:pt modelId="{95CF5CA1-9860-4BFE-AE93-F46CFF25EFEB}" type="pres">
      <dgm:prSet presAssocID="{9D5A985D-D2A1-493C-86D7-6BC8260A2992}" presName="hierChild5" presStyleCnt="0"/>
      <dgm:spPr/>
    </dgm:pt>
    <dgm:pt modelId="{F29783DE-CD06-4EA8-8D89-A21A05498224}" type="pres">
      <dgm:prSet presAssocID="{CF88AD2B-CB56-401E-86AF-D15008B887D7}" presName="Name37" presStyleLbl="parChTrans1D3" presStyleIdx="12" presStyleCnt="20"/>
      <dgm:spPr/>
      <dgm:t>
        <a:bodyPr/>
        <a:lstStyle/>
        <a:p>
          <a:endParaRPr lang="en-US"/>
        </a:p>
      </dgm:t>
    </dgm:pt>
    <dgm:pt modelId="{DD1DBEEE-DEB8-48D6-8663-397A8E2F8CE2}" type="pres">
      <dgm:prSet presAssocID="{2E236A55-3922-47CC-911A-3099F0EF2599}" presName="hierRoot2" presStyleCnt="0">
        <dgm:presLayoutVars>
          <dgm:hierBranch val="init"/>
        </dgm:presLayoutVars>
      </dgm:prSet>
      <dgm:spPr/>
    </dgm:pt>
    <dgm:pt modelId="{873369D0-BE58-4BBD-B3F0-6022F692557A}" type="pres">
      <dgm:prSet presAssocID="{2E236A55-3922-47CC-911A-3099F0EF2599}" presName="rootComposite" presStyleCnt="0"/>
      <dgm:spPr/>
    </dgm:pt>
    <dgm:pt modelId="{B91B795E-F727-480F-A7AD-FE8356FE2C28}" type="pres">
      <dgm:prSet presAssocID="{2E236A55-3922-47CC-911A-3099F0EF2599}" presName="rootText" presStyleLbl="node3" presStyleIdx="12" presStyleCnt="20">
        <dgm:presLayoutVars>
          <dgm:chPref val="3"/>
        </dgm:presLayoutVars>
      </dgm:prSet>
      <dgm:spPr/>
      <dgm:t>
        <a:bodyPr/>
        <a:lstStyle/>
        <a:p>
          <a:endParaRPr lang="en-US"/>
        </a:p>
      </dgm:t>
    </dgm:pt>
    <dgm:pt modelId="{18C7E8EA-9FF5-490A-89EA-0BEFA3C0C235}" type="pres">
      <dgm:prSet presAssocID="{2E236A55-3922-47CC-911A-3099F0EF2599}" presName="rootConnector" presStyleLbl="node3" presStyleIdx="12" presStyleCnt="20"/>
      <dgm:spPr/>
      <dgm:t>
        <a:bodyPr/>
        <a:lstStyle/>
        <a:p>
          <a:endParaRPr lang="en-US"/>
        </a:p>
      </dgm:t>
    </dgm:pt>
    <dgm:pt modelId="{7DC5D589-90C5-4558-B5E3-049662A06F20}" type="pres">
      <dgm:prSet presAssocID="{2E236A55-3922-47CC-911A-3099F0EF2599}" presName="hierChild4" presStyleCnt="0"/>
      <dgm:spPr/>
    </dgm:pt>
    <dgm:pt modelId="{E422A84D-EA0B-4787-B28A-3AC2236D7B0A}" type="pres">
      <dgm:prSet presAssocID="{2E236A55-3922-47CC-911A-3099F0EF2599}" presName="hierChild5" presStyleCnt="0"/>
      <dgm:spPr/>
    </dgm:pt>
    <dgm:pt modelId="{FF812167-A919-4967-833A-E4F13D326A87}" type="pres">
      <dgm:prSet presAssocID="{A3215C10-2D4A-4C85-9F08-80FB672932BE}" presName="hierChild5" presStyleCnt="0"/>
      <dgm:spPr/>
    </dgm:pt>
    <dgm:pt modelId="{A0A8B7AE-6E88-4EF1-B310-BC85492BD61B}" type="pres">
      <dgm:prSet presAssocID="{4424E935-3580-4A6B-9492-9EDFA6C81C75}" presName="Name37" presStyleLbl="parChTrans1D2" presStyleIdx="3" presStyleCnt="6"/>
      <dgm:spPr/>
      <dgm:t>
        <a:bodyPr/>
        <a:lstStyle/>
        <a:p>
          <a:endParaRPr lang="en-US"/>
        </a:p>
      </dgm:t>
    </dgm:pt>
    <dgm:pt modelId="{2F2E6FB2-4C4D-4EC2-983B-A89A82EA0489}" type="pres">
      <dgm:prSet presAssocID="{3FC399B9-1A67-4CDA-A168-7A6090699A6B}" presName="hierRoot2" presStyleCnt="0">
        <dgm:presLayoutVars>
          <dgm:hierBranch val="init"/>
        </dgm:presLayoutVars>
      </dgm:prSet>
      <dgm:spPr/>
    </dgm:pt>
    <dgm:pt modelId="{89F35AFB-D3F8-4364-8663-9C40A30005E0}" type="pres">
      <dgm:prSet presAssocID="{3FC399B9-1A67-4CDA-A168-7A6090699A6B}" presName="rootComposite" presStyleCnt="0"/>
      <dgm:spPr/>
    </dgm:pt>
    <dgm:pt modelId="{A66B0313-6900-47B4-9452-E9C1226B9E36}" type="pres">
      <dgm:prSet presAssocID="{3FC399B9-1A67-4CDA-A168-7A6090699A6B}" presName="rootText" presStyleLbl="node2" presStyleIdx="3" presStyleCnt="6">
        <dgm:presLayoutVars>
          <dgm:chPref val="3"/>
        </dgm:presLayoutVars>
      </dgm:prSet>
      <dgm:spPr/>
      <dgm:t>
        <a:bodyPr/>
        <a:lstStyle/>
        <a:p>
          <a:endParaRPr lang="en-US"/>
        </a:p>
      </dgm:t>
    </dgm:pt>
    <dgm:pt modelId="{ECD2CDF3-D050-4687-B0CE-09A16A6E8D9C}" type="pres">
      <dgm:prSet presAssocID="{3FC399B9-1A67-4CDA-A168-7A6090699A6B}" presName="rootConnector" presStyleLbl="node2" presStyleIdx="3" presStyleCnt="6"/>
      <dgm:spPr/>
      <dgm:t>
        <a:bodyPr/>
        <a:lstStyle/>
        <a:p>
          <a:endParaRPr lang="en-US"/>
        </a:p>
      </dgm:t>
    </dgm:pt>
    <dgm:pt modelId="{621EB4A3-DB59-4C7A-B13F-6935F0DD0FA4}" type="pres">
      <dgm:prSet presAssocID="{3FC399B9-1A67-4CDA-A168-7A6090699A6B}" presName="hierChild4" presStyleCnt="0"/>
      <dgm:spPr/>
    </dgm:pt>
    <dgm:pt modelId="{2E927458-E106-413D-BE22-6C3EC253EA98}" type="pres">
      <dgm:prSet presAssocID="{C9DBB553-6AF0-47C6-9D29-BED28FC2E6FD}" presName="Name37" presStyleLbl="parChTrans1D3" presStyleIdx="13" presStyleCnt="20"/>
      <dgm:spPr/>
      <dgm:t>
        <a:bodyPr/>
        <a:lstStyle/>
        <a:p>
          <a:endParaRPr lang="en-US"/>
        </a:p>
      </dgm:t>
    </dgm:pt>
    <dgm:pt modelId="{A9F7EA81-9715-4C49-A1D4-EDDEB3563993}" type="pres">
      <dgm:prSet presAssocID="{8D506ED9-D546-4CFC-AB88-7936AC428D76}" presName="hierRoot2" presStyleCnt="0">
        <dgm:presLayoutVars>
          <dgm:hierBranch val="init"/>
        </dgm:presLayoutVars>
      </dgm:prSet>
      <dgm:spPr/>
    </dgm:pt>
    <dgm:pt modelId="{9A6A6F2C-64B8-4EAF-9BEC-2CA5003B3195}" type="pres">
      <dgm:prSet presAssocID="{8D506ED9-D546-4CFC-AB88-7936AC428D76}" presName="rootComposite" presStyleCnt="0"/>
      <dgm:spPr/>
    </dgm:pt>
    <dgm:pt modelId="{F8D61A74-E674-4431-ABC5-40F3D147F48E}" type="pres">
      <dgm:prSet presAssocID="{8D506ED9-D546-4CFC-AB88-7936AC428D76}" presName="rootText" presStyleLbl="node3" presStyleIdx="13" presStyleCnt="20">
        <dgm:presLayoutVars>
          <dgm:chPref val="3"/>
        </dgm:presLayoutVars>
      </dgm:prSet>
      <dgm:spPr/>
      <dgm:t>
        <a:bodyPr/>
        <a:lstStyle/>
        <a:p>
          <a:endParaRPr lang="en-US"/>
        </a:p>
      </dgm:t>
    </dgm:pt>
    <dgm:pt modelId="{C78ADDFB-021F-47A1-90D2-8A64373BD459}" type="pres">
      <dgm:prSet presAssocID="{8D506ED9-D546-4CFC-AB88-7936AC428D76}" presName="rootConnector" presStyleLbl="node3" presStyleIdx="13" presStyleCnt="20"/>
      <dgm:spPr/>
      <dgm:t>
        <a:bodyPr/>
        <a:lstStyle/>
        <a:p>
          <a:endParaRPr lang="en-US"/>
        </a:p>
      </dgm:t>
    </dgm:pt>
    <dgm:pt modelId="{8956992F-BD45-48B1-BAD5-6A2444C673FF}" type="pres">
      <dgm:prSet presAssocID="{8D506ED9-D546-4CFC-AB88-7936AC428D76}" presName="hierChild4" presStyleCnt="0"/>
      <dgm:spPr/>
    </dgm:pt>
    <dgm:pt modelId="{D92AEC54-5EC4-4AF7-A6E7-27D9CEFB2E32}" type="pres">
      <dgm:prSet presAssocID="{8D506ED9-D546-4CFC-AB88-7936AC428D76}" presName="hierChild5" presStyleCnt="0"/>
      <dgm:spPr/>
    </dgm:pt>
    <dgm:pt modelId="{59444C0E-353B-45A0-971D-DA9E41CF1E45}" type="pres">
      <dgm:prSet presAssocID="{3FC399B9-1A67-4CDA-A168-7A6090699A6B}" presName="hierChild5" presStyleCnt="0"/>
      <dgm:spPr/>
    </dgm:pt>
    <dgm:pt modelId="{470DDEE0-E2E8-4365-8390-14FDA7D6EC37}" type="pres">
      <dgm:prSet presAssocID="{BF0A9E98-E6AB-433D-AA9F-D021A2960CD6}" presName="Name37" presStyleLbl="parChTrans1D2" presStyleIdx="4" presStyleCnt="6"/>
      <dgm:spPr/>
      <dgm:t>
        <a:bodyPr/>
        <a:lstStyle/>
        <a:p>
          <a:endParaRPr lang="en-US"/>
        </a:p>
      </dgm:t>
    </dgm:pt>
    <dgm:pt modelId="{67343D4A-7DA0-4A4C-A0A2-B218C022193B}" type="pres">
      <dgm:prSet presAssocID="{A7F80459-55CF-4EF1-AD87-5DE0FCCA3DBE}" presName="hierRoot2" presStyleCnt="0">
        <dgm:presLayoutVars>
          <dgm:hierBranch val="init"/>
        </dgm:presLayoutVars>
      </dgm:prSet>
      <dgm:spPr/>
    </dgm:pt>
    <dgm:pt modelId="{7DC23644-1358-4D4F-B95B-509B0BE35867}" type="pres">
      <dgm:prSet presAssocID="{A7F80459-55CF-4EF1-AD87-5DE0FCCA3DBE}" presName="rootComposite" presStyleCnt="0"/>
      <dgm:spPr/>
    </dgm:pt>
    <dgm:pt modelId="{0571174E-0E26-49DA-BB5F-B4D79D0D92F0}" type="pres">
      <dgm:prSet presAssocID="{A7F80459-55CF-4EF1-AD87-5DE0FCCA3DBE}" presName="rootText" presStyleLbl="node2" presStyleIdx="4" presStyleCnt="6">
        <dgm:presLayoutVars>
          <dgm:chPref val="3"/>
        </dgm:presLayoutVars>
      </dgm:prSet>
      <dgm:spPr/>
      <dgm:t>
        <a:bodyPr/>
        <a:lstStyle/>
        <a:p>
          <a:endParaRPr lang="en-US"/>
        </a:p>
      </dgm:t>
    </dgm:pt>
    <dgm:pt modelId="{03B68687-75A9-46DE-BCE7-227533ED5C28}" type="pres">
      <dgm:prSet presAssocID="{A7F80459-55CF-4EF1-AD87-5DE0FCCA3DBE}" presName="rootConnector" presStyleLbl="node2" presStyleIdx="4" presStyleCnt="6"/>
      <dgm:spPr/>
      <dgm:t>
        <a:bodyPr/>
        <a:lstStyle/>
        <a:p>
          <a:endParaRPr lang="en-US"/>
        </a:p>
      </dgm:t>
    </dgm:pt>
    <dgm:pt modelId="{69BF9200-6623-4636-A12F-E3F2BC5D6350}" type="pres">
      <dgm:prSet presAssocID="{A7F80459-55CF-4EF1-AD87-5DE0FCCA3DBE}" presName="hierChild4" presStyleCnt="0"/>
      <dgm:spPr/>
    </dgm:pt>
    <dgm:pt modelId="{20F38470-E6A9-4A10-BBD7-AFAB6EF91C7E}" type="pres">
      <dgm:prSet presAssocID="{529ED9F8-FD08-463D-9023-3FDF7DD03525}" presName="Name37" presStyleLbl="parChTrans1D3" presStyleIdx="14" presStyleCnt="20"/>
      <dgm:spPr/>
      <dgm:t>
        <a:bodyPr/>
        <a:lstStyle/>
        <a:p>
          <a:endParaRPr lang="en-US"/>
        </a:p>
      </dgm:t>
    </dgm:pt>
    <dgm:pt modelId="{833606C6-BDB4-4071-BCD6-D33831C65032}" type="pres">
      <dgm:prSet presAssocID="{5FD7D2AF-5AA9-4681-8C6F-15BEDB62133E}" presName="hierRoot2" presStyleCnt="0">
        <dgm:presLayoutVars>
          <dgm:hierBranch val="init"/>
        </dgm:presLayoutVars>
      </dgm:prSet>
      <dgm:spPr/>
    </dgm:pt>
    <dgm:pt modelId="{7EBDB202-165A-4145-B332-CE9E0B3BD724}" type="pres">
      <dgm:prSet presAssocID="{5FD7D2AF-5AA9-4681-8C6F-15BEDB62133E}" presName="rootComposite" presStyleCnt="0"/>
      <dgm:spPr/>
    </dgm:pt>
    <dgm:pt modelId="{FECE50C1-1300-4199-81D6-26C939B01109}" type="pres">
      <dgm:prSet presAssocID="{5FD7D2AF-5AA9-4681-8C6F-15BEDB62133E}" presName="rootText" presStyleLbl="node3" presStyleIdx="14" presStyleCnt="20">
        <dgm:presLayoutVars>
          <dgm:chPref val="3"/>
        </dgm:presLayoutVars>
      </dgm:prSet>
      <dgm:spPr/>
      <dgm:t>
        <a:bodyPr/>
        <a:lstStyle/>
        <a:p>
          <a:endParaRPr lang="en-US"/>
        </a:p>
      </dgm:t>
    </dgm:pt>
    <dgm:pt modelId="{225C3299-8E24-44A3-A867-77AA20057A67}" type="pres">
      <dgm:prSet presAssocID="{5FD7D2AF-5AA9-4681-8C6F-15BEDB62133E}" presName="rootConnector" presStyleLbl="node3" presStyleIdx="14" presStyleCnt="20"/>
      <dgm:spPr/>
      <dgm:t>
        <a:bodyPr/>
        <a:lstStyle/>
        <a:p>
          <a:endParaRPr lang="en-US"/>
        </a:p>
      </dgm:t>
    </dgm:pt>
    <dgm:pt modelId="{45E3B638-2FCA-4EEB-A622-FA348C783894}" type="pres">
      <dgm:prSet presAssocID="{5FD7D2AF-5AA9-4681-8C6F-15BEDB62133E}" presName="hierChild4" presStyleCnt="0"/>
      <dgm:spPr/>
    </dgm:pt>
    <dgm:pt modelId="{9707F3F9-8C3D-4D15-9F22-D6FA31500D11}" type="pres">
      <dgm:prSet presAssocID="{5FD7D2AF-5AA9-4681-8C6F-15BEDB62133E}" presName="hierChild5" presStyleCnt="0"/>
      <dgm:spPr/>
    </dgm:pt>
    <dgm:pt modelId="{FE041C26-96AC-48BC-877C-CD87BF3C5CC4}" type="pres">
      <dgm:prSet presAssocID="{A0FD1446-F993-4749-822A-4531DBDF19CD}" presName="Name37" presStyleLbl="parChTrans1D3" presStyleIdx="15" presStyleCnt="20"/>
      <dgm:spPr/>
      <dgm:t>
        <a:bodyPr/>
        <a:lstStyle/>
        <a:p>
          <a:endParaRPr lang="en-US"/>
        </a:p>
      </dgm:t>
    </dgm:pt>
    <dgm:pt modelId="{A11E64FE-0AE9-4300-83A5-EA5205A0E98B}" type="pres">
      <dgm:prSet presAssocID="{61340E8A-AD4C-4BEA-BA44-9E724553B520}" presName="hierRoot2" presStyleCnt="0">
        <dgm:presLayoutVars>
          <dgm:hierBranch val="init"/>
        </dgm:presLayoutVars>
      </dgm:prSet>
      <dgm:spPr/>
    </dgm:pt>
    <dgm:pt modelId="{0E8D8DB4-CCBD-4A09-96E1-F3145E7E4BF0}" type="pres">
      <dgm:prSet presAssocID="{61340E8A-AD4C-4BEA-BA44-9E724553B520}" presName="rootComposite" presStyleCnt="0"/>
      <dgm:spPr/>
    </dgm:pt>
    <dgm:pt modelId="{3EBD3A63-51A0-4E80-B732-34867D6E8714}" type="pres">
      <dgm:prSet presAssocID="{61340E8A-AD4C-4BEA-BA44-9E724553B520}" presName="rootText" presStyleLbl="node3" presStyleIdx="15" presStyleCnt="20">
        <dgm:presLayoutVars>
          <dgm:chPref val="3"/>
        </dgm:presLayoutVars>
      </dgm:prSet>
      <dgm:spPr/>
      <dgm:t>
        <a:bodyPr/>
        <a:lstStyle/>
        <a:p>
          <a:endParaRPr lang="en-US"/>
        </a:p>
      </dgm:t>
    </dgm:pt>
    <dgm:pt modelId="{47FECB80-2D4E-4C74-AD4A-FA46939B6995}" type="pres">
      <dgm:prSet presAssocID="{61340E8A-AD4C-4BEA-BA44-9E724553B520}" presName="rootConnector" presStyleLbl="node3" presStyleIdx="15" presStyleCnt="20"/>
      <dgm:spPr/>
      <dgm:t>
        <a:bodyPr/>
        <a:lstStyle/>
        <a:p>
          <a:endParaRPr lang="en-US"/>
        </a:p>
      </dgm:t>
    </dgm:pt>
    <dgm:pt modelId="{D6C98BC7-E197-42E0-8BDB-A041C906124D}" type="pres">
      <dgm:prSet presAssocID="{61340E8A-AD4C-4BEA-BA44-9E724553B520}" presName="hierChild4" presStyleCnt="0"/>
      <dgm:spPr/>
    </dgm:pt>
    <dgm:pt modelId="{90FD181A-262A-4596-BF95-436C13DB169B}" type="pres">
      <dgm:prSet presAssocID="{61340E8A-AD4C-4BEA-BA44-9E724553B520}" presName="hierChild5" presStyleCnt="0"/>
      <dgm:spPr/>
    </dgm:pt>
    <dgm:pt modelId="{13833841-A896-4B01-8DC5-139E6C1BAC66}" type="pres">
      <dgm:prSet presAssocID="{A7F80459-55CF-4EF1-AD87-5DE0FCCA3DBE}" presName="hierChild5" presStyleCnt="0"/>
      <dgm:spPr/>
    </dgm:pt>
    <dgm:pt modelId="{569FDF36-8232-409B-ABCB-84FBCCD7FA9E}" type="pres">
      <dgm:prSet presAssocID="{EF5147A6-CB81-4023-B154-9C7FBA06F3B8}" presName="Name37" presStyleLbl="parChTrans1D2" presStyleIdx="5" presStyleCnt="6"/>
      <dgm:spPr/>
      <dgm:t>
        <a:bodyPr/>
        <a:lstStyle/>
        <a:p>
          <a:endParaRPr lang="en-US"/>
        </a:p>
      </dgm:t>
    </dgm:pt>
    <dgm:pt modelId="{84E3DFBB-CCC5-47DA-AC9F-6735056CB93F}" type="pres">
      <dgm:prSet presAssocID="{04665E43-530E-48C3-9C2F-C52A47595643}" presName="hierRoot2" presStyleCnt="0">
        <dgm:presLayoutVars>
          <dgm:hierBranch val="init"/>
        </dgm:presLayoutVars>
      </dgm:prSet>
      <dgm:spPr/>
    </dgm:pt>
    <dgm:pt modelId="{BBF5841B-C7B7-4209-A921-A20EE3BC84BC}" type="pres">
      <dgm:prSet presAssocID="{04665E43-530E-48C3-9C2F-C52A47595643}" presName="rootComposite" presStyleCnt="0"/>
      <dgm:spPr/>
    </dgm:pt>
    <dgm:pt modelId="{A14923AF-33C4-4D8F-BA3F-D0DF26FA6C26}" type="pres">
      <dgm:prSet presAssocID="{04665E43-530E-48C3-9C2F-C52A47595643}" presName="rootText" presStyleLbl="node2" presStyleIdx="5" presStyleCnt="6">
        <dgm:presLayoutVars>
          <dgm:chPref val="3"/>
        </dgm:presLayoutVars>
      </dgm:prSet>
      <dgm:spPr/>
      <dgm:t>
        <a:bodyPr/>
        <a:lstStyle/>
        <a:p>
          <a:endParaRPr lang="en-US"/>
        </a:p>
      </dgm:t>
    </dgm:pt>
    <dgm:pt modelId="{C34D83F4-390F-4EC2-9132-FC6FA324732E}" type="pres">
      <dgm:prSet presAssocID="{04665E43-530E-48C3-9C2F-C52A47595643}" presName="rootConnector" presStyleLbl="node2" presStyleIdx="5" presStyleCnt="6"/>
      <dgm:spPr/>
      <dgm:t>
        <a:bodyPr/>
        <a:lstStyle/>
        <a:p>
          <a:endParaRPr lang="en-US"/>
        </a:p>
      </dgm:t>
    </dgm:pt>
    <dgm:pt modelId="{20C378E4-704F-4318-9284-8A0BF028DCAF}" type="pres">
      <dgm:prSet presAssocID="{04665E43-530E-48C3-9C2F-C52A47595643}" presName="hierChild4" presStyleCnt="0"/>
      <dgm:spPr/>
    </dgm:pt>
    <dgm:pt modelId="{2DF94BB4-C1BE-4F89-9671-0DACD6DE261E}" type="pres">
      <dgm:prSet presAssocID="{75205C46-7A7E-4D2E-9DAB-1F4BE2609326}" presName="Name37" presStyleLbl="parChTrans1D3" presStyleIdx="16" presStyleCnt="20"/>
      <dgm:spPr/>
      <dgm:t>
        <a:bodyPr/>
        <a:lstStyle/>
        <a:p>
          <a:endParaRPr lang="en-US"/>
        </a:p>
      </dgm:t>
    </dgm:pt>
    <dgm:pt modelId="{AA298579-D565-4D90-8A32-9CE82CD44549}" type="pres">
      <dgm:prSet presAssocID="{F0087468-15AA-4CE3-BAFA-111FAE80A147}" presName="hierRoot2" presStyleCnt="0">
        <dgm:presLayoutVars>
          <dgm:hierBranch val="init"/>
        </dgm:presLayoutVars>
      </dgm:prSet>
      <dgm:spPr/>
    </dgm:pt>
    <dgm:pt modelId="{D853F450-E57B-4ECC-933F-438E1F631286}" type="pres">
      <dgm:prSet presAssocID="{F0087468-15AA-4CE3-BAFA-111FAE80A147}" presName="rootComposite" presStyleCnt="0"/>
      <dgm:spPr/>
    </dgm:pt>
    <dgm:pt modelId="{3D81FC16-3E45-44D0-9C05-691B2A366515}" type="pres">
      <dgm:prSet presAssocID="{F0087468-15AA-4CE3-BAFA-111FAE80A147}" presName="rootText" presStyleLbl="node3" presStyleIdx="16" presStyleCnt="20">
        <dgm:presLayoutVars>
          <dgm:chPref val="3"/>
        </dgm:presLayoutVars>
      </dgm:prSet>
      <dgm:spPr/>
      <dgm:t>
        <a:bodyPr/>
        <a:lstStyle/>
        <a:p>
          <a:endParaRPr lang="en-US"/>
        </a:p>
      </dgm:t>
    </dgm:pt>
    <dgm:pt modelId="{A21921CF-C08E-49BD-AB95-B7BE527C2876}" type="pres">
      <dgm:prSet presAssocID="{F0087468-15AA-4CE3-BAFA-111FAE80A147}" presName="rootConnector" presStyleLbl="node3" presStyleIdx="16" presStyleCnt="20"/>
      <dgm:spPr/>
      <dgm:t>
        <a:bodyPr/>
        <a:lstStyle/>
        <a:p>
          <a:endParaRPr lang="en-US"/>
        </a:p>
      </dgm:t>
    </dgm:pt>
    <dgm:pt modelId="{7ED4006E-E3C0-4FC3-9367-3AAF9F7FE241}" type="pres">
      <dgm:prSet presAssocID="{F0087468-15AA-4CE3-BAFA-111FAE80A147}" presName="hierChild4" presStyleCnt="0"/>
      <dgm:spPr/>
    </dgm:pt>
    <dgm:pt modelId="{639B78F6-BDF3-4ED8-B5ED-1ACFC77E5F12}" type="pres">
      <dgm:prSet presAssocID="{F0087468-15AA-4CE3-BAFA-111FAE80A147}" presName="hierChild5" presStyleCnt="0"/>
      <dgm:spPr/>
    </dgm:pt>
    <dgm:pt modelId="{5DC0D341-6EA2-4BDE-B9F3-4002191397BB}" type="pres">
      <dgm:prSet presAssocID="{DE15F463-E2A1-4AD8-8E0F-1053ACC76EB3}" presName="Name37" presStyleLbl="parChTrans1D3" presStyleIdx="17" presStyleCnt="20"/>
      <dgm:spPr/>
      <dgm:t>
        <a:bodyPr/>
        <a:lstStyle/>
        <a:p>
          <a:endParaRPr lang="en-US"/>
        </a:p>
      </dgm:t>
    </dgm:pt>
    <dgm:pt modelId="{17CD5892-E565-43A9-8E64-2BD11D5B3B11}" type="pres">
      <dgm:prSet presAssocID="{41553933-7BB6-42FA-8974-1471F2786674}" presName="hierRoot2" presStyleCnt="0">
        <dgm:presLayoutVars>
          <dgm:hierBranch val="init"/>
        </dgm:presLayoutVars>
      </dgm:prSet>
      <dgm:spPr/>
    </dgm:pt>
    <dgm:pt modelId="{B0AC5A9C-BDD7-4185-B923-BC5B4EE92D44}" type="pres">
      <dgm:prSet presAssocID="{41553933-7BB6-42FA-8974-1471F2786674}" presName="rootComposite" presStyleCnt="0"/>
      <dgm:spPr/>
    </dgm:pt>
    <dgm:pt modelId="{CD4FCC54-16B5-4EB0-B634-3F2DD22EE112}" type="pres">
      <dgm:prSet presAssocID="{41553933-7BB6-42FA-8974-1471F2786674}" presName="rootText" presStyleLbl="node3" presStyleIdx="17" presStyleCnt="20">
        <dgm:presLayoutVars>
          <dgm:chPref val="3"/>
        </dgm:presLayoutVars>
      </dgm:prSet>
      <dgm:spPr/>
      <dgm:t>
        <a:bodyPr/>
        <a:lstStyle/>
        <a:p>
          <a:endParaRPr lang="en-US"/>
        </a:p>
      </dgm:t>
    </dgm:pt>
    <dgm:pt modelId="{9AC8A92D-3E68-4C96-A72D-8312480DB379}" type="pres">
      <dgm:prSet presAssocID="{41553933-7BB6-42FA-8974-1471F2786674}" presName="rootConnector" presStyleLbl="node3" presStyleIdx="17" presStyleCnt="20"/>
      <dgm:spPr/>
      <dgm:t>
        <a:bodyPr/>
        <a:lstStyle/>
        <a:p>
          <a:endParaRPr lang="en-US"/>
        </a:p>
      </dgm:t>
    </dgm:pt>
    <dgm:pt modelId="{98B882A0-2C84-4EBA-9726-8DD6092E5F29}" type="pres">
      <dgm:prSet presAssocID="{41553933-7BB6-42FA-8974-1471F2786674}" presName="hierChild4" presStyleCnt="0"/>
      <dgm:spPr/>
    </dgm:pt>
    <dgm:pt modelId="{D1CA5D24-395D-4D58-A183-0B7A70A37F7B}" type="pres">
      <dgm:prSet presAssocID="{41553933-7BB6-42FA-8974-1471F2786674}" presName="hierChild5" presStyleCnt="0"/>
      <dgm:spPr/>
    </dgm:pt>
    <dgm:pt modelId="{2D371DDC-C011-4C5B-9C77-71428563ADE0}" type="pres">
      <dgm:prSet presAssocID="{65C92FE9-81A1-4934-913E-B69FA06D0D5E}" presName="Name37" presStyleLbl="parChTrans1D3" presStyleIdx="18" presStyleCnt="20"/>
      <dgm:spPr/>
      <dgm:t>
        <a:bodyPr/>
        <a:lstStyle/>
        <a:p>
          <a:endParaRPr lang="en-US"/>
        </a:p>
      </dgm:t>
    </dgm:pt>
    <dgm:pt modelId="{5DE20288-2B36-4F87-8D78-672EE8165233}" type="pres">
      <dgm:prSet presAssocID="{2C7117D5-953A-4F3F-885F-32A2ADDD4EAA}" presName="hierRoot2" presStyleCnt="0">
        <dgm:presLayoutVars>
          <dgm:hierBranch val="init"/>
        </dgm:presLayoutVars>
      </dgm:prSet>
      <dgm:spPr/>
    </dgm:pt>
    <dgm:pt modelId="{693024CA-E33E-4744-9397-02BF8D0BD674}" type="pres">
      <dgm:prSet presAssocID="{2C7117D5-953A-4F3F-885F-32A2ADDD4EAA}" presName="rootComposite" presStyleCnt="0"/>
      <dgm:spPr/>
    </dgm:pt>
    <dgm:pt modelId="{4E8DAFB0-FD2C-40AF-A3A3-28ACF7918D3C}" type="pres">
      <dgm:prSet presAssocID="{2C7117D5-953A-4F3F-885F-32A2ADDD4EAA}" presName="rootText" presStyleLbl="node3" presStyleIdx="18" presStyleCnt="20">
        <dgm:presLayoutVars>
          <dgm:chPref val="3"/>
        </dgm:presLayoutVars>
      </dgm:prSet>
      <dgm:spPr/>
      <dgm:t>
        <a:bodyPr/>
        <a:lstStyle/>
        <a:p>
          <a:endParaRPr lang="en-US"/>
        </a:p>
      </dgm:t>
    </dgm:pt>
    <dgm:pt modelId="{9E4F133A-E357-493C-A55E-7C49D0AE4EB5}" type="pres">
      <dgm:prSet presAssocID="{2C7117D5-953A-4F3F-885F-32A2ADDD4EAA}" presName="rootConnector" presStyleLbl="node3" presStyleIdx="18" presStyleCnt="20"/>
      <dgm:spPr/>
      <dgm:t>
        <a:bodyPr/>
        <a:lstStyle/>
        <a:p>
          <a:endParaRPr lang="en-US"/>
        </a:p>
      </dgm:t>
    </dgm:pt>
    <dgm:pt modelId="{80F15EF0-AC94-4A33-B1DC-A233DD132C3D}" type="pres">
      <dgm:prSet presAssocID="{2C7117D5-953A-4F3F-885F-32A2ADDD4EAA}" presName="hierChild4" presStyleCnt="0"/>
      <dgm:spPr/>
    </dgm:pt>
    <dgm:pt modelId="{8DB22B12-C786-4B8D-B98F-F66EC5A57AAE}" type="pres">
      <dgm:prSet presAssocID="{2C7117D5-953A-4F3F-885F-32A2ADDD4EAA}" presName="hierChild5" presStyleCnt="0"/>
      <dgm:spPr/>
    </dgm:pt>
    <dgm:pt modelId="{4F6E1197-C18F-4755-B02A-A9081C6439A4}" type="pres">
      <dgm:prSet presAssocID="{79C1DF5F-6C35-4220-A1FB-1A7935060A03}" presName="Name37" presStyleLbl="parChTrans1D3" presStyleIdx="19" presStyleCnt="20"/>
      <dgm:spPr/>
      <dgm:t>
        <a:bodyPr/>
        <a:lstStyle/>
        <a:p>
          <a:endParaRPr lang="en-US"/>
        </a:p>
      </dgm:t>
    </dgm:pt>
    <dgm:pt modelId="{7085992D-1A98-4103-AE07-1401D38D23DB}" type="pres">
      <dgm:prSet presAssocID="{E1B200DE-1FAE-45F2-8573-66009546B6CF}" presName="hierRoot2" presStyleCnt="0">
        <dgm:presLayoutVars>
          <dgm:hierBranch val="init"/>
        </dgm:presLayoutVars>
      </dgm:prSet>
      <dgm:spPr/>
    </dgm:pt>
    <dgm:pt modelId="{47F0170D-2E15-44C6-BC76-FD7E41A17B92}" type="pres">
      <dgm:prSet presAssocID="{E1B200DE-1FAE-45F2-8573-66009546B6CF}" presName="rootComposite" presStyleCnt="0"/>
      <dgm:spPr/>
    </dgm:pt>
    <dgm:pt modelId="{A972E4E7-EA6C-4631-B8D9-4CC5EAB61FC1}" type="pres">
      <dgm:prSet presAssocID="{E1B200DE-1FAE-45F2-8573-66009546B6CF}" presName="rootText" presStyleLbl="node3" presStyleIdx="19" presStyleCnt="20">
        <dgm:presLayoutVars>
          <dgm:chPref val="3"/>
        </dgm:presLayoutVars>
      </dgm:prSet>
      <dgm:spPr/>
      <dgm:t>
        <a:bodyPr/>
        <a:lstStyle/>
        <a:p>
          <a:endParaRPr lang="en-US"/>
        </a:p>
      </dgm:t>
    </dgm:pt>
    <dgm:pt modelId="{CB298BDC-1C17-4952-904A-AB1880B33EB1}" type="pres">
      <dgm:prSet presAssocID="{E1B200DE-1FAE-45F2-8573-66009546B6CF}" presName="rootConnector" presStyleLbl="node3" presStyleIdx="19" presStyleCnt="20"/>
      <dgm:spPr/>
      <dgm:t>
        <a:bodyPr/>
        <a:lstStyle/>
        <a:p>
          <a:endParaRPr lang="en-US"/>
        </a:p>
      </dgm:t>
    </dgm:pt>
    <dgm:pt modelId="{914E9528-9E77-4A5E-B91E-6C8920850FCE}" type="pres">
      <dgm:prSet presAssocID="{E1B200DE-1FAE-45F2-8573-66009546B6CF}" presName="hierChild4" presStyleCnt="0"/>
      <dgm:spPr/>
    </dgm:pt>
    <dgm:pt modelId="{75200AD6-CB70-4046-BD3E-089F65C2F6F1}" type="pres">
      <dgm:prSet presAssocID="{E1B200DE-1FAE-45F2-8573-66009546B6CF}" presName="hierChild5" presStyleCnt="0"/>
      <dgm:spPr/>
    </dgm:pt>
    <dgm:pt modelId="{01D4A38C-8E74-4E57-965A-8E44959EEE3A}" type="pres">
      <dgm:prSet presAssocID="{04665E43-530E-48C3-9C2F-C52A47595643}" presName="hierChild5" presStyleCnt="0"/>
      <dgm:spPr/>
    </dgm:pt>
    <dgm:pt modelId="{875C5C30-A7C3-4D4C-9989-DCE23E45D23F}" type="pres">
      <dgm:prSet presAssocID="{C08A5C92-A3D4-4784-850B-3803D9CAE5E2}" presName="hierChild3" presStyleCnt="0"/>
      <dgm:spPr/>
    </dgm:pt>
  </dgm:ptLst>
  <dgm:cxnLst>
    <dgm:cxn modelId="{29077F46-9AA7-4B20-BD00-D20E5B172E67}" type="presOf" srcId="{61340E8A-AD4C-4BEA-BA44-9E724553B520}" destId="{47FECB80-2D4E-4C74-AD4A-FA46939B6995}" srcOrd="1" destOrd="0" presId="urn:microsoft.com/office/officeart/2005/8/layout/orgChart1#1"/>
    <dgm:cxn modelId="{7F6CC730-063D-46C1-B4CD-36693A791535}" srcId="{A7F80459-55CF-4EF1-AD87-5DE0FCCA3DBE}" destId="{5FD7D2AF-5AA9-4681-8C6F-15BEDB62133E}" srcOrd="0" destOrd="0" parTransId="{529ED9F8-FD08-463D-9023-3FDF7DD03525}" sibTransId="{5381466D-D7E1-4277-8D63-C58013E746C0}"/>
    <dgm:cxn modelId="{1CE71B7A-C3F3-4F65-B042-46293DE795B5}" type="presOf" srcId="{E4E450C3-4009-4A09-84CE-5435460D4670}" destId="{E26E0876-C5F4-4A8D-B079-55E1F6B9C1D3}" srcOrd="0" destOrd="0" presId="urn:microsoft.com/office/officeart/2005/8/layout/orgChart1#1"/>
    <dgm:cxn modelId="{472F34FB-3B16-4948-8310-7463CA209614}" type="presOf" srcId="{75205C46-7A7E-4D2E-9DAB-1F4BE2609326}" destId="{2DF94BB4-C1BE-4F89-9671-0DACD6DE261E}" srcOrd="0" destOrd="0" presId="urn:microsoft.com/office/officeart/2005/8/layout/orgChart1#1"/>
    <dgm:cxn modelId="{FBBA3E65-E7C6-4BAB-95B2-FB9D341C1975}" type="presOf" srcId="{8D506ED9-D546-4CFC-AB88-7936AC428D76}" destId="{C78ADDFB-021F-47A1-90D2-8A64373BD459}" srcOrd="1" destOrd="0" presId="urn:microsoft.com/office/officeart/2005/8/layout/orgChart1#1"/>
    <dgm:cxn modelId="{10DDE58E-B947-4CD5-814B-06E896C74FEE}" srcId="{A3215C10-2D4A-4C85-9F08-80FB672932BE}" destId="{2E236A55-3922-47CC-911A-3099F0EF2599}" srcOrd="4" destOrd="0" parTransId="{CF88AD2B-CB56-401E-86AF-D15008B887D7}" sibTransId="{FCC5404C-8804-467E-ABB0-F6D375FF67FB}"/>
    <dgm:cxn modelId="{1FCA5ACA-61F5-4326-8010-D44FCCADAEB6}" type="presOf" srcId="{20DE598F-3D51-40AE-A277-DC1EFE815E75}" destId="{2700BFD9-4AF9-42A7-9E76-74784AAF2855}" srcOrd="0" destOrd="0" presId="urn:microsoft.com/office/officeart/2005/8/layout/orgChart1#1"/>
    <dgm:cxn modelId="{221A4D44-A2CA-4888-8DD9-9383A673B7B5}" srcId="{2C37060A-2734-4B33-83BD-41F5A77110E8}" destId="{1D5D1C41-96D9-40BD-BF4B-7D89DC674CAC}" srcOrd="1" destOrd="0" parTransId="{C7C726D2-DA66-4626-B7B2-D141C79F6BA3}" sibTransId="{B91B70AD-5821-4F31-944D-38B912C958EF}"/>
    <dgm:cxn modelId="{07F0C3E5-DE46-4739-9297-DBB85BD23CA5}" type="presOf" srcId="{0B38B7ED-37EF-4D48-87D8-82DEC2F02779}" destId="{6352D53B-19E2-4C7D-A0A1-D57614589ABC}" srcOrd="0" destOrd="0" presId="urn:microsoft.com/office/officeart/2005/8/layout/orgChart1#1"/>
    <dgm:cxn modelId="{78E37C1A-6379-400F-9882-6701345C14B9}" srcId="{C08A5C92-A3D4-4784-850B-3803D9CAE5E2}" destId="{2C37060A-2734-4B33-83BD-41F5A77110E8}" srcOrd="0" destOrd="0" parTransId="{A5AF89A5-550E-4CE9-A5EC-9047DC3ED936}" sibTransId="{9619CE29-ACDD-4396-BAA3-7D7E6310B5F6}"/>
    <dgm:cxn modelId="{50B73F37-A4AE-4D00-9138-51751BC4BF5B}" srcId="{60BC4513-F34F-4409-BAA7-7CA5170253AF}" destId="{2B148D70-CFD3-4DC2-A60A-6792BD403CEF}" srcOrd="2" destOrd="0" parTransId="{F217E5FA-477D-411C-AC73-D648F53E5481}" sibTransId="{C9A6846E-6AFF-4BD7-9DF6-9B8827C9DE5F}"/>
    <dgm:cxn modelId="{1E9FD978-A96D-44C6-A30E-5223BBB6B6D6}" type="presOf" srcId="{EF5147A6-CB81-4023-B154-9C7FBA06F3B8}" destId="{569FDF36-8232-409B-ABCB-84FBCCD7FA9E}" srcOrd="0" destOrd="0" presId="urn:microsoft.com/office/officeart/2005/8/layout/orgChart1#1"/>
    <dgm:cxn modelId="{4288A288-49FF-43C9-8B39-4B3717F70D32}" type="presOf" srcId="{7FD44E3F-BE68-4E35-A418-C2EFA25F37CD}" destId="{224F0274-7B76-48D6-8E71-CC813B168445}" srcOrd="0" destOrd="0" presId="urn:microsoft.com/office/officeart/2005/8/layout/orgChart1#1"/>
    <dgm:cxn modelId="{FE4CA280-8E4D-4F66-99A7-B8AF2566DB7F}" srcId="{A3215C10-2D4A-4C85-9F08-80FB672932BE}" destId="{14EED322-2817-4842-93E1-05C19701D19C}" srcOrd="0" destOrd="0" parTransId="{0553C659-6D27-41D0-84CD-835969493836}" sibTransId="{D42D0380-5293-4E65-8E76-EDE79140E665}"/>
    <dgm:cxn modelId="{50E50D3A-6876-4540-85E5-E4A75B394893}" type="presOf" srcId="{EB549140-D741-4265-AF6D-7093A18FE2F4}" destId="{9F54B4B0-786F-4231-B390-A880C0FD8E0C}" srcOrd="0" destOrd="0" presId="urn:microsoft.com/office/officeart/2005/8/layout/orgChart1#1"/>
    <dgm:cxn modelId="{7E4EC7B4-5513-48F9-8903-B9B0C9536D97}" type="presOf" srcId="{2B148D70-CFD3-4DC2-A60A-6792BD403CEF}" destId="{81BF7F66-F0F2-460A-90F2-347795DBB055}" srcOrd="0" destOrd="0" presId="urn:microsoft.com/office/officeart/2005/8/layout/orgChart1#1"/>
    <dgm:cxn modelId="{FE592BD3-D2AA-408D-B17D-6457B551B89B}" type="presOf" srcId="{BF0A9E98-E6AB-433D-AA9F-D021A2960CD6}" destId="{470DDEE0-E2E8-4365-8390-14FDA7D6EC37}" srcOrd="0" destOrd="0" presId="urn:microsoft.com/office/officeart/2005/8/layout/orgChart1#1"/>
    <dgm:cxn modelId="{68CCFDAE-4209-43C7-A657-13C73A40EE70}" srcId="{60BC4513-F34F-4409-BAA7-7CA5170253AF}" destId="{E4E450C3-4009-4A09-84CE-5435460D4670}" srcOrd="0" destOrd="0" parTransId="{D503DE6C-412A-4D77-86C6-15E8657CE077}" sibTransId="{E4929456-DDE3-4A0A-B52A-1367DCCA2C1C}"/>
    <dgm:cxn modelId="{DF00587D-B20B-4766-B4D4-DCBED2F5312B}" srcId="{A7F80459-55CF-4EF1-AD87-5DE0FCCA3DBE}" destId="{61340E8A-AD4C-4BEA-BA44-9E724553B520}" srcOrd="1" destOrd="0" parTransId="{A0FD1446-F993-4749-822A-4531DBDF19CD}" sibTransId="{F28ACE6F-B6C2-47FE-BED7-E7C74CFF4195}"/>
    <dgm:cxn modelId="{4E682539-A96F-4864-AF8B-84262452BA13}" srcId="{C08A5C92-A3D4-4784-850B-3803D9CAE5E2}" destId="{A7F80459-55CF-4EF1-AD87-5DE0FCCA3DBE}" srcOrd="4" destOrd="0" parTransId="{BF0A9E98-E6AB-433D-AA9F-D021A2960CD6}" sibTransId="{09551DFC-8A2F-4B7B-87AB-75D1660EDF70}"/>
    <dgm:cxn modelId="{D4658444-2F54-40D7-B84E-7E1DD2EBF489}" srcId="{A3215C10-2D4A-4C85-9F08-80FB672932BE}" destId="{9D5A985D-D2A1-493C-86D7-6BC8260A2992}" srcOrd="3" destOrd="0" parTransId="{EB549140-D741-4265-AF6D-7093A18FE2F4}" sibTransId="{98493CF2-6FF1-4A1C-AB1C-36FDF78AF132}"/>
    <dgm:cxn modelId="{9962B648-199C-427D-A6C8-2BD2F69FFD5D}" type="presOf" srcId="{B51BA983-C5D3-4887-9E57-C4E0F2F2CF54}" destId="{DBA8180C-10B5-43E9-A24D-326D7B85D119}" srcOrd="1" destOrd="0" presId="urn:microsoft.com/office/officeart/2005/8/layout/orgChart1#1"/>
    <dgm:cxn modelId="{A90A1858-98B3-439F-8492-FA6FAAE44323}" type="presOf" srcId="{E4E450C3-4009-4A09-84CE-5435460D4670}" destId="{BB558844-07CD-4E72-AB3F-E32006B863C8}" srcOrd="1" destOrd="0" presId="urn:microsoft.com/office/officeart/2005/8/layout/orgChart1#1"/>
    <dgm:cxn modelId="{F6BF4B6A-0281-4C3D-A57A-EE4B000EB9AD}" type="presOf" srcId="{2E236A55-3922-47CC-911A-3099F0EF2599}" destId="{B91B795E-F727-480F-A7AD-FE8356FE2C28}" srcOrd="0" destOrd="0" presId="urn:microsoft.com/office/officeart/2005/8/layout/orgChart1#1"/>
    <dgm:cxn modelId="{95146260-CD3C-43C9-B94A-90F2E5205F21}" type="presOf" srcId="{F0087468-15AA-4CE3-BAFA-111FAE80A147}" destId="{3D81FC16-3E45-44D0-9C05-691B2A366515}" srcOrd="0" destOrd="0" presId="urn:microsoft.com/office/officeart/2005/8/layout/orgChart1#1"/>
    <dgm:cxn modelId="{9A40C4F9-F879-48DB-9887-B13EB312CA51}" type="presOf" srcId="{A3215C10-2D4A-4C85-9F08-80FB672932BE}" destId="{1E6395F8-64B6-40C8-97F2-8CE93BB595C1}" srcOrd="1" destOrd="0" presId="urn:microsoft.com/office/officeart/2005/8/layout/orgChart1#1"/>
    <dgm:cxn modelId="{448783BE-76F0-4F3B-9F6A-D52E482EF0E5}" type="presOf" srcId="{C08A5C92-A3D4-4784-850B-3803D9CAE5E2}" destId="{44B33357-479B-4F54-8E88-ECA5B04308D1}" srcOrd="0" destOrd="0" presId="urn:microsoft.com/office/officeart/2005/8/layout/orgChart1#1"/>
    <dgm:cxn modelId="{1CF975E1-A55F-414F-BC78-E08C7CBB8138}" type="presOf" srcId="{2E236A55-3922-47CC-911A-3099F0EF2599}" destId="{18C7E8EA-9FF5-490A-89EA-0BEFA3C0C235}" srcOrd="1" destOrd="0" presId="urn:microsoft.com/office/officeart/2005/8/layout/orgChart1#1"/>
    <dgm:cxn modelId="{AA658DE2-3B39-41E3-AF3C-301B1E44F966}" type="presOf" srcId="{5FD7D2AF-5AA9-4681-8C6F-15BEDB62133E}" destId="{225C3299-8E24-44A3-A867-77AA20057A67}" srcOrd="1" destOrd="0" presId="urn:microsoft.com/office/officeart/2005/8/layout/orgChart1#1"/>
    <dgm:cxn modelId="{CC3619A0-0C92-46C4-844F-378F91F48F1C}" srcId="{C08A5C92-A3D4-4784-850B-3803D9CAE5E2}" destId="{A3215C10-2D4A-4C85-9F08-80FB672932BE}" srcOrd="2" destOrd="0" parTransId="{5340D847-36B9-44C3-918A-E29988C67A84}" sibTransId="{AA218827-84BB-44D3-A111-DF2C8D31659C}"/>
    <dgm:cxn modelId="{D3675640-6914-454A-8849-0F81F45A08EF}" type="presOf" srcId="{C7C726D2-DA66-4626-B7B2-D141C79F6BA3}" destId="{334DC129-9077-4D65-8318-97114CF29A62}" srcOrd="0" destOrd="0" presId="urn:microsoft.com/office/officeart/2005/8/layout/orgChart1#1"/>
    <dgm:cxn modelId="{08A112E0-1979-42D5-AA94-04F19D26ED77}" srcId="{A3215C10-2D4A-4C85-9F08-80FB672932BE}" destId="{5234DC02-B51F-49C1-A4B6-C7539830002D}" srcOrd="2" destOrd="0" parTransId="{7FD44E3F-BE68-4E35-A418-C2EFA25F37CD}" sibTransId="{B572266F-18B8-49C9-AC1A-411FBCE44999}"/>
    <dgm:cxn modelId="{1FCC9207-D9CA-4DB0-8925-FC503419C97B}" type="presOf" srcId="{A3215C10-2D4A-4C85-9F08-80FB672932BE}" destId="{BF5D2034-8B7E-44EC-ABBE-C3521B6B3548}" srcOrd="0" destOrd="0" presId="urn:microsoft.com/office/officeart/2005/8/layout/orgChart1#1"/>
    <dgm:cxn modelId="{C464B3A3-1992-4D43-94E0-1B95FDA1F089}" type="presOf" srcId="{F0087468-15AA-4CE3-BAFA-111FAE80A147}" destId="{A21921CF-C08E-49BD-AB95-B7BE527C2876}" srcOrd="1" destOrd="0" presId="urn:microsoft.com/office/officeart/2005/8/layout/orgChart1#1"/>
    <dgm:cxn modelId="{80421ABC-72E0-460C-9933-C39E3F72CE98}" srcId="{60BC4513-F34F-4409-BAA7-7CA5170253AF}" destId="{43EF309A-F1A2-4E61-A328-08B83C57C547}" srcOrd="3" destOrd="0" parTransId="{C1D41FE4-9350-479A-91C9-75B5F1CD719A}" sibTransId="{8E6D2C1A-560B-4A19-9924-BFF1CB428065}"/>
    <dgm:cxn modelId="{AB73B84E-A827-484E-8027-7FCD4B6891FA}" type="presOf" srcId="{4823AC55-DE60-4132-81DF-F26B439DF44F}" destId="{11B1E107-F8C4-4F62-921A-471E05199C6E}" srcOrd="1" destOrd="0" presId="urn:microsoft.com/office/officeart/2005/8/layout/orgChart1#1"/>
    <dgm:cxn modelId="{EB256822-25EB-4CA2-8166-4E46057D1666}" type="presOf" srcId="{41553933-7BB6-42FA-8974-1471F2786674}" destId="{CD4FCC54-16B5-4EB0-B634-3F2DD22EE112}" srcOrd="0" destOrd="0" presId="urn:microsoft.com/office/officeart/2005/8/layout/orgChart1#1"/>
    <dgm:cxn modelId="{611196C1-BD1F-4498-8833-647E2AA098E0}" type="presOf" srcId="{4424E935-3580-4A6B-9492-9EDFA6C81C75}" destId="{A0A8B7AE-6E88-4EF1-B310-BC85492BD61B}" srcOrd="0" destOrd="0" presId="urn:microsoft.com/office/officeart/2005/8/layout/orgChart1#1"/>
    <dgm:cxn modelId="{E0A2733C-28EB-4877-A7FE-626F220E3774}" srcId="{A3215C10-2D4A-4C85-9F08-80FB672932BE}" destId="{B51BA983-C5D3-4887-9E57-C4E0F2F2CF54}" srcOrd="1" destOrd="0" parTransId="{1F3A7464-561C-4A40-A3F4-BF71FD6A3AF3}" sibTransId="{244C6736-2FF9-4A4C-9105-EC069A24B1A9}"/>
    <dgm:cxn modelId="{BD95A36C-9C6B-43EE-BEF7-631458BFA148}" type="presOf" srcId="{61340E8A-AD4C-4BEA-BA44-9E724553B520}" destId="{3EBD3A63-51A0-4E80-B732-34867D6E8714}" srcOrd="0" destOrd="0" presId="urn:microsoft.com/office/officeart/2005/8/layout/orgChart1#1"/>
    <dgm:cxn modelId="{DAF85BF5-3269-43A4-8ED3-1DDA1343A8CC}" type="presOf" srcId="{DE15F463-E2A1-4AD8-8E0F-1053ACC76EB3}" destId="{5DC0D341-6EA2-4BDE-B9F3-4002191397BB}" srcOrd="0" destOrd="0" presId="urn:microsoft.com/office/officeart/2005/8/layout/orgChart1#1"/>
    <dgm:cxn modelId="{53509775-9302-4905-A317-4167BC08CB78}" type="presOf" srcId="{A7F80459-55CF-4EF1-AD87-5DE0FCCA3DBE}" destId="{03B68687-75A9-46DE-BCE7-227533ED5C28}" srcOrd="1" destOrd="0" presId="urn:microsoft.com/office/officeart/2005/8/layout/orgChart1#1"/>
    <dgm:cxn modelId="{5ED0FF51-4C11-4ADB-ABD9-64E174C1FD63}" type="presOf" srcId="{CF88AD2B-CB56-401E-86AF-D15008B887D7}" destId="{F29783DE-CD06-4EA8-8D89-A21A05498224}" srcOrd="0" destOrd="0" presId="urn:microsoft.com/office/officeart/2005/8/layout/orgChart1#1"/>
    <dgm:cxn modelId="{CCE269FE-C803-47F3-B0FA-E9A1132F12ED}" type="presOf" srcId="{2B148D70-CFD3-4DC2-A60A-6792BD403CEF}" destId="{622F1FDD-9DA5-4D7F-9CFB-034EBD9C6CC8}" srcOrd="1" destOrd="0" presId="urn:microsoft.com/office/officeart/2005/8/layout/orgChart1#1"/>
    <dgm:cxn modelId="{13EA6C4A-0CEA-4A4F-BB8B-4C20313986AB}" type="presOf" srcId="{65C92FE9-81A1-4934-913E-B69FA06D0D5E}" destId="{2D371DDC-C011-4C5B-9C77-71428563ADE0}" srcOrd="0" destOrd="0" presId="urn:microsoft.com/office/officeart/2005/8/layout/orgChart1#1"/>
    <dgm:cxn modelId="{D5E95FFF-9859-4E4E-A159-9F030A1538E2}" type="presOf" srcId="{F217E5FA-477D-411C-AC73-D648F53E5481}" destId="{530067CF-0F93-40A4-8F21-5E6FE9099746}" srcOrd="0" destOrd="0" presId="urn:microsoft.com/office/officeart/2005/8/layout/orgChart1#1"/>
    <dgm:cxn modelId="{D98E5297-8B14-4D85-9FD2-12CFCC659CE3}" type="presOf" srcId="{62F2E08D-FA82-4853-989A-11F7BA3128DB}" destId="{19BEE289-B883-4C14-AA75-5E973A9D42F8}" srcOrd="0" destOrd="0" presId="urn:microsoft.com/office/officeart/2005/8/layout/orgChart1#1"/>
    <dgm:cxn modelId="{B0746158-6422-4C85-B056-5924930799E2}" type="presOf" srcId="{98CA318E-2920-4002-A910-AA9FBA975A04}" destId="{CEB0727E-99BA-48EB-945E-48CF039A5CFF}" srcOrd="0" destOrd="0" presId="urn:microsoft.com/office/officeart/2005/8/layout/orgChart1#1"/>
    <dgm:cxn modelId="{60BAC6F4-C20E-4FF6-8D1F-5BD9FDFADA03}" type="presOf" srcId="{4823AC55-DE60-4132-81DF-F26B439DF44F}" destId="{3640C36C-9792-4202-941C-166EDF7348E9}" srcOrd="0" destOrd="0" presId="urn:microsoft.com/office/officeart/2005/8/layout/orgChart1#1"/>
    <dgm:cxn modelId="{52BCD4C4-8AEB-43AB-8213-D71C89805407}" type="presOf" srcId="{14EED322-2817-4842-93E1-05C19701D19C}" destId="{74B415AF-DC3E-467A-A3CE-CC9481046740}" srcOrd="1" destOrd="0" presId="urn:microsoft.com/office/officeart/2005/8/layout/orgChart1#1"/>
    <dgm:cxn modelId="{73057418-555F-46DC-8DD1-415AE0981B04}" type="presOf" srcId="{C08A5C92-A3D4-4784-850B-3803D9CAE5E2}" destId="{0A4A9FFB-540E-4E2A-B556-E7BC97A6C7C4}" srcOrd="1" destOrd="0" presId="urn:microsoft.com/office/officeart/2005/8/layout/orgChart1#1"/>
    <dgm:cxn modelId="{66512244-63D8-4DF2-BDFA-020A12E1AA0B}" type="presOf" srcId="{A7F80459-55CF-4EF1-AD87-5DE0FCCA3DBE}" destId="{0571174E-0E26-49DA-BB5F-B4D79D0D92F0}" srcOrd="0" destOrd="0" presId="urn:microsoft.com/office/officeart/2005/8/layout/orgChart1#1"/>
    <dgm:cxn modelId="{3805AF02-E56C-4A0A-9D7A-AFE185DB4883}" type="presOf" srcId="{0DA94DBA-2186-4379-BBBD-F868B24CB1DC}" destId="{37B71CDD-FB94-4FCF-B747-7FAA6224C6E6}" srcOrd="0" destOrd="0" presId="urn:microsoft.com/office/officeart/2005/8/layout/orgChart1#1"/>
    <dgm:cxn modelId="{89B7D37C-B4ED-462C-B0F0-CFDEBAEFE4C2}" srcId="{C08A5C92-A3D4-4784-850B-3803D9CAE5E2}" destId="{3FC399B9-1A67-4CDA-A168-7A6090699A6B}" srcOrd="3" destOrd="0" parTransId="{4424E935-3580-4A6B-9492-9EDFA6C81C75}" sibTransId="{9018C982-0B87-4120-86B3-9DBF904587D9}"/>
    <dgm:cxn modelId="{C048CC85-7971-4326-BAEE-B2BC30EE20A0}" type="presOf" srcId="{AB7CA0CA-3192-4960-89FA-BB7551A0CEE2}" destId="{562E3D27-D697-41E5-B554-CD1BE6A58A86}" srcOrd="0" destOrd="0" presId="urn:microsoft.com/office/officeart/2005/8/layout/orgChart1#1"/>
    <dgm:cxn modelId="{E6728B2A-58E9-4934-8DBF-76A411A76159}" srcId="{2C37060A-2734-4B33-83BD-41F5A77110E8}" destId="{98CA318E-2920-4002-A910-AA9FBA975A04}" srcOrd="2" destOrd="0" parTransId="{0B38B7ED-37EF-4D48-87D8-82DEC2F02779}" sibTransId="{AFBE894A-B1A0-47C6-B3C2-C123A02A278C}"/>
    <dgm:cxn modelId="{8315C28B-A170-40EE-99AB-E183D10B833A}" srcId="{04665E43-530E-48C3-9C2F-C52A47595643}" destId="{F0087468-15AA-4CE3-BAFA-111FAE80A147}" srcOrd="0" destOrd="0" parTransId="{75205C46-7A7E-4D2E-9DAB-1F4BE2609326}" sibTransId="{28B20927-B7B4-4F61-956C-64A7C539DC88}"/>
    <dgm:cxn modelId="{503093F2-DC5A-40D5-A1FA-95520049F6B8}" type="presOf" srcId="{04665E43-530E-48C3-9C2F-C52A47595643}" destId="{A14923AF-33C4-4D8F-BA3F-D0DF26FA6C26}" srcOrd="0" destOrd="0" presId="urn:microsoft.com/office/officeart/2005/8/layout/orgChart1#1"/>
    <dgm:cxn modelId="{D38A56CB-9C6F-4514-9FCE-11937095BCE7}" srcId="{2C37060A-2734-4B33-83BD-41F5A77110E8}" destId="{4823AC55-DE60-4132-81DF-F26B439DF44F}" srcOrd="0" destOrd="0" parTransId="{AB7CA0CA-3192-4960-89FA-BB7551A0CEE2}" sibTransId="{FEE659CD-B9FB-49CF-BA7D-A8F81BC77A55}"/>
    <dgm:cxn modelId="{E7A017A6-15C4-4E8D-96EF-F1A966742D5B}" type="presOf" srcId="{60BC4513-F34F-4409-BAA7-7CA5170253AF}" destId="{E92C2BBD-E0AE-456B-97B8-912F9F2E19D4}" srcOrd="0" destOrd="0" presId="urn:microsoft.com/office/officeart/2005/8/layout/orgChart1#1"/>
    <dgm:cxn modelId="{D95556C7-3FD5-4CF9-AAEE-FAB029FDF02F}" type="presOf" srcId="{E1B200DE-1FAE-45F2-8573-66009546B6CF}" destId="{A972E4E7-EA6C-4631-B8D9-4CC5EAB61FC1}" srcOrd="0" destOrd="0" presId="urn:microsoft.com/office/officeart/2005/8/layout/orgChart1#1"/>
    <dgm:cxn modelId="{03E1164B-4056-4B5A-9C13-91B50B35FA6A}" srcId="{04665E43-530E-48C3-9C2F-C52A47595643}" destId="{41553933-7BB6-42FA-8974-1471F2786674}" srcOrd="1" destOrd="0" parTransId="{DE15F463-E2A1-4AD8-8E0F-1053ACC76EB3}" sibTransId="{F5E8C654-B60E-4C16-A19A-B1F40EC1E3E7}"/>
    <dgm:cxn modelId="{4B3CCF32-4E5E-4C14-B062-21F637CEA660}" type="presOf" srcId="{41553933-7BB6-42FA-8974-1471F2786674}" destId="{9AC8A92D-3E68-4C96-A72D-8312480DB379}" srcOrd="1" destOrd="0" presId="urn:microsoft.com/office/officeart/2005/8/layout/orgChart1#1"/>
    <dgm:cxn modelId="{3328DA82-579F-4AF3-837B-F6B16A3198B1}" type="presOf" srcId="{2C7117D5-953A-4F3F-885F-32A2ADDD4EAA}" destId="{4E8DAFB0-FD2C-40AF-A3A3-28ACF7918D3C}" srcOrd="0" destOrd="0" presId="urn:microsoft.com/office/officeart/2005/8/layout/orgChart1#1"/>
    <dgm:cxn modelId="{87F71BE7-AA5B-4028-B3D3-64A5FDD3C963}" type="presOf" srcId="{04665E43-530E-48C3-9C2F-C52A47595643}" destId="{C34D83F4-390F-4EC2-9132-FC6FA324732E}" srcOrd="1" destOrd="0" presId="urn:microsoft.com/office/officeart/2005/8/layout/orgChart1#1"/>
    <dgm:cxn modelId="{A84EC741-3A9A-4C48-804A-F27BAA82E98F}" type="presOf" srcId="{0DA94DBA-2186-4379-BBBD-F868B24CB1DC}" destId="{2A02AEC7-145B-4F28-962D-FCC6CDC3DB49}" srcOrd="1" destOrd="0" presId="urn:microsoft.com/office/officeart/2005/8/layout/orgChart1#1"/>
    <dgm:cxn modelId="{146DCF6E-BAD0-4470-BAF9-528BFFF65B9C}" type="presOf" srcId="{43EF309A-F1A2-4E61-A328-08B83C57C547}" destId="{DAB557EA-2E78-4A69-84C5-0C7DCA96CBD7}" srcOrd="1" destOrd="0" presId="urn:microsoft.com/office/officeart/2005/8/layout/orgChart1#1"/>
    <dgm:cxn modelId="{67B4B33F-F0AA-4FE8-A354-0E356372B0F9}" type="presOf" srcId="{9D5A985D-D2A1-493C-86D7-6BC8260A2992}" destId="{14AB223D-4A18-4872-B63F-F8868A365FDE}" srcOrd="1" destOrd="0" presId="urn:microsoft.com/office/officeart/2005/8/layout/orgChart1#1"/>
    <dgm:cxn modelId="{47EAAF1D-FA80-48FF-A154-91D95CE86208}" srcId="{2C37060A-2734-4B33-83BD-41F5A77110E8}" destId="{0DA94DBA-2186-4379-BBBD-F868B24CB1DC}" srcOrd="3" destOrd="0" parTransId="{20DE598F-3D51-40AE-A277-DC1EFE815E75}" sibTransId="{F7E80528-8B5A-4698-A1DC-4D58F98ECBE3}"/>
    <dgm:cxn modelId="{70E16492-13EB-4007-A704-011AA7AB910F}" type="presOf" srcId="{9D5A985D-D2A1-493C-86D7-6BC8260A2992}" destId="{23245374-99DF-4C74-9E34-D2537F3F40F9}" srcOrd="0" destOrd="0" presId="urn:microsoft.com/office/officeart/2005/8/layout/orgChart1#1"/>
    <dgm:cxn modelId="{69A8F88A-6871-4396-99D3-4BD247912179}" srcId="{9C734A8E-DCF3-46CF-A971-1E013C32DDB0}" destId="{C08A5C92-A3D4-4784-850B-3803D9CAE5E2}" srcOrd="0" destOrd="0" parTransId="{345952E3-738C-4FC8-ADFF-56BBCF8D63E1}" sibTransId="{C3ADCDE2-F1F0-4367-A121-D70977DEDC32}"/>
    <dgm:cxn modelId="{C30CFA01-FDBB-492A-BA3D-8848B43CE9CB}" type="presOf" srcId="{3FC399B9-1A67-4CDA-A168-7A6090699A6B}" destId="{ECD2CDF3-D050-4687-B0CE-09A16A6E8D9C}" srcOrd="1" destOrd="0" presId="urn:microsoft.com/office/officeart/2005/8/layout/orgChart1#1"/>
    <dgm:cxn modelId="{23D78A06-70EE-479D-9E92-C1FF50D36FBB}" type="presOf" srcId="{43EF309A-F1A2-4E61-A328-08B83C57C547}" destId="{A2A70B70-663E-4855-98A0-0625912C2EAE}" srcOrd="0" destOrd="0" presId="urn:microsoft.com/office/officeart/2005/8/layout/orgChart1#1"/>
    <dgm:cxn modelId="{6253D415-3BC6-4BBF-B911-297E9D697EA6}" type="presOf" srcId="{8F33B99E-067C-41F2-A9A9-A645440D3B91}" destId="{D20C08B5-BAD4-4EBB-BCCC-85B9BC5F4CA4}" srcOrd="0" destOrd="0" presId="urn:microsoft.com/office/officeart/2005/8/layout/orgChart1#1"/>
    <dgm:cxn modelId="{0CB85687-618D-4539-BA0D-E2C97F6C4923}" type="presOf" srcId="{8D506ED9-D546-4CFC-AB88-7936AC428D76}" destId="{F8D61A74-E674-4431-ABC5-40F3D147F48E}" srcOrd="0" destOrd="0" presId="urn:microsoft.com/office/officeart/2005/8/layout/orgChart1#1"/>
    <dgm:cxn modelId="{634132FF-A289-49AF-B82F-E813B9286D42}" type="presOf" srcId="{0553C659-6D27-41D0-84CD-835969493836}" destId="{73AE0B20-A5CA-41CD-809C-F1B0D474A23F}" srcOrd="0" destOrd="0" presId="urn:microsoft.com/office/officeart/2005/8/layout/orgChart1#1"/>
    <dgm:cxn modelId="{0B4ED46B-B75B-4F45-AAFC-CA7A01097F52}" srcId="{04665E43-530E-48C3-9C2F-C52A47595643}" destId="{E1B200DE-1FAE-45F2-8573-66009546B6CF}" srcOrd="3" destOrd="0" parTransId="{79C1DF5F-6C35-4220-A1FB-1A7935060A03}" sibTransId="{70CE588F-90EE-47EA-A974-B7A852BC1A95}"/>
    <dgm:cxn modelId="{1A20B183-0A05-446F-9F74-944DFC5A9CB9}" type="presOf" srcId="{AB72BC28-082F-4758-94AE-D31E8BA146D8}" destId="{F9A4146A-AC86-4C9A-BFE4-1CCDDF0EE2C6}" srcOrd="0" destOrd="0" presId="urn:microsoft.com/office/officeart/2005/8/layout/orgChart1#1"/>
    <dgm:cxn modelId="{FC6DD590-8356-40DB-BCC5-C88C2E9C34A3}" type="presOf" srcId="{AB72BC28-082F-4758-94AE-D31E8BA146D8}" destId="{C8C3B8BD-2BE3-4002-9255-3747D43C78B2}" srcOrd="1" destOrd="0" presId="urn:microsoft.com/office/officeart/2005/8/layout/orgChart1#1"/>
    <dgm:cxn modelId="{8A463B98-55FD-4017-8581-FB9DF10E07BA}" type="presOf" srcId="{B51BA983-C5D3-4887-9E57-C4E0F2F2CF54}" destId="{F962A0EB-99E3-4B6A-A7CA-5A1E5B47FC1D}" srcOrd="0" destOrd="0" presId="urn:microsoft.com/office/officeart/2005/8/layout/orgChart1#1"/>
    <dgm:cxn modelId="{7CFFC235-593C-4672-9D75-C68396E236D6}" type="presOf" srcId="{60BC4513-F34F-4409-BAA7-7CA5170253AF}" destId="{F4824E98-970C-4B06-BBED-7929F8DA0E77}" srcOrd="1" destOrd="0" presId="urn:microsoft.com/office/officeart/2005/8/layout/orgChart1#1"/>
    <dgm:cxn modelId="{B8C46967-DC60-439C-91C2-ED6EDFAEEFD1}" srcId="{60BC4513-F34F-4409-BAA7-7CA5170253AF}" destId="{AB72BC28-082F-4758-94AE-D31E8BA146D8}" srcOrd="1" destOrd="0" parTransId="{8F33B99E-067C-41F2-A9A9-A645440D3B91}" sibTransId="{AD06F967-055D-4D5C-84B6-5002BF43B96A}"/>
    <dgm:cxn modelId="{8B182370-D766-442A-8D38-356200E7B3AF}" type="presOf" srcId="{2C7117D5-953A-4F3F-885F-32A2ADDD4EAA}" destId="{9E4F133A-E357-493C-A55E-7C49D0AE4EB5}" srcOrd="1" destOrd="0" presId="urn:microsoft.com/office/officeart/2005/8/layout/orgChart1#1"/>
    <dgm:cxn modelId="{C8578DA1-F0DF-4DA4-B889-3A76EF2952D5}" type="presOf" srcId="{1D5D1C41-96D9-40BD-BF4B-7D89DC674CAC}" destId="{4C821F2D-C21A-4935-A286-C8D3D0331058}" srcOrd="1" destOrd="0" presId="urn:microsoft.com/office/officeart/2005/8/layout/orgChart1#1"/>
    <dgm:cxn modelId="{772C1703-323E-4F6C-BC2C-081B43D16990}" type="presOf" srcId="{529ED9F8-FD08-463D-9023-3FDF7DD03525}" destId="{20F38470-E6A9-4A10-BBD7-AFAB6EF91C7E}" srcOrd="0" destOrd="0" presId="urn:microsoft.com/office/officeart/2005/8/layout/orgChart1#1"/>
    <dgm:cxn modelId="{716CD602-2C0F-47BD-9DD4-0B3F091ADB41}" srcId="{C08A5C92-A3D4-4784-850B-3803D9CAE5E2}" destId="{04665E43-530E-48C3-9C2F-C52A47595643}" srcOrd="5" destOrd="0" parTransId="{EF5147A6-CB81-4023-B154-9C7FBA06F3B8}" sibTransId="{4AAA5FE7-3DBA-4987-8802-8BB3BB5551A8}"/>
    <dgm:cxn modelId="{FC8BCD3A-D4CB-44D9-AD8D-8D50E5019215}" type="presOf" srcId="{D503DE6C-412A-4D77-86C6-15E8657CE077}" destId="{C9700582-04DD-4D08-A7FF-BACD80123263}" srcOrd="0" destOrd="0" presId="urn:microsoft.com/office/officeart/2005/8/layout/orgChart1#1"/>
    <dgm:cxn modelId="{E60F186B-EB2F-48A1-A591-B16DE318E40C}" type="presOf" srcId="{9C734A8E-DCF3-46CF-A971-1E013C32DDB0}" destId="{6B4334FA-B0C3-4F8C-99B5-845AAC7D5964}" srcOrd="0" destOrd="0" presId="urn:microsoft.com/office/officeart/2005/8/layout/orgChart1#1"/>
    <dgm:cxn modelId="{660AA9F9-A0CF-4547-A4FC-CCEAC6854218}" srcId="{3FC399B9-1A67-4CDA-A168-7A6090699A6B}" destId="{8D506ED9-D546-4CFC-AB88-7936AC428D76}" srcOrd="0" destOrd="0" parTransId="{C9DBB553-6AF0-47C6-9D29-BED28FC2E6FD}" sibTransId="{874622C5-A8BA-408F-8FA3-C81C151D7913}"/>
    <dgm:cxn modelId="{DB791F71-6B39-4FC3-9097-99E12044DEAB}" type="presOf" srcId="{2C37060A-2734-4B33-83BD-41F5A77110E8}" destId="{B6C573A6-5581-400D-BC1B-38AEE3C1D688}" srcOrd="1" destOrd="0" presId="urn:microsoft.com/office/officeart/2005/8/layout/orgChart1#1"/>
    <dgm:cxn modelId="{C5917420-7B4A-4E1F-88E2-DB433DBF55DB}" type="presOf" srcId="{A0FD1446-F993-4749-822A-4531DBDF19CD}" destId="{FE041C26-96AC-48BC-877C-CD87BF3C5CC4}" srcOrd="0" destOrd="0" presId="urn:microsoft.com/office/officeart/2005/8/layout/orgChart1#1"/>
    <dgm:cxn modelId="{DBA8049D-4CB8-4555-9EC9-6B277E7EF341}" type="presOf" srcId="{A5AF89A5-550E-4CE9-A5EC-9047DC3ED936}" destId="{3F1AE068-C2E3-4787-834E-E064FB9DCCC5}" srcOrd="0" destOrd="0" presId="urn:microsoft.com/office/officeart/2005/8/layout/orgChart1#1"/>
    <dgm:cxn modelId="{BF961455-F11C-4843-B876-7602946EF9BF}" type="presOf" srcId="{C9DBB553-6AF0-47C6-9D29-BED28FC2E6FD}" destId="{2E927458-E106-413D-BE22-6C3EC253EA98}" srcOrd="0" destOrd="0" presId="urn:microsoft.com/office/officeart/2005/8/layout/orgChart1#1"/>
    <dgm:cxn modelId="{76EDBF29-9AD0-4E7A-933C-7EC2E6D3E595}" type="presOf" srcId="{E1B200DE-1FAE-45F2-8573-66009546B6CF}" destId="{CB298BDC-1C17-4952-904A-AB1880B33EB1}" srcOrd="1" destOrd="0" presId="urn:microsoft.com/office/officeart/2005/8/layout/orgChart1#1"/>
    <dgm:cxn modelId="{C3B22180-67FF-4B8B-BC5D-01F3C3D26F50}" srcId="{04665E43-530E-48C3-9C2F-C52A47595643}" destId="{2C7117D5-953A-4F3F-885F-32A2ADDD4EAA}" srcOrd="2" destOrd="0" parTransId="{65C92FE9-81A1-4934-913E-B69FA06D0D5E}" sibTransId="{021D770C-7DF0-4C59-9155-666EC0CC362A}"/>
    <dgm:cxn modelId="{74E28006-C7E8-42D3-980C-5F9EEAAFB67B}" type="presOf" srcId="{98CA318E-2920-4002-A910-AA9FBA975A04}" destId="{36B49E72-C7AF-45D8-91ED-497452A57DAD}" srcOrd="1" destOrd="0" presId="urn:microsoft.com/office/officeart/2005/8/layout/orgChart1#1"/>
    <dgm:cxn modelId="{4E9EE472-C816-4D91-998E-6DBB104C01D1}" type="presOf" srcId="{5FD7D2AF-5AA9-4681-8C6F-15BEDB62133E}" destId="{FECE50C1-1300-4199-81D6-26C939B01109}" srcOrd="0" destOrd="0" presId="urn:microsoft.com/office/officeart/2005/8/layout/orgChart1#1"/>
    <dgm:cxn modelId="{F473ADAB-51CC-4354-8CCD-E026CC8C8D4B}" type="presOf" srcId="{2C37060A-2734-4B33-83BD-41F5A77110E8}" destId="{F372406D-0AEE-4E3F-A217-5A7950EC49DC}" srcOrd="0" destOrd="0" presId="urn:microsoft.com/office/officeart/2005/8/layout/orgChart1#1"/>
    <dgm:cxn modelId="{C9547970-615C-42EA-A339-90546953063D}" type="presOf" srcId="{1F3A7464-561C-4A40-A3F4-BF71FD6A3AF3}" destId="{DBD3CD9B-06B2-48A8-B438-DDC6C407DB73}" srcOrd="0" destOrd="0" presId="urn:microsoft.com/office/officeart/2005/8/layout/orgChart1#1"/>
    <dgm:cxn modelId="{189C68E2-4091-45CF-B043-1203CEDBEA1D}" type="presOf" srcId="{14EED322-2817-4842-93E1-05C19701D19C}" destId="{E4259642-E4EA-44D3-AA0E-2D6E4D0CBAFD}" srcOrd="0" destOrd="0" presId="urn:microsoft.com/office/officeart/2005/8/layout/orgChart1#1"/>
    <dgm:cxn modelId="{D626139A-5032-4ABF-BF1E-CA267F22779A}" type="presOf" srcId="{C1D41FE4-9350-479A-91C9-75B5F1CD719A}" destId="{2D729DE3-7C7A-44DD-B4F9-453B872D7F1D}" srcOrd="0" destOrd="0" presId="urn:microsoft.com/office/officeart/2005/8/layout/orgChart1#1"/>
    <dgm:cxn modelId="{FF62BCA9-E5DE-4724-B531-F3F22243CA66}" type="presOf" srcId="{1D5D1C41-96D9-40BD-BF4B-7D89DC674CAC}" destId="{E24E2B1E-8455-4DBA-9C53-210719D187AE}" srcOrd="0" destOrd="0" presId="urn:microsoft.com/office/officeart/2005/8/layout/orgChart1#1"/>
    <dgm:cxn modelId="{12A7FF31-878D-4EE5-BA42-C8450D204C57}" type="presOf" srcId="{5234DC02-B51F-49C1-A4B6-C7539830002D}" destId="{8C2A7005-BCF8-4EC7-917A-E464043DB57A}" srcOrd="1" destOrd="0" presId="urn:microsoft.com/office/officeart/2005/8/layout/orgChart1#1"/>
    <dgm:cxn modelId="{BE62EC1F-5F87-40D6-B909-0E549C94E92B}" type="presOf" srcId="{79C1DF5F-6C35-4220-A1FB-1A7935060A03}" destId="{4F6E1197-C18F-4755-B02A-A9081C6439A4}" srcOrd="0" destOrd="0" presId="urn:microsoft.com/office/officeart/2005/8/layout/orgChart1#1"/>
    <dgm:cxn modelId="{DD8F5D11-DAE3-4C9A-AA91-64EA2DE41053}" srcId="{C08A5C92-A3D4-4784-850B-3803D9CAE5E2}" destId="{60BC4513-F34F-4409-BAA7-7CA5170253AF}" srcOrd="1" destOrd="0" parTransId="{62F2E08D-FA82-4853-989A-11F7BA3128DB}" sibTransId="{7273B3BC-EAD0-40D2-97B8-98071AEFCDFA}"/>
    <dgm:cxn modelId="{3B80DEA0-DB75-490D-830A-ED465831A99D}" type="presOf" srcId="{3FC399B9-1A67-4CDA-A168-7A6090699A6B}" destId="{A66B0313-6900-47B4-9452-E9C1226B9E36}" srcOrd="0" destOrd="0" presId="urn:microsoft.com/office/officeart/2005/8/layout/orgChart1#1"/>
    <dgm:cxn modelId="{F5D93C35-0592-4C2F-9D93-FB8808399F04}" type="presOf" srcId="{5234DC02-B51F-49C1-A4B6-C7539830002D}" destId="{71720591-920C-441A-B0C7-79932E8FCDEB}" srcOrd="0" destOrd="0" presId="urn:microsoft.com/office/officeart/2005/8/layout/orgChart1#1"/>
    <dgm:cxn modelId="{E235DF74-744C-43AA-A8D8-1A38ADAF07F1}" type="presOf" srcId="{5340D847-36B9-44C3-918A-E29988C67A84}" destId="{B57CC403-E19E-4DDA-A7AC-5622A1222350}" srcOrd="0" destOrd="0" presId="urn:microsoft.com/office/officeart/2005/8/layout/orgChart1#1"/>
    <dgm:cxn modelId="{EC3E6742-73E8-4720-B60C-B91AFF2B33BC}" type="presParOf" srcId="{6B4334FA-B0C3-4F8C-99B5-845AAC7D5964}" destId="{595327E9-7F4F-4D3B-9F73-8AA15BCF9A20}" srcOrd="0" destOrd="0" presId="urn:microsoft.com/office/officeart/2005/8/layout/orgChart1#1"/>
    <dgm:cxn modelId="{68B08851-6EB5-43AB-B716-D52F16194934}" type="presParOf" srcId="{595327E9-7F4F-4D3B-9F73-8AA15BCF9A20}" destId="{B468DD5A-5298-4FB3-B581-D42994333E56}" srcOrd="0" destOrd="0" presId="urn:microsoft.com/office/officeart/2005/8/layout/orgChart1#1"/>
    <dgm:cxn modelId="{8C00504F-0812-47B6-B6BA-AFACB977812E}" type="presParOf" srcId="{B468DD5A-5298-4FB3-B581-D42994333E56}" destId="{44B33357-479B-4F54-8E88-ECA5B04308D1}" srcOrd="0" destOrd="0" presId="urn:microsoft.com/office/officeart/2005/8/layout/orgChart1#1"/>
    <dgm:cxn modelId="{636192CD-4C7E-4577-8E32-1F799BB0DFAD}" type="presParOf" srcId="{B468DD5A-5298-4FB3-B581-D42994333E56}" destId="{0A4A9FFB-540E-4E2A-B556-E7BC97A6C7C4}" srcOrd="1" destOrd="0" presId="urn:microsoft.com/office/officeart/2005/8/layout/orgChart1#1"/>
    <dgm:cxn modelId="{338E5D75-6600-40DB-BECD-6EDE23B41821}" type="presParOf" srcId="{595327E9-7F4F-4D3B-9F73-8AA15BCF9A20}" destId="{AFD8596B-FA63-424D-8F4C-660853D02250}" srcOrd="1" destOrd="0" presId="urn:microsoft.com/office/officeart/2005/8/layout/orgChart1#1"/>
    <dgm:cxn modelId="{39B5EEDB-97AB-49BA-8851-5E990D67A59F}" type="presParOf" srcId="{AFD8596B-FA63-424D-8F4C-660853D02250}" destId="{3F1AE068-C2E3-4787-834E-E064FB9DCCC5}" srcOrd="0" destOrd="0" presId="urn:microsoft.com/office/officeart/2005/8/layout/orgChart1#1"/>
    <dgm:cxn modelId="{651B2DFD-2048-475B-B264-DC68E9721A39}" type="presParOf" srcId="{AFD8596B-FA63-424D-8F4C-660853D02250}" destId="{3B3A4331-BB4E-4474-88CB-73750C1EA284}" srcOrd="1" destOrd="0" presId="urn:microsoft.com/office/officeart/2005/8/layout/orgChart1#1"/>
    <dgm:cxn modelId="{D8364604-AB82-4CDE-A7AE-3365548E4F24}" type="presParOf" srcId="{3B3A4331-BB4E-4474-88CB-73750C1EA284}" destId="{9B3E4E83-5040-4D90-B83E-33B780AAEF78}" srcOrd="0" destOrd="0" presId="urn:microsoft.com/office/officeart/2005/8/layout/orgChart1#1"/>
    <dgm:cxn modelId="{FCBC5503-6E07-43C0-A988-97465A9574F6}" type="presParOf" srcId="{9B3E4E83-5040-4D90-B83E-33B780AAEF78}" destId="{F372406D-0AEE-4E3F-A217-5A7950EC49DC}" srcOrd="0" destOrd="0" presId="urn:microsoft.com/office/officeart/2005/8/layout/orgChart1#1"/>
    <dgm:cxn modelId="{9B541959-85F3-445D-8053-2D5069B39B65}" type="presParOf" srcId="{9B3E4E83-5040-4D90-B83E-33B780AAEF78}" destId="{B6C573A6-5581-400D-BC1B-38AEE3C1D688}" srcOrd="1" destOrd="0" presId="urn:microsoft.com/office/officeart/2005/8/layout/orgChart1#1"/>
    <dgm:cxn modelId="{F67093C4-15D1-425E-8ACA-2D9D7F1B6E96}" type="presParOf" srcId="{3B3A4331-BB4E-4474-88CB-73750C1EA284}" destId="{842DE789-A97F-45D2-89FD-B6A97AF75E01}" srcOrd="1" destOrd="0" presId="urn:microsoft.com/office/officeart/2005/8/layout/orgChart1#1"/>
    <dgm:cxn modelId="{1FE72726-7C5A-40B4-AF36-30EA70E22D3D}" type="presParOf" srcId="{842DE789-A97F-45D2-89FD-B6A97AF75E01}" destId="{562E3D27-D697-41E5-B554-CD1BE6A58A86}" srcOrd="0" destOrd="0" presId="urn:microsoft.com/office/officeart/2005/8/layout/orgChart1#1"/>
    <dgm:cxn modelId="{4AED235D-73A0-40B9-A733-D10177687C52}" type="presParOf" srcId="{842DE789-A97F-45D2-89FD-B6A97AF75E01}" destId="{90625F7B-6975-4F6C-AA0A-FC0C13977F03}" srcOrd="1" destOrd="0" presId="urn:microsoft.com/office/officeart/2005/8/layout/orgChart1#1"/>
    <dgm:cxn modelId="{CEC037A8-3DBC-414C-955F-5FD5C0D3209C}" type="presParOf" srcId="{90625F7B-6975-4F6C-AA0A-FC0C13977F03}" destId="{C8830497-BAA3-4C14-8FEE-F9DA4D038530}" srcOrd="0" destOrd="0" presId="urn:microsoft.com/office/officeart/2005/8/layout/orgChart1#1"/>
    <dgm:cxn modelId="{BE88CC84-0C39-4945-8FBA-FC3CE7EC5ACD}" type="presParOf" srcId="{C8830497-BAA3-4C14-8FEE-F9DA4D038530}" destId="{3640C36C-9792-4202-941C-166EDF7348E9}" srcOrd="0" destOrd="0" presId="urn:microsoft.com/office/officeart/2005/8/layout/orgChart1#1"/>
    <dgm:cxn modelId="{A8B6F05C-5472-4BA9-BFF8-B364C239AECE}" type="presParOf" srcId="{C8830497-BAA3-4C14-8FEE-F9DA4D038530}" destId="{11B1E107-F8C4-4F62-921A-471E05199C6E}" srcOrd="1" destOrd="0" presId="urn:microsoft.com/office/officeart/2005/8/layout/orgChart1#1"/>
    <dgm:cxn modelId="{CC240BE7-270F-4D97-83DE-A0137D653351}" type="presParOf" srcId="{90625F7B-6975-4F6C-AA0A-FC0C13977F03}" destId="{6F44DD4B-1275-4E60-BB44-9B90C2DF04DF}" srcOrd="1" destOrd="0" presId="urn:microsoft.com/office/officeart/2005/8/layout/orgChart1#1"/>
    <dgm:cxn modelId="{97ABBEE2-1BDA-40A2-BDA4-BD1243715CE8}" type="presParOf" srcId="{90625F7B-6975-4F6C-AA0A-FC0C13977F03}" destId="{B80DC952-AD98-4651-97E7-4283FC0409E6}" srcOrd="2" destOrd="0" presId="urn:microsoft.com/office/officeart/2005/8/layout/orgChart1#1"/>
    <dgm:cxn modelId="{317BB4FF-82C3-4D59-9EE8-E539F4D2B64F}" type="presParOf" srcId="{842DE789-A97F-45D2-89FD-B6A97AF75E01}" destId="{334DC129-9077-4D65-8318-97114CF29A62}" srcOrd="2" destOrd="0" presId="urn:microsoft.com/office/officeart/2005/8/layout/orgChart1#1"/>
    <dgm:cxn modelId="{89E5775A-04D1-4F0F-BABF-2D2984C6BFB9}" type="presParOf" srcId="{842DE789-A97F-45D2-89FD-B6A97AF75E01}" destId="{AF8627D3-3A50-4564-B23D-FCFDA1627B89}" srcOrd="3" destOrd="0" presId="urn:microsoft.com/office/officeart/2005/8/layout/orgChart1#1"/>
    <dgm:cxn modelId="{81A447B7-FE1B-4840-BA74-65C026B8C7E9}" type="presParOf" srcId="{AF8627D3-3A50-4564-B23D-FCFDA1627B89}" destId="{541BE5FA-E1B1-4F0D-BE16-55792380EBFD}" srcOrd="0" destOrd="0" presId="urn:microsoft.com/office/officeart/2005/8/layout/orgChart1#1"/>
    <dgm:cxn modelId="{9401D058-ED1A-4369-B6E3-47401D11ED95}" type="presParOf" srcId="{541BE5FA-E1B1-4F0D-BE16-55792380EBFD}" destId="{E24E2B1E-8455-4DBA-9C53-210719D187AE}" srcOrd="0" destOrd="0" presId="urn:microsoft.com/office/officeart/2005/8/layout/orgChart1#1"/>
    <dgm:cxn modelId="{48BC75A9-5F7B-4095-8E5C-3BA4C2327B10}" type="presParOf" srcId="{541BE5FA-E1B1-4F0D-BE16-55792380EBFD}" destId="{4C821F2D-C21A-4935-A286-C8D3D0331058}" srcOrd="1" destOrd="0" presId="urn:microsoft.com/office/officeart/2005/8/layout/orgChart1#1"/>
    <dgm:cxn modelId="{55F238FC-5B36-467F-8523-226F8579B5B1}" type="presParOf" srcId="{AF8627D3-3A50-4564-B23D-FCFDA1627B89}" destId="{D4318F78-6320-43D0-9561-B98A21B1F29C}" srcOrd="1" destOrd="0" presId="urn:microsoft.com/office/officeart/2005/8/layout/orgChart1#1"/>
    <dgm:cxn modelId="{D45DD94D-7DD8-4849-AB53-060E42BEF7CD}" type="presParOf" srcId="{AF8627D3-3A50-4564-B23D-FCFDA1627B89}" destId="{709D32B0-E936-4231-A56E-3E51E210AD82}" srcOrd="2" destOrd="0" presId="urn:microsoft.com/office/officeart/2005/8/layout/orgChart1#1"/>
    <dgm:cxn modelId="{342803F1-1DD5-4CC0-B9CF-DE4C9E09B5CF}" type="presParOf" srcId="{842DE789-A97F-45D2-89FD-B6A97AF75E01}" destId="{6352D53B-19E2-4C7D-A0A1-D57614589ABC}" srcOrd="4" destOrd="0" presId="urn:microsoft.com/office/officeart/2005/8/layout/orgChart1#1"/>
    <dgm:cxn modelId="{B4CB31F9-0286-4CD2-8B04-4A29D9FECECB}" type="presParOf" srcId="{842DE789-A97F-45D2-89FD-B6A97AF75E01}" destId="{51404DC4-7F8E-41F2-8FD3-3152BFB5D8C5}" srcOrd="5" destOrd="0" presId="urn:microsoft.com/office/officeart/2005/8/layout/orgChart1#1"/>
    <dgm:cxn modelId="{CD536062-3695-4479-8FB8-EB4687E35DA3}" type="presParOf" srcId="{51404DC4-7F8E-41F2-8FD3-3152BFB5D8C5}" destId="{EFBC5326-AF52-4580-8DBF-86A28DE41BB7}" srcOrd="0" destOrd="0" presId="urn:microsoft.com/office/officeart/2005/8/layout/orgChart1#1"/>
    <dgm:cxn modelId="{629D4DFE-7048-4AD0-97B7-D75BDCE8C006}" type="presParOf" srcId="{EFBC5326-AF52-4580-8DBF-86A28DE41BB7}" destId="{CEB0727E-99BA-48EB-945E-48CF039A5CFF}" srcOrd="0" destOrd="0" presId="urn:microsoft.com/office/officeart/2005/8/layout/orgChart1#1"/>
    <dgm:cxn modelId="{CDDBF1DF-858D-49E0-AFAD-E468673A3F11}" type="presParOf" srcId="{EFBC5326-AF52-4580-8DBF-86A28DE41BB7}" destId="{36B49E72-C7AF-45D8-91ED-497452A57DAD}" srcOrd="1" destOrd="0" presId="urn:microsoft.com/office/officeart/2005/8/layout/orgChart1#1"/>
    <dgm:cxn modelId="{648186DF-106A-43C8-ACC3-BB65F81E18E3}" type="presParOf" srcId="{51404DC4-7F8E-41F2-8FD3-3152BFB5D8C5}" destId="{7D2D2B46-7668-4816-B506-F23EF03AC4FE}" srcOrd="1" destOrd="0" presId="urn:microsoft.com/office/officeart/2005/8/layout/orgChart1#1"/>
    <dgm:cxn modelId="{0F3CE1C3-3E50-41BE-8374-F87F1D2F8A93}" type="presParOf" srcId="{51404DC4-7F8E-41F2-8FD3-3152BFB5D8C5}" destId="{6859B876-FAF4-40C7-8493-7C39B5343292}" srcOrd="2" destOrd="0" presId="urn:microsoft.com/office/officeart/2005/8/layout/orgChart1#1"/>
    <dgm:cxn modelId="{6A6EBF41-575F-4055-BC99-F82636DC010E}" type="presParOf" srcId="{842DE789-A97F-45D2-89FD-B6A97AF75E01}" destId="{2700BFD9-4AF9-42A7-9E76-74784AAF2855}" srcOrd="6" destOrd="0" presId="urn:microsoft.com/office/officeart/2005/8/layout/orgChart1#1"/>
    <dgm:cxn modelId="{E6220FB3-A595-4A4A-9F90-1FE9EAE9BB4B}" type="presParOf" srcId="{842DE789-A97F-45D2-89FD-B6A97AF75E01}" destId="{2CC36D48-D14A-45DC-890C-AD0CDA90B4CC}" srcOrd="7" destOrd="0" presId="urn:microsoft.com/office/officeart/2005/8/layout/orgChart1#1"/>
    <dgm:cxn modelId="{35F656BA-920D-4F21-B593-4B907E397D0D}" type="presParOf" srcId="{2CC36D48-D14A-45DC-890C-AD0CDA90B4CC}" destId="{D1E25493-461A-4764-B40F-FA5F541A8DD2}" srcOrd="0" destOrd="0" presId="urn:microsoft.com/office/officeart/2005/8/layout/orgChart1#1"/>
    <dgm:cxn modelId="{1B511BFC-22E4-4595-9E6B-2E53B560AEDC}" type="presParOf" srcId="{D1E25493-461A-4764-B40F-FA5F541A8DD2}" destId="{37B71CDD-FB94-4FCF-B747-7FAA6224C6E6}" srcOrd="0" destOrd="0" presId="urn:microsoft.com/office/officeart/2005/8/layout/orgChart1#1"/>
    <dgm:cxn modelId="{24B85722-390E-44A5-A685-E0F9846B38D5}" type="presParOf" srcId="{D1E25493-461A-4764-B40F-FA5F541A8DD2}" destId="{2A02AEC7-145B-4F28-962D-FCC6CDC3DB49}" srcOrd="1" destOrd="0" presId="urn:microsoft.com/office/officeart/2005/8/layout/orgChart1#1"/>
    <dgm:cxn modelId="{EC11E08D-E04D-49D3-B5F8-718C3E80E220}" type="presParOf" srcId="{2CC36D48-D14A-45DC-890C-AD0CDA90B4CC}" destId="{CCA36A7D-3DF6-4D0D-A4F1-64D658A8C076}" srcOrd="1" destOrd="0" presId="urn:microsoft.com/office/officeart/2005/8/layout/orgChart1#1"/>
    <dgm:cxn modelId="{6E948CBE-6BDE-4266-BA2F-7961DEC4806E}" type="presParOf" srcId="{2CC36D48-D14A-45DC-890C-AD0CDA90B4CC}" destId="{F52285CF-21D3-4EFA-8E74-6833C1B4BC82}" srcOrd="2" destOrd="0" presId="urn:microsoft.com/office/officeart/2005/8/layout/orgChart1#1"/>
    <dgm:cxn modelId="{481F2EDA-02A8-4C7C-BDA2-5B940F5560B7}" type="presParOf" srcId="{3B3A4331-BB4E-4474-88CB-73750C1EA284}" destId="{3BE84C1F-2144-4000-AEBE-F03203AA3FC7}" srcOrd="2" destOrd="0" presId="urn:microsoft.com/office/officeart/2005/8/layout/orgChart1#1"/>
    <dgm:cxn modelId="{59D64935-A9D9-4D16-91D3-55659DE79C41}" type="presParOf" srcId="{AFD8596B-FA63-424D-8F4C-660853D02250}" destId="{19BEE289-B883-4C14-AA75-5E973A9D42F8}" srcOrd="2" destOrd="0" presId="urn:microsoft.com/office/officeart/2005/8/layout/orgChart1#1"/>
    <dgm:cxn modelId="{0EBB5A29-7964-40A8-95AE-74091656B1BC}" type="presParOf" srcId="{AFD8596B-FA63-424D-8F4C-660853D02250}" destId="{35068FDA-6FDF-42C6-BF0B-0294A0158276}" srcOrd="3" destOrd="0" presId="urn:microsoft.com/office/officeart/2005/8/layout/orgChart1#1"/>
    <dgm:cxn modelId="{873F8E93-E901-4321-AA4D-EA31174A39E9}" type="presParOf" srcId="{35068FDA-6FDF-42C6-BF0B-0294A0158276}" destId="{28EB3668-FBE3-434D-BC0B-A7554DC48CBF}" srcOrd="0" destOrd="0" presId="urn:microsoft.com/office/officeart/2005/8/layout/orgChart1#1"/>
    <dgm:cxn modelId="{3AA06B30-D313-4BCE-98EE-CF4994AAA7CE}" type="presParOf" srcId="{28EB3668-FBE3-434D-BC0B-A7554DC48CBF}" destId="{E92C2BBD-E0AE-456B-97B8-912F9F2E19D4}" srcOrd="0" destOrd="0" presId="urn:microsoft.com/office/officeart/2005/8/layout/orgChart1#1"/>
    <dgm:cxn modelId="{B14DB953-BA03-4C12-A968-3C1B4F908A74}" type="presParOf" srcId="{28EB3668-FBE3-434D-BC0B-A7554DC48CBF}" destId="{F4824E98-970C-4B06-BBED-7929F8DA0E77}" srcOrd="1" destOrd="0" presId="urn:microsoft.com/office/officeart/2005/8/layout/orgChart1#1"/>
    <dgm:cxn modelId="{D380E37F-A497-445E-A435-69C13F6D1756}" type="presParOf" srcId="{35068FDA-6FDF-42C6-BF0B-0294A0158276}" destId="{AC9D9AD6-7BB2-4093-A62D-20636E3A6CCD}" srcOrd="1" destOrd="0" presId="urn:microsoft.com/office/officeart/2005/8/layout/orgChart1#1"/>
    <dgm:cxn modelId="{76CDB301-69FB-4211-9E06-CDC9265EF5E9}" type="presParOf" srcId="{AC9D9AD6-7BB2-4093-A62D-20636E3A6CCD}" destId="{C9700582-04DD-4D08-A7FF-BACD80123263}" srcOrd="0" destOrd="0" presId="urn:microsoft.com/office/officeart/2005/8/layout/orgChart1#1"/>
    <dgm:cxn modelId="{9DB3EB95-3360-4AB2-9C7F-357A2175C38F}" type="presParOf" srcId="{AC9D9AD6-7BB2-4093-A62D-20636E3A6CCD}" destId="{C6B77C7F-2F6F-48EF-92D3-CD7B1BD20A22}" srcOrd="1" destOrd="0" presId="urn:microsoft.com/office/officeart/2005/8/layout/orgChart1#1"/>
    <dgm:cxn modelId="{6081ECCA-9524-481B-8586-0F37A0544EFB}" type="presParOf" srcId="{C6B77C7F-2F6F-48EF-92D3-CD7B1BD20A22}" destId="{F9BDFAEC-5A6C-4DAC-A980-E6E73F0F865E}" srcOrd="0" destOrd="0" presId="urn:microsoft.com/office/officeart/2005/8/layout/orgChart1#1"/>
    <dgm:cxn modelId="{80EF5DC8-6A72-4425-9022-48371D4CB34A}" type="presParOf" srcId="{F9BDFAEC-5A6C-4DAC-A980-E6E73F0F865E}" destId="{E26E0876-C5F4-4A8D-B079-55E1F6B9C1D3}" srcOrd="0" destOrd="0" presId="urn:microsoft.com/office/officeart/2005/8/layout/orgChart1#1"/>
    <dgm:cxn modelId="{ED3ACB27-C9B1-4C56-8C0A-9D0D40F2A61A}" type="presParOf" srcId="{F9BDFAEC-5A6C-4DAC-A980-E6E73F0F865E}" destId="{BB558844-07CD-4E72-AB3F-E32006B863C8}" srcOrd="1" destOrd="0" presId="urn:microsoft.com/office/officeart/2005/8/layout/orgChart1#1"/>
    <dgm:cxn modelId="{A7B113F7-D5DB-4F5E-8187-2F4D1AE90453}" type="presParOf" srcId="{C6B77C7F-2F6F-48EF-92D3-CD7B1BD20A22}" destId="{8DA232A3-FBEC-4017-B53D-A5808B03C8D0}" srcOrd="1" destOrd="0" presId="urn:microsoft.com/office/officeart/2005/8/layout/orgChart1#1"/>
    <dgm:cxn modelId="{2C3FE5D5-CF94-4366-9114-7618ECBFE4FB}" type="presParOf" srcId="{C6B77C7F-2F6F-48EF-92D3-CD7B1BD20A22}" destId="{A1311891-ED6B-4CD0-AD13-604AF7C120E0}" srcOrd="2" destOrd="0" presId="urn:microsoft.com/office/officeart/2005/8/layout/orgChart1#1"/>
    <dgm:cxn modelId="{DD426091-26BE-496E-A6AA-4DD1A265E62C}" type="presParOf" srcId="{AC9D9AD6-7BB2-4093-A62D-20636E3A6CCD}" destId="{D20C08B5-BAD4-4EBB-BCCC-85B9BC5F4CA4}" srcOrd="2" destOrd="0" presId="urn:microsoft.com/office/officeart/2005/8/layout/orgChart1#1"/>
    <dgm:cxn modelId="{23055774-01F9-4A2C-8881-D53170FC1FBB}" type="presParOf" srcId="{AC9D9AD6-7BB2-4093-A62D-20636E3A6CCD}" destId="{23F54F86-A191-42C7-A7F9-298440FDC238}" srcOrd="3" destOrd="0" presId="urn:microsoft.com/office/officeart/2005/8/layout/orgChart1#1"/>
    <dgm:cxn modelId="{C1C6DCE6-53F7-4833-85DF-775BD6A273E0}" type="presParOf" srcId="{23F54F86-A191-42C7-A7F9-298440FDC238}" destId="{3D686F63-8E23-4925-A1FF-A1B13B72505D}" srcOrd="0" destOrd="0" presId="urn:microsoft.com/office/officeart/2005/8/layout/orgChart1#1"/>
    <dgm:cxn modelId="{8E1BCBB0-B242-4EA2-AED4-D9012F0204B0}" type="presParOf" srcId="{3D686F63-8E23-4925-A1FF-A1B13B72505D}" destId="{F9A4146A-AC86-4C9A-BFE4-1CCDDF0EE2C6}" srcOrd="0" destOrd="0" presId="urn:microsoft.com/office/officeart/2005/8/layout/orgChart1#1"/>
    <dgm:cxn modelId="{5C07E355-7C2F-4794-B93F-667EF9CB5C59}" type="presParOf" srcId="{3D686F63-8E23-4925-A1FF-A1B13B72505D}" destId="{C8C3B8BD-2BE3-4002-9255-3747D43C78B2}" srcOrd="1" destOrd="0" presId="urn:microsoft.com/office/officeart/2005/8/layout/orgChart1#1"/>
    <dgm:cxn modelId="{221EC2A3-77D5-4CE2-9D43-CBA74A76E8D0}" type="presParOf" srcId="{23F54F86-A191-42C7-A7F9-298440FDC238}" destId="{32251007-F7E3-446A-BA19-68CBF9FA68F5}" srcOrd="1" destOrd="0" presId="urn:microsoft.com/office/officeart/2005/8/layout/orgChart1#1"/>
    <dgm:cxn modelId="{CF603F91-B0BC-4D45-84CA-A9E36AA40930}" type="presParOf" srcId="{23F54F86-A191-42C7-A7F9-298440FDC238}" destId="{CC0A0B26-DEA4-41EB-84D7-40C1ECB9738F}" srcOrd="2" destOrd="0" presId="urn:microsoft.com/office/officeart/2005/8/layout/orgChart1#1"/>
    <dgm:cxn modelId="{167BB6E7-2B74-4919-878D-1A24030C18B7}" type="presParOf" srcId="{AC9D9AD6-7BB2-4093-A62D-20636E3A6CCD}" destId="{530067CF-0F93-40A4-8F21-5E6FE9099746}" srcOrd="4" destOrd="0" presId="urn:microsoft.com/office/officeart/2005/8/layout/orgChart1#1"/>
    <dgm:cxn modelId="{91E207C4-9AD7-412D-AB86-89A061751DC9}" type="presParOf" srcId="{AC9D9AD6-7BB2-4093-A62D-20636E3A6CCD}" destId="{5B9FCC42-2CB2-4D99-8FAA-0810AC09AFAD}" srcOrd="5" destOrd="0" presId="urn:microsoft.com/office/officeart/2005/8/layout/orgChart1#1"/>
    <dgm:cxn modelId="{B894F733-9945-485B-A29A-44AD4D20CB71}" type="presParOf" srcId="{5B9FCC42-2CB2-4D99-8FAA-0810AC09AFAD}" destId="{4FA31FE0-FAA1-4462-9367-78EE79465D91}" srcOrd="0" destOrd="0" presId="urn:microsoft.com/office/officeart/2005/8/layout/orgChart1#1"/>
    <dgm:cxn modelId="{B5977DEF-BC8E-475D-9C82-89211972EBFF}" type="presParOf" srcId="{4FA31FE0-FAA1-4462-9367-78EE79465D91}" destId="{81BF7F66-F0F2-460A-90F2-347795DBB055}" srcOrd="0" destOrd="0" presId="urn:microsoft.com/office/officeart/2005/8/layout/orgChart1#1"/>
    <dgm:cxn modelId="{48EC2A92-60DE-4C14-8940-8290740925A0}" type="presParOf" srcId="{4FA31FE0-FAA1-4462-9367-78EE79465D91}" destId="{622F1FDD-9DA5-4D7F-9CFB-034EBD9C6CC8}" srcOrd="1" destOrd="0" presId="urn:microsoft.com/office/officeart/2005/8/layout/orgChart1#1"/>
    <dgm:cxn modelId="{C8115848-819E-4BEE-9ED4-9ED5EEF9C7A7}" type="presParOf" srcId="{5B9FCC42-2CB2-4D99-8FAA-0810AC09AFAD}" destId="{33BB7736-357C-4AAE-AD48-13A89786BEB1}" srcOrd="1" destOrd="0" presId="urn:microsoft.com/office/officeart/2005/8/layout/orgChart1#1"/>
    <dgm:cxn modelId="{052C9ACC-AB78-4211-8A4E-67D59CC4B9DD}" type="presParOf" srcId="{5B9FCC42-2CB2-4D99-8FAA-0810AC09AFAD}" destId="{8E0CDC98-DCB0-475F-9ABC-9C34A440FA99}" srcOrd="2" destOrd="0" presId="urn:microsoft.com/office/officeart/2005/8/layout/orgChart1#1"/>
    <dgm:cxn modelId="{A6082998-9C7C-402F-B9BC-B7A2750DFE58}" type="presParOf" srcId="{AC9D9AD6-7BB2-4093-A62D-20636E3A6CCD}" destId="{2D729DE3-7C7A-44DD-B4F9-453B872D7F1D}" srcOrd="6" destOrd="0" presId="urn:microsoft.com/office/officeart/2005/8/layout/orgChart1#1"/>
    <dgm:cxn modelId="{8488DEC5-520F-48FD-8784-0EDE838A83E6}" type="presParOf" srcId="{AC9D9AD6-7BB2-4093-A62D-20636E3A6CCD}" destId="{C0CEE53D-A779-4B8C-81DF-3A10540A5979}" srcOrd="7" destOrd="0" presId="urn:microsoft.com/office/officeart/2005/8/layout/orgChart1#1"/>
    <dgm:cxn modelId="{3D001442-17C9-48F7-A698-26F07C45F6F5}" type="presParOf" srcId="{C0CEE53D-A779-4B8C-81DF-3A10540A5979}" destId="{01B629B6-22E7-43C5-9B5F-26A5C98EF370}" srcOrd="0" destOrd="0" presId="urn:microsoft.com/office/officeart/2005/8/layout/orgChart1#1"/>
    <dgm:cxn modelId="{5FEC7F2E-490F-40E4-B75C-A4E94362A2A1}" type="presParOf" srcId="{01B629B6-22E7-43C5-9B5F-26A5C98EF370}" destId="{A2A70B70-663E-4855-98A0-0625912C2EAE}" srcOrd="0" destOrd="0" presId="urn:microsoft.com/office/officeart/2005/8/layout/orgChart1#1"/>
    <dgm:cxn modelId="{1E044FAC-E7FB-4924-BD7D-0C435193B214}" type="presParOf" srcId="{01B629B6-22E7-43C5-9B5F-26A5C98EF370}" destId="{DAB557EA-2E78-4A69-84C5-0C7DCA96CBD7}" srcOrd="1" destOrd="0" presId="urn:microsoft.com/office/officeart/2005/8/layout/orgChart1#1"/>
    <dgm:cxn modelId="{27C42111-DC47-4929-8483-FA4DD5FBF0F0}" type="presParOf" srcId="{C0CEE53D-A779-4B8C-81DF-3A10540A5979}" destId="{63BB6C3D-9A33-422E-8183-668CA65CE451}" srcOrd="1" destOrd="0" presId="urn:microsoft.com/office/officeart/2005/8/layout/orgChart1#1"/>
    <dgm:cxn modelId="{1144D522-9D0B-48A3-8243-09D2F8AF7724}" type="presParOf" srcId="{C0CEE53D-A779-4B8C-81DF-3A10540A5979}" destId="{5A6125DA-EEA7-4736-B563-5212AFB9E17F}" srcOrd="2" destOrd="0" presId="urn:microsoft.com/office/officeart/2005/8/layout/orgChart1#1"/>
    <dgm:cxn modelId="{18490F28-403C-4879-AB08-CD106DF84F4E}" type="presParOf" srcId="{35068FDA-6FDF-42C6-BF0B-0294A0158276}" destId="{12B17535-55ED-40C1-89F7-4CD6B76E0B4E}" srcOrd="2" destOrd="0" presId="urn:microsoft.com/office/officeart/2005/8/layout/orgChart1#1"/>
    <dgm:cxn modelId="{0DAC1ADB-A3E8-4827-8CD0-43788168C215}" type="presParOf" srcId="{AFD8596B-FA63-424D-8F4C-660853D02250}" destId="{B57CC403-E19E-4DDA-A7AC-5622A1222350}" srcOrd="4" destOrd="0" presId="urn:microsoft.com/office/officeart/2005/8/layout/orgChart1#1"/>
    <dgm:cxn modelId="{6009FA8C-A1D1-4C8D-9DFF-4101012C24CB}" type="presParOf" srcId="{AFD8596B-FA63-424D-8F4C-660853D02250}" destId="{345D2662-1FA5-4F33-A018-30E20661DA1B}" srcOrd="5" destOrd="0" presId="urn:microsoft.com/office/officeart/2005/8/layout/orgChart1#1"/>
    <dgm:cxn modelId="{B6F47707-6DE1-4B13-80F4-7D1BA8393593}" type="presParOf" srcId="{345D2662-1FA5-4F33-A018-30E20661DA1B}" destId="{F38B95D0-F4A5-4885-BA53-78DBD92F025F}" srcOrd="0" destOrd="0" presId="urn:microsoft.com/office/officeart/2005/8/layout/orgChart1#1"/>
    <dgm:cxn modelId="{68516462-2395-4AD4-99E9-193E8EFA569D}" type="presParOf" srcId="{F38B95D0-F4A5-4885-BA53-78DBD92F025F}" destId="{BF5D2034-8B7E-44EC-ABBE-C3521B6B3548}" srcOrd="0" destOrd="0" presId="urn:microsoft.com/office/officeart/2005/8/layout/orgChart1#1"/>
    <dgm:cxn modelId="{3574F199-C213-4B2B-A2BB-EFA2639D650F}" type="presParOf" srcId="{F38B95D0-F4A5-4885-BA53-78DBD92F025F}" destId="{1E6395F8-64B6-40C8-97F2-8CE93BB595C1}" srcOrd="1" destOrd="0" presId="urn:microsoft.com/office/officeart/2005/8/layout/orgChart1#1"/>
    <dgm:cxn modelId="{AEEEFAD4-F68B-4055-AC22-711294BFBD14}" type="presParOf" srcId="{345D2662-1FA5-4F33-A018-30E20661DA1B}" destId="{454747D8-3943-4791-993E-3CB54F7467AB}" srcOrd="1" destOrd="0" presId="urn:microsoft.com/office/officeart/2005/8/layout/orgChart1#1"/>
    <dgm:cxn modelId="{CF043844-886A-473D-9B12-E199E4813385}" type="presParOf" srcId="{454747D8-3943-4791-993E-3CB54F7467AB}" destId="{73AE0B20-A5CA-41CD-809C-F1B0D474A23F}" srcOrd="0" destOrd="0" presId="urn:microsoft.com/office/officeart/2005/8/layout/orgChart1#1"/>
    <dgm:cxn modelId="{0F190DB1-4247-49C6-B669-F8616BFB797D}" type="presParOf" srcId="{454747D8-3943-4791-993E-3CB54F7467AB}" destId="{41552E23-2D25-42E5-BF15-94D6D4600F33}" srcOrd="1" destOrd="0" presId="urn:microsoft.com/office/officeart/2005/8/layout/orgChart1#1"/>
    <dgm:cxn modelId="{7AC701FF-9002-4704-B092-9F2B21B2DC7E}" type="presParOf" srcId="{41552E23-2D25-42E5-BF15-94D6D4600F33}" destId="{69EF026B-5D64-4A2A-A12F-8A04AD64139B}" srcOrd="0" destOrd="0" presId="urn:microsoft.com/office/officeart/2005/8/layout/orgChart1#1"/>
    <dgm:cxn modelId="{36E99C1C-4192-4610-A5AE-E230FB4638A6}" type="presParOf" srcId="{69EF026B-5D64-4A2A-A12F-8A04AD64139B}" destId="{E4259642-E4EA-44D3-AA0E-2D6E4D0CBAFD}" srcOrd="0" destOrd="0" presId="urn:microsoft.com/office/officeart/2005/8/layout/orgChart1#1"/>
    <dgm:cxn modelId="{888A7C56-E57A-4F3F-A0E1-887113F7A14A}" type="presParOf" srcId="{69EF026B-5D64-4A2A-A12F-8A04AD64139B}" destId="{74B415AF-DC3E-467A-A3CE-CC9481046740}" srcOrd="1" destOrd="0" presId="urn:microsoft.com/office/officeart/2005/8/layout/orgChart1#1"/>
    <dgm:cxn modelId="{A955E238-78A6-41C7-AB42-FEA9DDDFDE9D}" type="presParOf" srcId="{41552E23-2D25-42E5-BF15-94D6D4600F33}" destId="{0FF9E783-3025-4590-9C27-1F7FC5ABF2E3}" srcOrd="1" destOrd="0" presId="urn:microsoft.com/office/officeart/2005/8/layout/orgChart1#1"/>
    <dgm:cxn modelId="{317508D9-357F-4B17-9DA5-8CA6D7FCB71E}" type="presParOf" srcId="{41552E23-2D25-42E5-BF15-94D6D4600F33}" destId="{43A026C7-D4CE-4F41-B4B2-A39E5C6C49B1}" srcOrd="2" destOrd="0" presId="urn:microsoft.com/office/officeart/2005/8/layout/orgChart1#1"/>
    <dgm:cxn modelId="{A3EAFB4B-34C2-4780-85ED-37ECA3632F5C}" type="presParOf" srcId="{454747D8-3943-4791-993E-3CB54F7467AB}" destId="{DBD3CD9B-06B2-48A8-B438-DDC6C407DB73}" srcOrd="2" destOrd="0" presId="urn:microsoft.com/office/officeart/2005/8/layout/orgChart1#1"/>
    <dgm:cxn modelId="{1259E9FA-EA8F-4528-A609-00662755F360}" type="presParOf" srcId="{454747D8-3943-4791-993E-3CB54F7467AB}" destId="{0F3C489E-E6AB-4F08-9752-9C81CA3CB1D0}" srcOrd="3" destOrd="0" presId="urn:microsoft.com/office/officeart/2005/8/layout/orgChart1#1"/>
    <dgm:cxn modelId="{1A4F1AB8-27AE-4F24-B443-44B1409952FB}" type="presParOf" srcId="{0F3C489E-E6AB-4F08-9752-9C81CA3CB1D0}" destId="{FBC397B2-7B03-4825-B4D3-552B3356D082}" srcOrd="0" destOrd="0" presId="urn:microsoft.com/office/officeart/2005/8/layout/orgChart1#1"/>
    <dgm:cxn modelId="{55DD457F-DA7E-4295-B3CD-1585CC4504CB}" type="presParOf" srcId="{FBC397B2-7B03-4825-B4D3-552B3356D082}" destId="{F962A0EB-99E3-4B6A-A7CA-5A1E5B47FC1D}" srcOrd="0" destOrd="0" presId="urn:microsoft.com/office/officeart/2005/8/layout/orgChart1#1"/>
    <dgm:cxn modelId="{EF4BAFC2-5D31-4D0D-A0D2-5AD84D451D1E}" type="presParOf" srcId="{FBC397B2-7B03-4825-B4D3-552B3356D082}" destId="{DBA8180C-10B5-43E9-A24D-326D7B85D119}" srcOrd="1" destOrd="0" presId="urn:microsoft.com/office/officeart/2005/8/layout/orgChart1#1"/>
    <dgm:cxn modelId="{EDE13841-2C7D-439E-B5E0-3D92D34CA79B}" type="presParOf" srcId="{0F3C489E-E6AB-4F08-9752-9C81CA3CB1D0}" destId="{3539273D-8164-4716-8A8B-B263BAA1C6FD}" srcOrd="1" destOrd="0" presId="urn:microsoft.com/office/officeart/2005/8/layout/orgChart1#1"/>
    <dgm:cxn modelId="{889E98A3-21ED-489C-BC34-76C024A68FE1}" type="presParOf" srcId="{0F3C489E-E6AB-4F08-9752-9C81CA3CB1D0}" destId="{E94569AB-96CD-4C40-BD90-8AB8D13DDE49}" srcOrd="2" destOrd="0" presId="urn:microsoft.com/office/officeart/2005/8/layout/orgChart1#1"/>
    <dgm:cxn modelId="{9D4B914A-5604-485D-8E86-DC5242D39017}" type="presParOf" srcId="{454747D8-3943-4791-993E-3CB54F7467AB}" destId="{224F0274-7B76-48D6-8E71-CC813B168445}" srcOrd="4" destOrd="0" presId="urn:microsoft.com/office/officeart/2005/8/layout/orgChart1#1"/>
    <dgm:cxn modelId="{B0831EE4-69BA-4776-B94F-2C9312644C93}" type="presParOf" srcId="{454747D8-3943-4791-993E-3CB54F7467AB}" destId="{832B3BB0-198F-4FF2-ABD8-F4AED171CFB6}" srcOrd="5" destOrd="0" presId="urn:microsoft.com/office/officeart/2005/8/layout/orgChart1#1"/>
    <dgm:cxn modelId="{4BF3C96E-B36A-4330-AEB4-0370883B7A2F}" type="presParOf" srcId="{832B3BB0-198F-4FF2-ABD8-F4AED171CFB6}" destId="{B68FF38D-C6F4-4D57-95ED-15F16531905B}" srcOrd="0" destOrd="0" presId="urn:microsoft.com/office/officeart/2005/8/layout/orgChart1#1"/>
    <dgm:cxn modelId="{589879FF-57CD-4D91-B357-4C9563374881}" type="presParOf" srcId="{B68FF38D-C6F4-4D57-95ED-15F16531905B}" destId="{71720591-920C-441A-B0C7-79932E8FCDEB}" srcOrd="0" destOrd="0" presId="urn:microsoft.com/office/officeart/2005/8/layout/orgChart1#1"/>
    <dgm:cxn modelId="{1C459194-DBC8-486C-915F-AC8DB390FEA3}" type="presParOf" srcId="{B68FF38D-C6F4-4D57-95ED-15F16531905B}" destId="{8C2A7005-BCF8-4EC7-917A-E464043DB57A}" srcOrd="1" destOrd="0" presId="urn:microsoft.com/office/officeart/2005/8/layout/orgChart1#1"/>
    <dgm:cxn modelId="{F0BCF0FC-0164-4C32-8236-1A9F0824B4A7}" type="presParOf" srcId="{832B3BB0-198F-4FF2-ABD8-F4AED171CFB6}" destId="{11CCE87D-13EA-4261-9644-B9656A5DC81C}" srcOrd="1" destOrd="0" presId="urn:microsoft.com/office/officeart/2005/8/layout/orgChart1#1"/>
    <dgm:cxn modelId="{2000263A-AC81-49FC-AF76-F9BCCBB65709}" type="presParOf" srcId="{832B3BB0-198F-4FF2-ABD8-F4AED171CFB6}" destId="{F29BBBE1-3FAF-45D5-9824-47B756198D31}" srcOrd="2" destOrd="0" presId="urn:microsoft.com/office/officeart/2005/8/layout/orgChart1#1"/>
    <dgm:cxn modelId="{7AB54C51-9E27-420C-90B8-710AAD95426F}" type="presParOf" srcId="{454747D8-3943-4791-993E-3CB54F7467AB}" destId="{9F54B4B0-786F-4231-B390-A880C0FD8E0C}" srcOrd="6" destOrd="0" presId="urn:microsoft.com/office/officeart/2005/8/layout/orgChart1#1"/>
    <dgm:cxn modelId="{5F259AF4-A3EA-43AC-92D3-A58D99ACF2C5}" type="presParOf" srcId="{454747D8-3943-4791-993E-3CB54F7467AB}" destId="{3897D2D9-4951-4625-8668-30ED525F3937}" srcOrd="7" destOrd="0" presId="urn:microsoft.com/office/officeart/2005/8/layout/orgChart1#1"/>
    <dgm:cxn modelId="{564CDC68-7177-4469-95C7-4B3FB8012FAB}" type="presParOf" srcId="{3897D2D9-4951-4625-8668-30ED525F3937}" destId="{F05CAA94-C015-4D67-9724-7792ACE6BC3E}" srcOrd="0" destOrd="0" presId="urn:microsoft.com/office/officeart/2005/8/layout/orgChart1#1"/>
    <dgm:cxn modelId="{CF6E5624-92F5-440D-859E-6C71BD3E1B36}" type="presParOf" srcId="{F05CAA94-C015-4D67-9724-7792ACE6BC3E}" destId="{23245374-99DF-4C74-9E34-D2537F3F40F9}" srcOrd="0" destOrd="0" presId="urn:microsoft.com/office/officeart/2005/8/layout/orgChart1#1"/>
    <dgm:cxn modelId="{5EA81967-3722-408F-8F17-01B534435922}" type="presParOf" srcId="{F05CAA94-C015-4D67-9724-7792ACE6BC3E}" destId="{14AB223D-4A18-4872-B63F-F8868A365FDE}" srcOrd="1" destOrd="0" presId="urn:microsoft.com/office/officeart/2005/8/layout/orgChart1#1"/>
    <dgm:cxn modelId="{99FC844E-AAD6-4445-82ED-AC227ED2FC43}" type="presParOf" srcId="{3897D2D9-4951-4625-8668-30ED525F3937}" destId="{2D63C3B9-9138-446F-B623-2E2568CE87F9}" srcOrd="1" destOrd="0" presId="urn:microsoft.com/office/officeart/2005/8/layout/orgChart1#1"/>
    <dgm:cxn modelId="{2053ECA1-E791-4B85-9682-6EBAFFE1497F}" type="presParOf" srcId="{3897D2D9-4951-4625-8668-30ED525F3937}" destId="{95CF5CA1-9860-4BFE-AE93-F46CFF25EFEB}" srcOrd="2" destOrd="0" presId="urn:microsoft.com/office/officeart/2005/8/layout/orgChart1#1"/>
    <dgm:cxn modelId="{B8BBC9AA-0594-4263-9516-B2A847916DA6}" type="presParOf" srcId="{454747D8-3943-4791-993E-3CB54F7467AB}" destId="{F29783DE-CD06-4EA8-8D89-A21A05498224}" srcOrd="8" destOrd="0" presId="urn:microsoft.com/office/officeart/2005/8/layout/orgChart1#1"/>
    <dgm:cxn modelId="{8B878889-3E44-478F-8165-405C6E33FB46}" type="presParOf" srcId="{454747D8-3943-4791-993E-3CB54F7467AB}" destId="{DD1DBEEE-DEB8-48D6-8663-397A8E2F8CE2}" srcOrd="9" destOrd="0" presId="urn:microsoft.com/office/officeart/2005/8/layout/orgChart1#1"/>
    <dgm:cxn modelId="{B177C61F-9CEA-40FB-A2BC-F522123C04B9}" type="presParOf" srcId="{DD1DBEEE-DEB8-48D6-8663-397A8E2F8CE2}" destId="{873369D0-BE58-4BBD-B3F0-6022F692557A}" srcOrd="0" destOrd="0" presId="urn:microsoft.com/office/officeart/2005/8/layout/orgChart1#1"/>
    <dgm:cxn modelId="{611E218A-A36F-41E7-985B-5822F533EF34}" type="presParOf" srcId="{873369D0-BE58-4BBD-B3F0-6022F692557A}" destId="{B91B795E-F727-480F-A7AD-FE8356FE2C28}" srcOrd="0" destOrd="0" presId="urn:microsoft.com/office/officeart/2005/8/layout/orgChart1#1"/>
    <dgm:cxn modelId="{5AF3E225-FFBE-4088-9008-82DD5D8C2920}" type="presParOf" srcId="{873369D0-BE58-4BBD-B3F0-6022F692557A}" destId="{18C7E8EA-9FF5-490A-89EA-0BEFA3C0C235}" srcOrd="1" destOrd="0" presId="urn:microsoft.com/office/officeart/2005/8/layout/orgChart1#1"/>
    <dgm:cxn modelId="{C87C6C29-06B8-456F-999D-4F6EE4285A58}" type="presParOf" srcId="{DD1DBEEE-DEB8-48D6-8663-397A8E2F8CE2}" destId="{7DC5D589-90C5-4558-B5E3-049662A06F20}" srcOrd="1" destOrd="0" presId="urn:microsoft.com/office/officeart/2005/8/layout/orgChart1#1"/>
    <dgm:cxn modelId="{09BAA249-1974-4BB8-A80C-C37760E44235}" type="presParOf" srcId="{DD1DBEEE-DEB8-48D6-8663-397A8E2F8CE2}" destId="{E422A84D-EA0B-4787-B28A-3AC2236D7B0A}" srcOrd="2" destOrd="0" presId="urn:microsoft.com/office/officeart/2005/8/layout/orgChart1#1"/>
    <dgm:cxn modelId="{0F1AA81D-BBCF-4A27-97D6-4DA990FF5C7E}" type="presParOf" srcId="{345D2662-1FA5-4F33-A018-30E20661DA1B}" destId="{FF812167-A919-4967-833A-E4F13D326A87}" srcOrd="2" destOrd="0" presId="urn:microsoft.com/office/officeart/2005/8/layout/orgChart1#1"/>
    <dgm:cxn modelId="{28D19235-FFCD-45F2-B41F-47A6B8BAB17A}" type="presParOf" srcId="{AFD8596B-FA63-424D-8F4C-660853D02250}" destId="{A0A8B7AE-6E88-4EF1-B310-BC85492BD61B}" srcOrd="6" destOrd="0" presId="urn:microsoft.com/office/officeart/2005/8/layout/orgChart1#1"/>
    <dgm:cxn modelId="{5C25A188-CF60-4897-9F04-1AB9956152F2}" type="presParOf" srcId="{AFD8596B-FA63-424D-8F4C-660853D02250}" destId="{2F2E6FB2-4C4D-4EC2-983B-A89A82EA0489}" srcOrd="7" destOrd="0" presId="urn:microsoft.com/office/officeart/2005/8/layout/orgChart1#1"/>
    <dgm:cxn modelId="{8CDA5FA3-352C-43B0-BF89-55F8D0DEB8B9}" type="presParOf" srcId="{2F2E6FB2-4C4D-4EC2-983B-A89A82EA0489}" destId="{89F35AFB-D3F8-4364-8663-9C40A30005E0}" srcOrd="0" destOrd="0" presId="urn:microsoft.com/office/officeart/2005/8/layout/orgChart1#1"/>
    <dgm:cxn modelId="{88FA8BB1-8200-4F8D-84BD-8AEAB8C31758}" type="presParOf" srcId="{89F35AFB-D3F8-4364-8663-9C40A30005E0}" destId="{A66B0313-6900-47B4-9452-E9C1226B9E36}" srcOrd="0" destOrd="0" presId="urn:microsoft.com/office/officeart/2005/8/layout/orgChart1#1"/>
    <dgm:cxn modelId="{5D39FCF2-122A-43EC-A82B-B11160DA3879}" type="presParOf" srcId="{89F35AFB-D3F8-4364-8663-9C40A30005E0}" destId="{ECD2CDF3-D050-4687-B0CE-09A16A6E8D9C}" srcOrd="1" destOrd="0" presId="urn:microsoft.com/office/officeart/2005/8/layout/orgChart1#1"/>
    <dgm:cxn modelId="{2915F91D-565A-4E98-BE49-37E1B3F652F4}" type="presParOf" srcId="{2F2E6FB2-4C4D-4EC2-983B-A89A82EA0489}" destId="{621EB4A3-DB59-4C7A-B13F-6935F0DD0FA4}" srcOrd="1" destOrd="0" presId="urn:microsoft.com/office/officeart/2005/8/layout/orgChart1#1"/>
    <dgm:cxn modelId="{BFD07329-D4CA-4141-9993-97D1C5305407}" type="presParOf" srcId="{621EB4A3-DB59-4C7A-B13F-6935F0DD0FA4}" destId="{2E927458-E106-413D-BE22-6C3EC253EA98}" srcOrd="0" destOrd="0" presId="urn:microsoft.com/office/officeart/2005/8/layout/orgChart1#1"/>
    <dgm:cxn modelId="{E5921B73-CF70-4577-9DFD-354E903C6164}" type="presParOf" srcId="{621EB4A3-DB59-4C7A-B13F-6935F0DD0FA4}" destId="{A9F7EA81-9715-4C49-A1D4-EDDEB3563993}" srcOrd="1" destOrd="0" presId="urn:microsoft.com/office/officeart/2005/8/layout/orgChart1#1"/>
    <dgm:cxn modelId="{5AB40965-0F0D-4BF8-A6B9-15F851AE74AA}" type="presParOf" srcId="{A9F7EA81-9715-4C49-A1D4-EDDEB3563993}" destId="{9A6A6F2C-64B8-4EAF-9BEC-2CA5003B3195}" srcOrd="0" destOrd="0" presId="urn:microsoft.com/office/officeart/2005/8/layout/orgChart1#1"/>
    <dgm:cxn modelId="{C2A42CA9-A1B8-4D12-A073-E8400313BCC1}" type="presParOf" srcId="{9A6A6F2C-64B8-4EAF-9BEC-2CA5003B3195}" destId="{F8D61A74-E674-4431-ABC5-40F3D147F48E}" srcOrd="0" destOrd="0" presId="urn:microsoft.com/office/officeart/2005/8/layout/orgChart1#1"/>
    <dgm:cxn modelId="{4C5A1043-73AD-495B-89AC-3B27057C29A8}" type="presParOf" srcId="{9A6A6F2C-64B8-4EAF-9BEC-2CA5003B3195}" destId="{C78ADDFB-021F-47A1-90D2-8A64373BD459}" srcOrd="1" destOrd="0" presId="urn:microsoft.com/office/officeart/2005/8/layout/orgChart1#1"/>
    <dgm:cxn modelId="{BFC2FB6E-409D-45AD-8AC9-EDE449B18474}" type="presParOf" srcId="{A9F7EA81-9715-4C49-A1D4-EDDEB3563993}" destId="{8956992F-BD45-48B1-BAD5-6A2444C673FF}" srcOrd="1" destOrd="0" presId="urn:microsoft.com/office/officeart/2005/8/layout/orgChart1#1"/>
    <dgm:cxn modelId="{904B9312-6445-4008-8BA2-5CEBE570AD30}" type="presParOf" srcId="{A9F7EA81-9715-4C49-A1D4-EDDEB3563993}" destId="{D92AEC54-5EC4-4AF7-A6E7-27D9CEFB2E32}" srcOrd="2" destOrd="0" presId="urn:microsoft.com/office/officeart/2005/8/layout/orgChart1#1"/>
    <dgm:cxn modelId="{6C218646-23D6-4B2F-83BC-C074F6EB0FA1}" type="presParOf" srcId="{2F2E6FB2-4C4D-4EC2-983B-A89A82EA0489}" destId="{59444C0E-353B-45A0-971D-DA9E41CF1E45}" srcOrd="2" destOrd="0" presId="urn:microsoft.com/office/officeart/2005/8/layout/orgChart1#1"/>
    <dgm:cxn modelId="{FB345875-E1F7-4057-B0F6-F8816940FAB4}" type="presParOf" srcId="{AFD8596B-FA63-424D-8F4C-660853D02250}" destId="{470DDEE0-E2E8-4365-8390-14FDA7D6EC37}" srcOrd="8" destOrd="0" presId="urn:microsoft.com/office/officeart/2005/8/layout/orgChart1#1"/>
    <dgm:cxn modelId="{867C67FA-8C76-42D1-A35A-6531DA7ED5FF}" type="presParOf" srcId="{AFD8596B-FA63-424D-8F4C-660853D02250}" destId="{67343D4A-7DA0-4A4C-A0A2-B218C022193B}" srcOrd="9" destOrd="0" presId="urn:microsoft.com/office/officeart/2005/8/layout/orgChart1#1"/>
    <dgm:cxn modelId="{643541C7-C23F-487C-B387-ADC3E55C2394}" type="presParOf" srcId="{67343D4A-7DA0-4A4C-A0A2-B218C022193B}" destId="{7DC23644-1358-4D4F-B95B-509B0BE35867}" srcOrd="0" destOrd="0" presId="urn:microsoft.com/office/officeart/2005/8/layout/orgChart1#1"/>
    <dgm:cxn modelId="{BC3E845F-0DA1-4BAE-B07E-ACEC239DBD84}" type="presParOf" srcId="{7DC23644-1358-4D4F-B95B-509B0BE35867}" destId="{0571174E-0E26-49DA-BB5F-B4D79D0D92F0}" srcOrd="0" destOrd="0" presId="urn:microsoft.com/office/officeart/2005/8/layout/orgChart1#1"/>
    <dgm:cxn modelId="{F4966840-D645-4AEF-BBFE-86F8F92D6517}" type="presParOf" srcId="{7DC23644-1358-4D4F-B95B-509B0BE35867}" destId="{03B68687-75A9-46DE-BCE7-227533ED5C28}" srcOrd="1" destOrd="0" presId="urn:microsoft.com/office/officeart/2005/8/layout/orgChart1#1"/>
    <dgm:cxn modelId="{51924BD8-0459-4EB2-BEAB-2FA55013E566}" type="presParOf" srcId="{67343D4A-7DA0-4A4C-A0A2-B218C022193B}" destId="{69BF9200-6623-4636-A12F-E3F2BC5D6350}" srcOrd="1" destOrd="0" presId="urn:microsoft.com/office/officeart/2005/8/layout/orgChart1#1"/>
    <dgm:cxn modelId="{61FA9F09-3597-404F-A43A-3BF825CC2EC3}" type="presParOf" srcId="{69BF9200-6623-4636-A12F-E3F2BC5D6350}" destId="{20F38470-E6A9-4A10-BBD7-AFAB6EF91C7E}" srcOrd="0" destOrd="0" presId="urn:microsoft.com/office/officeart/2005/8/layout/orgChart1#1"/>
    <dgm:cxn modelId="{7FB47698-97E8-425B-92D4-ECEDC1B0C231}" type="presParOf" srcId="{69BF9200-6623-4636-A12F-E3F2BC5D6350}" destId="{833606C6-BDB4-4071-BCD6-D33831C65032}" srcOrd="1" destOrd="0" presId="urn:microsoft.com/office/officeart/2005/8/layout/orgChart1#1"/>
    <dgm:cxn modelId="{F17527CC-AEDD-4E12-A0F9-3C0FAA0A2215}" type="presParOf" srcId="{833606C6-BDB4-4071-BCD6-D33831C65032}" destId="{7EBDB202-165A-4145-B332-CE9E0B3BD724}" srcOrd="0" destOrd="0" presId="urn:microsoft.com/office/officeart/2005/8/layout/orgChart1#1"/>
    <dgm:cxn modelId="{E957C700-CE39-4BC1-8085-E260385D60DA}" type="presParOf" srcId="{7EBDB202-165A-4145-B332-CE9E0B3BD724}" destId="{FECE50C1-1300-4199-81D6-26C939B01109}" srcOrd="0" destOrd="0" presId="urn:microsoft.com/office/officeart/2005/8/layout/orgChart1#1"/>
    <dgm:cxn modelId="{81EF3A8D-E503-4D53-82EA-D33097250897}" type="presParOf" srcId="{7EBDB202-165A-4145-B332-CE9E0B3BD724}" destId="{225C3299-8E24-44A3-A867-77AA20057A67}" srcOrd="1" destOrd="0" presId="urn:microsoft.com/office/officeart/2005/8/layout/orgChart1#1"/>
    <dgm:cxn modelId="{DA47B3F4-58D3-4516-BD47-666EF43D60B3}" type="presParOf" srcId="{833606C6-BDB4-4071-BCD6-D33831C65032}" destId="{45E3B638-2FCA-4EEB-A622-FA348C783894}" srcOrd="1" destOrd="0" presId="urn:microsoft.com/office/officeart/2005/8/layout/orgChart1#1"/>
    <dgm:cxn modelId="{B41113CB-AD0F-406E-8277-824D3C7970DF}" type="presParOf" srcId="{833606C6-BDB4-4071-BCD6-D33831C65032}" destId="{9707F3F9-8C3D-4D15-9F22-D6FA31500D11}" srcOrd="2" destOrd="0" presId="urn:microsoft.com/office/officeart/2005/8/layout/orgChart1#1"/>
    <dgm:cxn modelId="{CE9D6B10-BE3C-45C3-8117-0B701C43D6FD}" type="presParOf" srcId="{69BF9200-6623-4636-A12F-E3F2BC5D6350}" destId="{FE041C26-96AC-48BC-877C-CD87BF3C5CC4}" srcOrd="2" destOrd="0" presId="urn:microsoft.com/office/officeart/2005/8/layout/orgChart1#1"/>
    <dgm:cxn modelId="{A3317484-0A79-455A-A82B-A2C933869560}" type="presParOf" srcId="{69BF9200-6623-4636-A12F-E3F2BC5D6350}" destId="{A11E64FE-0AE9-4300-83A5-EA5205A0E98B}" srcOrd="3" destOrd="0" presId="urn:microsoft.com/office/officeart/2005/8/layout/orgChart1#1"/>
    <dgm:cxn modelId="{DD493A3A-6EC2-49E0-81FF-5C75E6BA0E73}" type="presParOf" srcId="{A11E64FE-0AE9-4300-83A5-EA5205A0E98B}" destId="{0E8D8DB4-CCBD-4A09-96E1-F3145E7E4BF0}" srcOrd="0" destOrd="0" presId="urn:microsoft.com/office/officeart/2005/8/layout/orgChart1#1"/>
    <dgm:cxn modelId="{065B002E-63DE-4D81-9DD7-ED319C79B6E9}" type="presParOf" srcId="{0E8D8DB4-CCBD-4A09-96E1-F3145E7E4BF0}" destId="{3EBD3A63-51A0-4E80-B732-34867D6E8714}" srcOrd="0" destOrd="0" presId="urn:microsoft.com/office/officeart/2005/8/layout/orgChart1#1"/>
    <dgm:cxn modelId="{63DBDEE7-A556-4F2B-867A-88855CFB1E4F}" type="presParOf" srcId="{0E8D8DB4-CCBD-4A09-96E1-F3145E7E4BF0}" destId="{47FECB80-2D4E-4C74-AD4A-FA46939B6995}" srcOrd="1" destOrd="0" presId="urn:microsoft.com/office/officeart/2005/8/layout/orgChart1#1"/>
    <dgm:cxn modelId="{C7AD46DF-0C5E-414E-9333-CE1E24B5A4F9}" type="presParOf" srcId="{A11E64FE-0AE9-4300-83A5-EA5205A0E98B}" destId="{D6C98BC7-E197-42E0-8BDB-A041C906124D}" srcOrd="1" destOrd="0" presId="urn:microsoft.com/office/officeart/2005/8/layout/orgChart1#1"/>
    <dgm:cxn modelId="{7A7774AC-BC03-4D35-BBEB-C74DC2D37834}" type="presParOf" srcId="{A11E64FE-0AE9-4300-83A5-EA5205A0E98B}" destId="{90FD181A-262A-4596-BF95-436C13DB169B}" srcOrd="2" destOrd="0" presId="urn:microsoft.com/office/officeart/2005/8/layout/orgChart1#1"/>
    <dgm:cxn modelId="{D15C2DDF-0434-4861-AA0A-5C65B883B4B6}" type="presParOf" srcId="{67343D4A-7DA0-4A4C-A0A2-B218C022193B}" destId="{13833841-A896-4B01-8DC5-139E6C1BAC66}" srcOrd="2" destOrd="0" presId="urn:microsoft.com/office/officeart/2005/8/layout/orgChart1#1"/>
    <dgm:cxn modelId="{34A8AEB2-AFB1-419C-A4E7-FB3326983786}" type="presParOf" srcId="{AFD8596B-FA63-424D-8F4C-660853D02250}" destId="{569FDF36-8232-409B-ABCB-84FBCCD7FA9E}" srcOrd="10" destOrd="0" presId="urn:microsoft.com/office/officeart/2005/8/layout/orgChart1#1"/>
    <dgm:cxn modelId="{1DD32C87-AE6A-4E37-96AF-E9D21ED2A561}" type="presParOf" srcId="{AFD8596B-FA63-424D-8F4C-660853D02250}" destId="{84E3DFBB-CCC5-47DA-AC9F-6735056CB93F}" srcOrd="11" destOrd="0" presId="urn:microsoft.com/office/officeart/2005/8/layout/orgChart1#1"/>
    <dgm:cxn modelId="{5F9F835A-26E3-4408-A226-B4BCF5270D85}" type="presParOf" srcId="{84E3DFBB-CCC5-47DA-AC9F-6735056CB93F}" destId="{BBF5841B-C7B7-4209-A921-A20EE3BC84BC}" srcOrd="0" destOrd="0" presId="urn:microsoft.com/office/officeart/2005/8/layout/orgChart1#1"/>
    <dgm:cxn modelId="{49D24005-BBA6-4670-9E36-545F7D98A55A}" type="presParOf" srcId="{BBF5841B-C7B7-4209-A921-A20EE3BC84BC}" destId="{A14923AF-33C4-4D8F-BA3F-D0DF26FA6C26}" srcOrd="0" destOrd="0" presId="urn:microsoft.com/office/officeart/2005/8/layout/orgChart1#1"/>
    <dgm:cxn modelId="{09BCDEED-8E8B-490A-862A-F012330DA580}" type="presParOf" srcId="{BBF5841B-C7B7-4209-A921-A20EE3BC84BC}" destId="{C34D83F4-390F-4EC2-9132-FC6FA324732E}" srcOrd="1" destOrd="0" presId="urn:microsoft.com/office/officeart/2005/8/layout/orgChart1#1"/>
    <dgm:cxn modelId="{57E4F0CE-69DD-4EB3-BC59-82707FC5D026}" type="presParOf" srcId="{84E3DFBB-CCC5-47DA-AC9F-6735056CB93F}" destId="{20C378E4-704F-4318-9284-8A0BF028DCAF}" srcOrd="1" destOrd="0" presId="urn:microsoft.com/office/officeart/2005/8/layout/orgChart1#1"/>
    <dgm:cxn modelId="{C22C3CAC-9212-49D1-89D8-22639770BA8A}" type="presParOf" srcId="{20C378E4-704F-4318-9284-8A0BF028DCAF}" destId="{2DF94BB4-C1BE-4F89-9671-0DACD6DE261E}" srcOrd="0" destOrd="0" presId="urn:microsoft.com/office/officeart/2005/8/layout/orgChart1#1"/>
    <dgm:cxn modelId="{3EDB0F70-266B-448B-8B8B-1C5B48D15049}" type="presParOf" srcId="{20C378E4-704F-4318-9284-8A0BF028DCAF}" destId="{AA298579-D565-4D90-8A32-9CE82CD44549}" srcOrd="1" destOrd="0" presId="urn:microsoft.com/office/officeart/2005/8/layout/orgChart1#1"/>
    <dgm:cxn modelId="{EF871B3D-599C-4587-820B-8C69EBB4EBE6}" type="presParOf" srcId="{AA298579-D565-4D90-8A32-9CE82CD44549}" destId="{D853F450-E57B-4ECC-933F-438E1F631286}" srcOrd="0" destOrd="0" presId="urn:microsoft.com/office/officeart/2005/8/layout/orgChart1#1"/>
    <dgm:cxn modelId="{5CA64FC5-E0FA-46B6-9FA5-3FCAD185A672}" type="presParOf" srcId="{D853F450-E57B-4ECC-933F-438E1F631286}" destId="{3D81FC16-3E45-44D0-9C05-691B2A366515}" srcOrd="0" destOrd="0" presId="urn:microsoft.com/office/officeart/2005/8/layout/orgChart1#1"/>
    <dgm:cxn modelId="{B3D703DA-CB4E-44F5-9348-9F08BC0E4F87}" type="presParOf" srcId="{D853F450-E57B-4ECC-933F-438E1F631286}" destId="{A21921CF-C08E-49BD-AB95-B7BE527C2876}" srcOrd="1" destOrd="0" presId="urn:microsoft.com/office/officeart/2005/8/layout/orgChart1#1"/>
    <dgm:cxn modelId="{7E0C7A0C-DE95-4079-A847-8617403E96F0}" type="presParOf" srcId="{AA298579-D565-4D90-8A32-9CE82CD44549}" destId="{7ED4006E-E3C0-4FC3-9367-3AAF9F7FE241}" srcOrd="1" destOrd="0" presId="urn:microsoft.com/office/officeart/2005/8/layout/orgChart1#1"/>
    <dgm:cxn modelId="{B47671CE-7FE3-4C4F-94E3-049294F1237B}" type="presParOf" srcId="{AA298579-D565-4D90-8A32-9CE82CD44549}" destId="{639B78F6-BDF3-4ED8-B5ED-1ACFC77E5F12}" srcOrd="2" destOrd="0" presId="urn:microsoft.com/office/officeart/2005/8/layout/orgChart1#1"/>
    <dgm:cxn modelId="{AA3D8947-C133-4749-AF14-A5C6C8D2D5FB}" type="presParOf" srcId="{20C378E4-704F-4318-9284-8A0BF028DCAF}" destId="{5DC0D341-6EA2-4BDE-B9F3-4002191397BB}" srcOrd="2" destOrd="0" presId="urn:microsoft.com/office/officeart/2005/8/layout/orgChart1#1"/>
    <dgm:cxn modelId="{D5294E5A-FBEF-4D84-8395-0CD51C16D2A9}" type="presParOf" srcId="{20C378E4-704F-4318-9284-8A0BF028DCAF}" destId="{17CD5892-E565-43A9-8E64-2BD11D5B3B11}" srcOrd="3" destOrd="0" presId="urn:microsoft.com/office/officeart/2005/8/layout/orgChart1#1"/>
    <dgm:cxn modelId="{7A80E2E3-A6EB-490A-968D-B85484E9A8D6}" type="presParOf" srcId="{17CD5892-E565-43A9-8E64-2BD11D5B3B11}" destId="{B0AC5A9C-BDD7-4185-B923-BC5B4EE92D44}" srcOrd="0" destOrd="0" presId="urn:microsoft.com/office/officeart/2005/8/layout/orgChart1#1"/>
    <dgm:cxn modelId="{E575B0A8-8DC5-4142-A60A-A3F47A0CFBE0}" type="presParOf" srcId="{B0AC5A9C-BDD7-4185-B923-BC5B4EE92D44}" destId="{CD4FCC54-16B5-4EB0-B634-3F2DD22EE112}" srcOrd="0" destOrd="0" presId="urn:microsoft.com/office/officeart/2005/8/layout/orgChart1#1"/>
    <dgm:cxn modelId="{B93FC263-1A0E-48D7-9C03-298F730ED08D}" type="presParOf" srcId="{B0AC5A9C-BDD7-4185-B923-BC5B4EE92D44}" destId="{9AC8A92D-3E68-4C96-A72D-8312480DB379}" srcOrd="1" destOrd="0" presId="urn:microsoft.com/office/officeart/2005/8/layout/orgChart1#1"/>
    <dgm:cxn modelId="{B9688BB4-271E-4BDA-943C-7A27202B4CC0}" type="presParOf" srcId="{17CD5892-E565-43A9-8E64-2BD11D5B3B11}" destId="{98B882A0-2C84-4EBA-9726-8DD6092E5F29}" srcOrd="1" destOrd="0" presId="urn:microsoft.com/office/officeart/2005/8/layout/orgChart1#1"/>
    <dgm:cxn modelId="{151E101E-D532-4DD7-9BD8-F15DFBE1BD15}" type="presParOf" srcId="{17CD5892-E565-43A9-8E64-2BD11D5B3B11}" destId="{D1CA5D24-395D-4D58-A183-0B7A70A37F7B}" srcOrd="2" destOrd="0" presId="urn:microsoft.com/office/officeart/2005/8/layout/orgChart1#1"/>
    <dgm:cxn modelId="{E543B433-2FA6-4B8D-953D-306975062E3F}" type="presParOf" srcId="{20C378E4-704F-4318-9284-8A0BF028DCAF}" destId="{2D371DDC-C011-4C5B-9C77-71428563ADE0}" srcOrd="4" destOrd="0" presId="urn:microsoft.com/office/officeart/2005/8/layout/orgChart1#1"/>
    <dgm:cxn modelId="{08C6566D-F9D3-4487-B2C2-C6C0B670DBB3}" type="presParOf" srcId="{20C378E4-704F-4318-9284-8A0BF028DCAF}" destId="{5DE20288-2B36-4F87-8D78-672EE8165233}" srcOrd="5" destOrd="0" presId="urn:microsoft.com/office/officeart/2005/8/layout/orgChart1#1"/>
    <dgm:cxn modelId="{9076616F-CBB9-4183-BE1C-D9D3BE5788D4}" type="presParOf" srcId="{5DE20288-2B36-4F87-8D78-672EE8165233}" destId="{693024CA-E33E-4744-9397-02BF8D0BD674}" srcOrd="0" destOrd="0" presId="urn:microsoft.com/office/officeart/2005/8/layout/orgChart1#1"/>
    <dgm:cxn modelId="{1A1267EF-A60B-46A8-9B28-D6A3DB539F36}" type="presParOf" srcId="{693024CA-E33E-4744-9397-02BF8D0BD674}" destId="{4E8DAFB0-FD2C-40AF-A3A3-28ACF7918D3C}" srcOrd="0" destOrd="0" presId="urn:microsoft.com/office/officeart/2005/8/layout/orgChart1#1"/>
    <dgm:cxn modelId="{BAC604C3-580D-4FE3-92DB-64226823D585}" type="presParOf" srcId="{693024CA-E33E-4744-9397-02BF8D0BD674}" destId="{9E4F133A-E357-493C-A55E-7C49D0AE4EB5}" srcOrd="1" destOrd="0" presId="urn:microsoft.com/office/officeart/2005/8/layout/orgChart1#1"/>
    <dgm:cxn modelId="{808499E1-FE1A-4807-9A71-D8969141C6A3}" type="presParOf" srcId="{5DE20288-2B36-4F87-8D78-672EE8165233}" destId="{80F15EF0-AC94-4A33-B1DC-A233DD132C3D}" srcOrd="1" destOrd="0" presId="urn:microsoft.com/office/officeart/2005/8/layout/orgChart1#1"/>
    <dgm:cxn modelId="{C93EC183-EAA7-4D19-A728-1B5F7704B8A2}" type="presParOf" srcId="{5DE20288-2B36-4F87-8D78-672EE8165233}" destId="{8DB22B12-C786-4B8D-B98F-F66EC5A57AAE}" srcOrd="2" destOrd="0" presId="urn:microsoft.com/office/officeart/2005/8/layout/orgChart1#1"/>
    <dgm:cxn modelId="{F0DDFC41-0C9C-4256-BB99-A78D01E95EE2}" type="presParOf" srcId="{20C378E4-704F-4318-9284-8A0BF028DCAF}" destId="{4F6E1197-C18F-4755-B02A-A9081C6439A4}" srcOrd="6" destOrd="0" presId="urn:microsoft.com/office/officeart/2005/8/layout/orgChart1#1"/>
    <dgm:cxn modelId="{DDC004CC-A6A1-4551-9F34-6C8B974B86CE}" type="presParOf" srcId="{20C378E4-704F-4318-9284-8A0BF028DCAF}" destId="{7085992D-1A98-4103-AE07-1401D38D23DB}" srcOrd="7" destOrd="0" presId="urn:microsoft.com/office/officeart/2005/8/layout/orgChart1#1"/>
    <dgm:cxn modelId="{28871044-6EF3-48BC-AF02-C5DFE42E9278}" type="presParOf" srcId="{7085992D-1A98-4103-AE07-1401D38D23DB}" destId="{47F0170D-2E15-44C6-BC76-FD7E41A17B92}" srcOrd="0" destOrd="0" presId="urn:microsoft.com/office/officeart/2005/8/layout/orgChart1#1"/>
    <dgm:cxn modelId="{582127CE-BE5E-4C51-8B83-C62B20C8F761}" type="presParOf" srcId="{47F0170D-2E15-44C6-BC76-FD7E41A17B92}" destId="{A972E4E7-EA6C-4631-B8D9-4CC5EAB61FC1}" srcOrd="0" destOrd="0" presId="urn:microsoft.com/office/officeart/2005/8/layout/orgChart1#1"/>
    <dgm:cxn modelId="{5F66C376-020B-4F24-B978-1368F1398714}" type="presParOf" srcId="{47F0170D-2E15-44C6-BC76-FD7E41A17B92}" destId="{CB298BDC-1C17-4952-904A-AB1880B33EB1}" srcOrd="1" destOrd="0" presId="urn:microsoft.com/office/officeart/2005/8/layout/orgChart1#1"/>
    <dgm:cxn modelId="{E77165FF-2155-4CBA-A995-090DC9CB89FA}" type="presParOf" srcId="{7085992D-1A98-4103-AE07-1401D38D23DB}" destId="{914E9528-9E77-4A5E-B91E-6C8920850FCE}" srcOrd="1" destOrd="0" presId="urn:microsoft.com/office/officeart/2005/8/layout/orgChart1#1"/>
    <dgm:cxn modelId="{2D8D623A-0D0A-45AF-9898-84A4C620FA64}" type="presParOf" srcId="{7085992D-1A98-4103-AE07-1401D38D23DB}" destId="{75200AD6-CB70-4046-BD3E-089F65C2F6F1}" srcOrd="2" destOrd="0" presId="urn:microsoft.com/office/officeart/2005/8/layout/orgChart1#1"/>
    <dgm:cxn modelId="{5CE3B859-993B-4176-B434-CCEA7EBA4BB7}" type="presParOf" srcId="{84E3DFBB-CCC5-47DA-AC9F-6735056CB93F}" destId="{01D4A38C-8E74-4E57-965A-8E44959EEE3A}" srcOrd="2" destOrd="0" presId="urn:microsoft.com/office/officeart/2005/8/layout/orgChart1#1"/>
    <dgm:cxn modelId="{69F4020F-5F6C-472A-B984-CF0760FD2E35}" type="presParOf" srcId="{595327E9-7F4F-4D3B-9F73-8AA15BCF9A20}" destId="{875C5C30-A7C3-4D4C-9989-DCE23E45D23F}" srcOrd="2" destOrd="0" presId="urn:microsoft.com/office/officeart/2005/8/layout/orgChart1#1"/>
  </dgm:cxnLst>
  <dgm:bg/>
  <dgm:whole>
    <a:ln>
      <a:solidFill>
        <a:schemeClr val="accent1"/>
      </a:solidFill>
    </a:ln>
  </dgm:whole>
</dgm:dataModel>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begPts" val="bCtr"/>
                        <dgm:param type="bendPt" val="end"/>
                        <dgm:param type="connRout" val="bend"/>
                        <dgm:param type="dim" val="1D"/>
                        <dgm:param type="endPts" val="tCtr"/>
                        <dgm:param type="endSty" val="noArr"/>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begPts" val="bCtr"/>
                            <dgm:param type="bendPt" val="end"/>
                            <dgm:param type="connRout" val="bend"/>
                            <dgm:param type="dim" val="1D"/>
                            <dgm:param type="endPts" val="tCtr"/>
                            <dgm:param type="endSty" val="noArr"/>
                          </dgm:alg>
                        </dgm:if>
                        <dgm:else name="Name40">
                          <dgm:choose name="Name41">
                            <dgm:if name="Name42" axis="par des" func="maxDepth" op="lte" val="1">
                              <dgm:choose name="Name43">
                                <dgm:if name="Name44" axis="par ch" ptType="node asst" func="cnt" op="gte" val="1">
                                  <dgm:alg type="conn">
                                    <dgm:param type="begPts" val="bCtr"/>
                                    <dgm:param type="connRout" val="bend"/>
                                    <dgm:param type="dim" val="1D"/>
                                    <dgm:param type="endPts" val="midL midR"/>
                                    <dgm:param type="endSty" val="noArr"/>
                                  </dgm:alg>
                                </dgm:if>
                                <dgm:else name="Name45">
                                  <dgm:alg type="conn">
                                    <dgm:param type="begPts" val="bCtr"/>
                                    <dgm:param type="connRout" val="bend"/>
                                    <dgm:param type="dim" val="1D"/>
                                    <dgm:param type="endPts" val="midL midR"/>
                                    <dgm:param type="endSty" val="noArr"/>
                                    <dgm:param type="srcNode" val="rootConnector"/>
                                  </dgm:alg>
                                </dgm:else>
                              </dgm:choose>
                            </dgm:if>
                            <dgm:else name="Name46">
                              <dgm:alg type="conn">
                                <dgm:param type="begPts" val="bCtr"/>
                                <dgm:param type="bendPt" val="end"/>
                                <dgm:param type="connRout" val="bend"/>
                                <dgm:param type="dim" val="1D"/>
                                <dgm:param type="endPts" val="tCtr"/>
                                <dgm:param type="endSty" val="noAr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begPts" val="bCtr"/>
                        <dgm:param type="connRout" val="bend"/>
                        <dgm:param type="dim" val="1D"/>
                        <dgm:param type="endPts" val="midL midR"/>
                        <dgm:param type="endSty" val="noAr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begPts" val="bCtr"/>
                                <dgm:param type="connRout" val="bend"/>
                                <dgm:param type="dim" val="1D"/>
                                <dgm:param type="endPts" val="midL midR"/>
                                <dgm:param type="endSty" val="noArr"/>
                              </dgm:alg>
                            </dgm:if>
                            <dgm:else name="Name55">
                              <dgm:alg type="conn">
                                <dgm:param type="begPts" val="bCtr"/>
                                <dgm:param type="connRout" val="bend"/>
                                <dgm:param type="dim" val="1D"/>
                                <dgm:param type="endPts" val="midL midR"/>
                                <dgm:param type="endSty" val="noArr"/>
                                <dgm:param type="srcNode" val="rootConnector1"/>
                              </dgm:alg>
                            </dgm:else>
                          </dgm:choose>
                        </dgm:if>
                        <dgm:else name="Name56">
                          <dgm:choose name="Name57">
                            <dgm:if name="Name58" axis="par ch" ptType="node asst" func="cnt" op="gte" val="1">
                              <dgm:alg type="conn">
                                <dgm:param type="begPts" val="bCtr"/>
                                <dgm:param type="connRout" val="bend"/>
                                <dgm:param type="dim" val="1D"/>
                                <dgm:param type="endPts" val="midL midR"/>
                                <dgm:param type="endSty" val="noArr"/>
                              </dgm:alg>
                            </dgm:if>
                            <dgm:else name="Name59">
                              <dgm:alg type="conn">
                                <dgm:param type="begPts" val="bCtr"/>
                                <dgm:param type="connRout" val="bend"/>
                                <dgm:param type="dim" val="1D"/>
                                <dgm:param type="endPts" val="midL midR"/>
                                <dgm:param type="endSty" val="noAr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begPts" val="bCtr"/>
                    <dgm:param type="connRout" val="bend"/>
                    <dgm:param type="dim" val="1D"/>
                    <dgm:param type="endPts" val="midL midR"/>
                    <dgm:param type="endSty" val="noAr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F9067-4DAF-42C9-8CDD-8E8705D1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emplate>
  <TotalTime>5</TotalTime>
  <Pages>19</Pages>
  <Words>3179</Words>
  <Characters>18122</Characters>
  <Application>Microsoft Office Word</Application>
  <DocSecurity>0</DocSecurity>
  <Lines>151</Lines>
  <Paragraphs>42</Paragraphs>
  <ScaleCrop>false</ScaleCrop>
  <Company/>
  <LinksUpToDate>false</LinksUpToDate>
  <CharactersWithSpaces>21259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2023-04-10T10:36:00Z</dcterms:created>
  <dcterms:modified xsi:type="dcterms:W3CDTF">2023-04-10T11:13:00Z</dcterms:modified>
</cp:coreProperties>
</file>